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D4C32" w14:textId="48B4AEB6" w:rsidR="007F30AE" w:rsidRPr="000E7483" w:rsidRDefault="00181368" w:rsidP="000E7483">
      <w:pPr>
        <w:pStyle w:val="Titre"/>
      </w:pPr>
      <w:r>
        <w:t>GSHC</w:t>
      </w:r>
    </w:p>
    <w:p w14:paraId="59A714E8" w14:textId="77777777" w:rsidR="00677FE4" w:rsidRDefault="00677FE4" w:rsidP="00677FE4">
      <w:pPr>
        <w:keepNext/>
        <w:spacing w:before="2400"/>
        <w:jc w:val="center"/>
      </w:pPr>
      <w:r>
        <w:rPr>
          <w:noProof/>
        </w:rPr>
        <w:drawing>
          <wp:inline distT="0" distB="0" distL="0" distR="0" wp14:anchorId="5CBC1276" wp14:editId="26BF7412">
            <wp:extent cx="5759450" cy="3240405"/>
            <wp:effectExtent l="19050" t="19050" r="12700" b="17145"/>
            <wp:docPr id="237252366" name="Image 1" descr="Sweet Home 3D - Tout à l'E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eet Home 3D - Tout à l'Eg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9450" cy="3240405"/>
                    </a:xfrm>
                    <a:prstGeom prst="rect">
                      <a:avLst/>
                    </a:prstGeom>
                    <a:noFill/>
                    <a:ln>
                      <a:solidFill>
                        <a:schemeClr val="bg1">
                          <a:lumMod val="95000"/>
                        </a:schemeClr>
                      </a:solidFill>
                    </a:ln>
                  </pic:spPr>
                </pic:pic>
              </a:graphicData>
            </a:graphic>
          </wp:inline>
        </w:drawing>
      </w:r>
    </w:p>
    <w:p w14:paraId="4C610922" w14:textId="546BF9EF" w:rsidR="000E7483" w:rsidRDefault="00677FE4" w:rsidP="00677FE4">
      <w:pPr>
        <w:pStyle w:val="Lgende"/>
        <w:jc w:val="center"/>
        <w:rPr>
          <w:rFonts w:cs="Arial"/>
          <w:sz w:val="22"/>
          <w:szCs w:val="22"/>
        </w:rPr>
      </w:pPr>
      <w:r>
        <w:t xml:space="preserve">image sweet home 3d </w:t>
      </w:r>
    </w:p>
    <w:p w14:paraId="6D6B63B2" w14:textId="35EA2F6E" w:rsidR="007F30AE" w:rsidRPr="000E7483" w:rsidRDefault="00181368" w:rsidP="000E7483">
      <w:pPr>
        <w:spacing w:before="2000"/>
        <w:jc w:val="center"/>
      </w:pPr>
      <w:r>
        <w:t>Mathieu Bamert</w:t>
      </w:r>
      <w:r w:rsidR="007F30AE" w:rsidRPr="000E7483">
        <w:t xml:space="preserve"> – C</w:t>
      </w:r>
      <w:r>
        <w:t>IN 1B</w:t>
      </w:r>
    </w:p>
    <w:p w14:paraId="4BDC8AB1" w14:textId="77D9F272" w:rsidR="007F30AE" w:rsidRPr="000E7483" w:rsidRDefault="00181368" w:rsidP="000E7483">
      <w:pPr>
        <w:jc w:val="center"/>
      </w:pPr>
      <w:r>
        <w:t>Sebeillon Lausanne</w:t>
      </w:r>
    </w:p>
    <w:p w14:paraId="66C178D9" w14:textId="731E2DD8" w:rsidR="007F30AE" w:rsidRPr="000E7483" w:rsidRDefault="00181368" w:rsidP="000E7483">
      <w:pPr>
        <w:jc w:val="center"/>
      </w:pPr>
      <w:r>
        <w:t>32p</w:t>
      </w:r>
    </w:p>
    <w:p w14:paraId="439904B3" w14:textId="70F4F51F" w:rsidR="007F30AE" w:rsidRPr="000E7483" w:rsidRDefault="00181368" w:rsidP="000E7483">
      <w:pPr>
        <w:jc w:val="center"/>
      </w:pPr>
      <w:r>
        <w:t xml:space="preserve">Xavier </w:t>
      </w:r>
      <w:r w:rsidR="004529B4">
        <w:t>C</w:t>
      </w:r>
      <w:r>
        <w:t>arrel</w:t>
      </w:r>
    </w:p>
    <w:p w14:paraId="60560D29" w14:textId="77777777" w:rsidR="007F30AE" w:rsidRPr="007F30AE" w:rsidRDefault="007F30AE" w:rsidP="001764CE">
      <w:pPr>
        <w:pStyle w:val="Titre"/>
      </w:pPr>
      <w:r w:rsidRPr="00AA4393">
        <w:br w:type="page"/>
      </w:r>
      <w:r w:rsidRPr="007F30AE">
        <w:lastRenderedPageBreak/>
        <w:t>Table des matières</w:t>
      </w:r>
    </w:p>
    <w:p w14:paraId="14C26AE4" w14:textId="7A5CDC9A" w:rsidR="00643542"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7197121" w:history="1">
        <w:r w:rsidR="00643542" w:rsidRPr="007340C3">
          <w:rPr>
            <w:rStyle w:val="Lienhypertexte"/>
            <w:noProof/>
          </w:rPr>
          <w:t>1</w:t>
        </w:r>
        <w:r w:rsidR="00643542">
          <w:rPr>
            <w:rFonts w:eastAsiaTheme="minorEastAsia" w:cstheme="minorBidi"/>
            <w:b w:val="0"/>
            <w:bCs w:val="0"/>
            <w:caps w:val="0"/>
            <w:noProof/>
            <w:kern w:val="2"/>
            <w:sz w:val="22"/>
            <w:szCs w:val="22"/>
            <w14:ligatures w14:val="standardContextual"/>
          </w:rPr>
          <w:tab/>
        </w:r>
        <w:r w:rsidR="00643542" w:rsidRPr="007340C3">
          <w:rPr>
            <w:rStyle w:val="Lienhypertexte"/>
            <w:noProof/>
          </w:rPr>
          <w:t>Spécifications</w:t>
        </w:r>
        <w:r w:rsidR="00643542">
          <w:rPr>
            <w:noProof/>
            <w:webHidden/>
          </w:rPr>
          <w:tab/>
        </w:r>
        <w:r w:rsidR="00643542">
          <w:rPr>
            <w:noProof/>
            <w:webHidden/>
          </w:rPr>
          <w:fldChar w:fldCharType="begin"/>
        </w:r>
        <w:r w:rsidR="00643542">
          <w:rPr>
            <w:noProof/>
            <w:webHidden/>
          </w:rPr>
          <w:instrText xml:space="preserve"> PAGEREF _Toc167197121 \h </w:instrText>
        </w:r>
        <w:r w:rsidR="00643542">
          <w:rPr>
            <w:noProof/>
            <w:webHidden/>
          </w:rPr>
        </w:r>
        <w:r w:rsidR="00643542">
          <w:rPr>
            <w:noProof/>
            <w:webHidden/>
          </w:rPr>
          <w:fldChar w:fldCharType="separate"/>
        </w:r>
        <w:r w:rsidR="00643542">
          <w:rPr>
            <w:noProof/>
            <w:webHidden/>
          </w:rPr>
          <w:t>4</w:t>
        </w:r>
        <w:r w:rsidR="00643542">
          <w:rPr>
            <w:noProof/>
            <w:webHidden/>
          </w:rPr>
          <w:fldChar w:fldCharType="end"/>
        </w:r>
      </w:hyperlink>
    </w:p>
    <w:p w14:paraId="018B6999" w14:textId="2F3B1E07"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22" w:history="1">
        <w:r w:rsidRPr="007340C3">
          <w:rPr>
            <w:rStyle w:val="Lienhypertexte"/>
            <w:noProof/>
          </w:rPr>
          <w:t>1.1</w:t>
        </w:r>
        <w:r>
          <w:rPr>
            <w:rFonts w:eastAsiaTheme="minorEastAsia" w:cstheme="minorBidi"/>
            <w:smallCaps w:val="0"/>
            <w:noProof/>
            <w:kern w:val="2"/>
            <w:sz w:val="22"/>
            <w:szCs w:val="22"/>
            <w14:ligatures w14:val="standardContextual"/>
          </w:rPr>
          <w:tab/>
        </w:r>
        <w:r w:rsidRPr="007340C3">
          <w:rPr>
            <w:rStyle w:val="Lienhypertexte"/>
            <w:noProof/>
          </w:rPr>
          <w:t>Titre</w:t>
        </w:r>
        <w:r>
          <w:rPr>
            <w:noProof/>
            <w:webHidden/>
          </w:rPr>
          <w:tab/>
        </w:r>
        <w:r>
          <w:rPr>
            <w:noProof/>
            <w:webHidden/>
          </w:rPr>
          <w:fldChar w:fldCharType="begin"/>
        </w:r>
        <w:r>
          <w:rPr>
            <w:noProof/>
            <w:webHidden/>
          </w:rPr>
          <w:instrText xml:space="preserve"> PAGEREF _Toc167197122 \h </w:instrText>
        </w:r>
        <w:r>
          <w:rPr>
            <w:noProof/>
            <w:webHidden/>
          </w:rPr>
        </w:r>
        <w:r>
          <w:rPr>
            <w:noProof/>
            <w:webHidden/>
          </w:rPr>
          <w:fldChar w:fldCharType="separate"/>
        </w:r>
        <w:r>
          <w:rPr>
            <w:noProof/>
            <w:webHidden/>
          </w:rPr>
          <w:t>4</w:t>
        </w:r>
        <w:r>
          <w:rPr>
            <w:noProof/>
            <w:webHidden/>
          </w:rPr>
          <w:fldChar w:fldCharType="end"/>
        </w:r>
      </w:hyperlink>
    </w:p>
    <w:p w14:paraId="5C5ED1F8" w14:textId="2D2D9568"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23" w:history="1">
        <w:r w:rsidRPr="007340C3">
          <w:rPr>
            <w:rStyle w:val="Lienhypertexte"/>
            <w:noProof/>
          </w:rPr>
          <w:t>1.2</w:t>
        </w:r>
        <w:r>
          <w:rPr>
            <w:rFonts w:eastAsiaTheme="minorEastAsia" w:cstheme="minorBidi"/>
            <w:smallCaps w:val="0"/>
            <w:noProof/>
            <w:kern w:val="2"/>
            <w:sz w:val="22"/>
            <w:szCs w:val="22"/>
            <w14:ligatures w14:val="standardContextual"/>
          </w:rPr>
          <w:tab/>
        </w:r>
        <w:r w:rsidRPr="007340C3">
          <w:rPr>
            <w:rStyle w:val="Lienhypertexte"/>
            <w:noProof/>
          </w:rPr>
          <w:t>Description</w:t>
        </w:r>
        <w:r>
          <w:rPr>
            <w:noProof/>
            <w:webHidden/>
          </w:rPr>
          <w:tab/>
        </w:r>
        <w:r>
          <w:rPr>
            <w:noProof/>
            <w:webHidden/>
          </w:rPr>
          <w:fldChar w:fldCharType="begin"/>
        </w:r>
        <w:r>
          <w:rPr>
            <w:noProof/>
            <w:webHidden/>
          </w:rPr>
          <w:instrText xml:space="preserve"> PAGEREF _Toc167197123 \h </w:instrText>
        </w:r>
        <w:r>
          <w:rPr>
            <w:noProof/>
            <w:webHidden/>
          </w:rPr>
        </w:r>
        <w:r>
          <w:rPr>
            <w:noProof/>
            <w:webHidden/>
          </w:rPr>
          <w:fldChar w:fldCharType="separate"/>
        </w:r>
        <w:r>
          <w:rPr>
            <w:noProof/>
            <w:webHidden/>
          </w:rPr>
          <w:t>4</w:t>
        </w:r>
        <w:r>
          <w:rPr>
            <w:noProof/>
            <w:webHidden/>
          </w:rPr>
          <w:fldChar w:fldCharType="end"/>
        </w:r>
      </w:hyperlink>
    </w:p>
    <w:p w14:paraId="3CAA0A8F" w14:textId="24B2FBA0"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24" w:history="1">
        <w:r w:rsidRPr="007340C3">
          <w:rPr>
            <w:rStyle w:val="Lienhypertexte"/>
            <w:noProof/>
          </w:rPr>
          <w:t>1.3</w:t>
        </w:r>
        <w:r>
          <w:rPr>
            <w:rFonts w:eastAsiaTheme="minorEastAsia" w:cstheme="minorBidi"/>
            <w:smallCaps w:val="0"/>
            <w:noProof/>
            <w:kern w:val="2"/>
            <w:sz w:val="22"/>
            <w:szCs w:val="22"/>
            <w14:ligatures w14:val="standardContextual"/>
          </w:rPr>
          <w:tab/>
        </w:r>
        <w:r w:rsidRPr="007340C3">
          <w:rPr>
            <w:rStyle w:val="Lienhypertexte"/>
            <w:noProof/>
          </w:rPr>
          <w:t>Matériel et logiciels à disposition</w:t>
        </w:r>
        <w:r>
          <w:rPr>
            <w:noProof/>
            <w:webHidden/>
          </w:rPr>
          <w:tab/>
        </w:r>
        <w:r>
          <w:rPr>
            <w:noProof/>
            <w:webHidden/>
          </w:rPr>
          <w:fldChar w:fldCharType="begin"/>
        </w:r>
        <w:r>
          <w:rPr>
            <w:noProof/>
            <w:webHidden/>
          </w:rPr>
          <w:instrText xml:space="preserve"> PAGEREF _Toc167197124 \h </w:instrText>
        </w:r>
        <w:r>
          <w:rPr>
            <w:noProof/>
            <w:webHidden/>
          </w:rPr>
        </w:r>
        <w:r>
          <w:rPr>
            <w:noProof/>
            <w:webHidden/>
          </w:rPr>
          <w:fldChar w:fldCharType="separate"/>
        </w:r>
        <w:r>
          <w:rPr>
            <w:noProof/>
            <w:webHidden/>
          </w:rPr>
          <w:t>4</w:t>
        </w:r>
        <w:r>
          <w:rPr>
            <w:noProof/>
            <w:webHidden/>
          </w:rPr>
          <w:fldChar w:fldCharType="end"/>
        </w:r>
      </w:hyperlink>
    </w:p>
    <w:p w14:paraId="6263F1BB" w14:textId="5100F15E"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25" w:history="1">
        <w:r w:rsidRPr="007340C3">
          <w:rPr>
            <w:rStyle w:val="Lienhypertexte"/>
            <w:noProof/>
          </w:rPr>
          <w:t>1.4</w:t>
        </w:r>
        <w:r>
          <w:rPr>
            <w:rFonts w:eastAsiaTheme="minorEastAsia" w:cstheme="minorBidi"/>
            <w:smallCaps w:val="0"/>
            <w:noProof/>
            <w:kern w:val="2"/>
            <w:sz w:val="22"/>
            <w:szCs w:val="22"/>
            <w14:ligatures w14:val="standardContextual"/>
          </w:rPr>
          <w:tab/>
        </w:r>
        <w:r w:rsidRPr="007340C3">
          <w:rPr>
            <w:rStyle w:val="Lienhypertexte"/>
            <w:noProof/>
          </w:rPr>
          <w:t>Prérequis</w:t>
        </w:r>
        <w:r>
          <w:rPr>
            <w:noProof/>
            <w:webHidden/>
          </w:rPr>
          <w:tab/>
        </w:r>
        <w:r>
          <w:rPr>
            <w:noProof/>
            <w:webHidden/>
          </w:rPr>
          <w:fldChar w:fldCharType="begin"/>
        </w:r>
        <w:r>
          <w:rPr>
            <w:noProof/>
            <w:webHidden/>
          </w:rPr>
          <w:instrText xml:space="preserve"> PAGEREF _Toc167197125 \h </w:instrText>
        </w:r>
        <w:r>
          <w:rPr>
            <w:noProof/>
            <w:webHidden/>
          </w:rPr>
        </w:r>
        <w:r>
          <w:rPr>
            <w:noProof/>
            <w:webHidden/>
          </w:rPr>
          <w:fldChar w:fldCharType="separate"/>
        </w:r>
        <w:r>
          <w:rPr>
            <w:noProof/>
            <w:webHidden/>
          </w:rPr>
          <w:t>4</w:t>
        </w:r>
        <w:r>
          <w:rPr>
            <w:noProof/>
            <w:webHidden/>
          </w:rPr>
          <w:fldChar w:fldCharType="end"/>
        </w:r>
      </w:hyperlink>
    </w:p>
    <w:p w14:paraId="2F3D6E59" w14:textId="4918BD8E"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26" w:history="1">
        <w:r w:rsidRPr="007340C3">
          <w:rPr>
            <w:rStyle w:val="Lienhypertexte"/>
            <w:noProof/>
          </w:rPr>
          <w:t>1.5</w:t>
        </w:r>
        <w:r>
          <w:rPr>
            <w:rFonts w:eastAsiaTheme="minorEastAsia" w:cstheme="minorBidi"/>
            <w:smallCaps w:val="0"/>
            <w:noProof/>
            <w:kern w:val="2"/>
            <w:sz w:val="22"/>
            <w:szCs w:val="22"/>
            <w14:ligatures w14:val="standardContextual"/>
          </w:rPr>
          <w:tab/>
        </w:r>
        <w:r w:rsidRPr="007340C3">
          <w:rPr>
            <w:rStyle w:val="Lienhypertexte"/>
            <w:noProof/>
          </w:rPr>
          <w:t>Cahier des charges</w:t>
        </w:r>
        <w:r>
          <w:rPr>
            <w:noProof/>
            <w:webHidden/>
          </w:rPr>
          <w:tab/>
        </w:r>
        <w:r>
          <w:rPr>
            <w:noProof/>
            <w:webHidden/>
          </w:rPr>
          <w:fldChar w:fldCharType="begin"/>
        </w:r>
        <w:r>
          <w:rPr>
            <w:noProof/>
            <w:webHidden/>
          </w:rPr>
          <w:instrText xml:space="preserve"> PAGEREF _Toc167197126 \h </w:instrText>
        </w:r>
        <w:r>
          <w:rPr>
            <w:noProof/>
            <w:webHidden/>
          </w:rPr>
        </w:r>
        <w:r>
          <w:rPr>
            <w:noProof/>
            <w:webHidden/>
          </w:rPr>
          <w:fldChar w:fldCharType="separate"/>
        </w:r>
        <w:r>
          <w:rPr>
            <w:noProof/>
            <w:webHidden/>
          </w:rPr>
          <w:t>4</w:t>
        </w:r>
        <w:r>
          <w:rPr>
            <w:noProof/>
            <w:webHidden/>
          </w:rPr>
          <w:fldChar w:fldCharType="end"/>
        </w:r>
      </w:hyperlink>
    </w:p>
    <w:p w14:paraId="62BF16E2" w14:textId="7F596D49"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27" w:history="1">
        <w:r w:rsidRPr="007340C3">
          <w:rPr>
            <w:rStyle w:val="Lienhypertexte"/>
            <w:noProof/>
          </w:rPr>
          <w:t>1.5.1</w:t>
        </w:r>
        <w:r>
          <w:rPr>
            <w:rFonts w:eastAsiaTheme="minorEastAsia" w:cstheme="minorBidi"/>
            <w:i w:val="0"/>
            <w:iCs w:val="0"/>
            <w:noProof/>
            <w:kern w:val="2"/>
            <w:sz w:val="22"/>
            <w:szCs w:val="22"/>
            <w14:ligatures w14:val="standardContextual"/>
          </w:rPr>
          <w:tab/>
        </w:r>
        <w:r w:rsidRPr="007340C3">
          <w:rPr>
            <w:rStyle w:val="Lienhypertexte"/>
            <w:noProof/>
          </w:rPr>
          <w:t>Objectifs et portée du projet</w:t>
        </w:r>
        <w:r>
          <w:rPr>
            <w:noProof/>
            <w:webHidden/>
          </w:rPr>
          <w:tab/>
        </w:r>
        <w:r>
          <w:rPr>
            <w:noProof/>
            <w:webHidden/>
          </w:rPr>
          <w:fldChar w:fldCharType="begin"/>
        </w:r>
        <w:r>
          <w:rPr>
            <w:noProof/>
            <w:webHidden/>
          </w:rPr>
          <w:instrText xml:space="preserve"> PAGEREF _Toc167197127 \h </w:instrText>
        </w:r>
        <w:r>
          <w:rPr>
            <w:noProof/>
            <w:webHidden/>
          </w:rPr>
        </w:r>
        <w:r>
          <w:rPr>
            <w:noProof/>
            <w:webHidden/>
          </w:rPr>
          <w:fldChar w:fldCharType="separate"/>
        </w:r>
        <w:r>
          <w:rPr>
            <w:noProof/>
            <w:webHidden/>
          </w:rPr>
          <w:t>4</w:t>
        </w:r>
        <w:r>
          <w:rPr>
            <w:noProof/>
            <w:webHidden/>
          </w:rPr>
          <w:fldChar w:fldCharType="end"/>
        </w:r>
      </w:hyperlink>
    </w:p>
    <w:p w14:paraId="57DDD20A" w14:textId="2CBA9616"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28" w:history="1">
        <w:r w:rsidRPr="007340C3">
          <w:rPr>
            <w:rStyle w:val="Lienhypertexte"/>
            <w:noProof/>
          </w:rPr>
          <w:t>1.5.2</w:t>
        </w:r>
        <w:r>
          <w:rPr>
            <w:rFonts w:eastAsiaTheme="minorEastAsia" w:cstheme="minorBidi"/>
            <w:i w:val="0"/>
            <w:iCs w:val="0"/>
            <w:noProof/>
            <w:kern w:val="2"/>
            <w:sz w:val="22"/>
            <w:szCs w:val="22"/>
            <w14:ligatures w14:val="standardContextual"/>
          </w:rPr>
          <w:tab/>
        </w:r>
        <w:r w:rsidRPr="007340C3">
          <w:rPr>
            <w:rStyle w:val="Lienhypertexte"/>
            <w:noProof/>
          </w:rPr>
          <w:t>Caractéristiques des utilisateurs et impacts</w:t>
        </w:r>
        <w:r>
          <w:rPr>
            <w:noProof/>
            <w:webHidden/>
          </w:rPr>
          <w:tab/>
        </w:r>
        <w:r>
          <w:rPr>
            <w:noProof/>
            <w:webHidden/>
          </w:rPr>
          <w:fldChar w:fldCharType="begin"/>
        </w:r>
        <w:r>
          <w:rPr>
            <w:noProof/>
            <w:webHidden/>
          </w:rPr>
          <w:instrText xml:space="preserve"> PAGEREF _Toc167197128 \h </w:instrText>
        </w:r>
        <w:r>
          <w:rPr>
            <w:noProof/>
            <w:webHidden/>
          </w:rPr>
        </w:r>
        <w:r>
          <w:rPr>
            <w:noProof/>
            <w:webHidden/>
          </w:rPr>
          <w:fldChar w:fldCharType="separate"/>
        </w:r>
        <w:r>
          <w:rPr>
            <w:noProof/>
            <w:webHidden/>
          </w:rPr>
          <w:t>5</w:t>
        </w:r>
        <w:r>
          <w:rPr>
            <w:noProof/>
            <w:webHidden/>
          </w:rPr>
          <w:fldChar w:fldCharType="end"/>
        </w:r>
      </w:hyperlink>
    </w:p>
    <w:p w14:paraId="73CF9FB9" w14:textId="3D475D8B"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29" w:history="1">
        <w:r w:rsidRPr="007340C3">
          <w:rPr>
            <w:rStyle w:val="Lienhypertexte"/>
            <w:noProof/>
          </w:rPr>
          <w:t>1.5.3</w:t>
        </w:r>
        <w:r>
          <w:rPr>
            <w:rFonts w:eastAsiaTheme="minorEastAsia" w:cstheme="minorBidi"/>
            <w:i w:val="0"/>
            <w:iCs w:val="0"/>
            <w:noProof/>
            <w:kern w:val="2"/>
            <w:sz w:val="22"/>
            <w:szCs w:val="22"/>
            <w14:ligatures w14:val="standardContextual"/>
          </w:rPr>
          <w:tab/>
        </w:r>
        <w:r w:rsidRPr="007340C3">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_Toc167197129 \h </w:instrText>
        </w:r>
        <w:r>
          <w:rPr>
            <w:noProof/>
            <w:webHidden/>
          </w:rPr>
        </w:r>
        <w:r>
          <w:rPr>
            <w:noProof/>
            <w:webHidden/>
          </w:rPr>
          <w:fldChar w:fldCharType="separate"/>
        </w:r>
        <w:r>
          <w:rPr>
            <w:noProof/>
            <w:webHidden/>
          </w:rPr>
          <w:t>5</w:t>
        </w:r>
        <w:r>
          <w:rPr>
            <w:noProof/>
            <w:webHidden/>
          </w:rPr>
          <w:fldChar w:fldCharType="end"/>
        </w:r>
      </w:hyperlink>
    </w:p>
    <w:p w14:paraId="7F2F7117" w14:textId="0AAAD39D"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30" w:history="1">
        <w:r w:rsidRPr="007340C3">
          <w:rPr>
            <w:rStyle w:val="Lienhypertexte"/>
            <w:noProof/>
          </w:rPr>
          <w:t>1.5.4</w:t>
        </w:r>
        <w:r>
          <w:rPr>
            <w:rFonts w:eastAsiaTheme="minorEastAsia" w:cstheme="minorBidi"/>
            <w:i w:val="0"/>
            <w:iCs w:val="0"/>
            <w:noProof/>
            <w:kern w:val="2"/>
            <w:sz w:val="22"/>
            <w:szCs w:val="22"/>
            <w14:ligatures w14:val="standardContextual"/>
          </w:rPr>
          <w:tab/>
        </w:r>
        <w:r w:rsidRPr="007340C3">
          <w:rPr>
            <w:rStyle w:val="Lienhypertexte"/>
            <w:noProof/>
          </w:rPr>
          <w:t>Contraintes</w:t>
        </w:r>
        <w:r>
          <w:rPr>
            <w:noProof/>
            <w:webHidden/>
          </w:rPr>
          <w:tab/>
        </w:r>
        <w:r>
          <w:rPr>
            <w:noProof/>
            <w:webHidden/>
          </w:rPr>
          <w:fldChar w:fldCharType="begin"/>
        </w:r>
        <w:r>
          <w:rPr>
            <w:noProof/>
            <w:webHidden/>
          </w:rPr>
          <w:instrText xml:space="preserve"> PAGEREF _Toc167197130 \h </w:instrText>
        </w:r>
        <w:r>
          <w:rPr>
            <w:noProof/>
            <w:webHidden/>
          </w:rPr>
        </w:r>
        <w:r>
          <w:rPr>
            <w:noProof/>
            <w:webHidden/>
          </w:rPr>
          <w:fldChar w:fldCharType="separate"/>
        </w:r>
        <w:r>
          <w:rPr>
            <w:noProof/>
            <w:webHidden/>
          </w:rPr>
          <w:t>5</w:t>
        </w:r>
        <w:r>
          <w:rPr>
            <w:noProof/>
            <w:webHidden/>
          </w:rPr>
          <w:fldChar w:fldCharType="end"/>
        </w:r>
      </w:hyperlink>
    </w:p>
    <w:p w14:paraId="5A128D58" w14:textId="7382E535"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1" w:history="1">
        <w:r w:rsidRPr="007340C3">
          <w:rPr>
            <w:rStyle w:val="Lienhypertexte"/>
            <w:noProof/>
          </w:rPr>
          <w:t>1.6</w:t>
        </w:r>
        <w:r>
          <w:rPr>
            <w:rFonts w:eastAsiaTheme="minorEastAsia" w:cstheme="minorBidi"/>
            <w:smallCaps w:val="0"/>
            <w:noProof/>
            <w:kern w:val="2"/>
            <w:sz w:val="22"/>
            <w:szCs w:val="22"/>
            <w14:ligatures w14:val="standardContextual"/>
          </w:rPr>
          <w:tab/>
        </w:r>
        <w:r w:rsidRPr="007340C3">
          <w:rPr>
            <w:rStyle w:val="Lienhypertexte"/>
            <w:noProof/>
          </w:rPr>
          <w:t>Livrables</w:t>
        </w:r>
        <w:r>
          <w:rPr>
            <w:noProof/>
            <w:webHidden/>
          </w:rPr>
          <w:tab/>
        </w:r>
        <w:r>
          <w:rPr>
            <w:noProof/>
            <w:webHidden/>
          </w:rPr>
          <w:fldChar w:fldCharType="begin"/>
        </w:r>
        <w:r>
          <w:rPr>
            <w:noProof/>
            <w:webHidden/>
          </w:rPr>
          <w:instrText xml:space="preserve"> PAGEREF _Toc167197131 \h </w:instrText>
        </w:r>
        <w:r>
          <w:rPr>
            <w:noProof/>
            <w:webHidden/>
          </w:rPr>
        </w:r>
        <w:r>
          <w:rPr>
            <w:noProof/>
            <w:webHidden/>
          </w:rPr>
          <w:fldChar w:fldCharType="separate"/>
        </w:r>
        <w:r>
          <w:rPr>
            <w:noProof/>
            <w:webHidden/>
          </w:rPr>
          <w:t>5</w:t>
        </w:r>
        <w:r>
          <w:rPr>
            <w:noProof/>
            <w:webHidden/>
          </w:rPr>
          <w:fldChar w:fldCharType="end"/>
        </w:r>
      </w:hyperlink>
    </w:p>
    <w:p w14:paraId="14C54AE7" w14:textId="64185E0D"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32" w:history="1">
        <w:r w:rsidRPr="007340C3">
          <w:rPr>
            <w:rStyle w:val="Lienhypertexte"/>
            <w:noProof/>
          </w:rPr>
          <w:t>2</w:t>
        </w:r>
        <w:r>
          <w:rPr>
            <w:rFonts w:eastAsiaTheme="minorEastAsia" w:cstheme="minorBidi"/>
            <w:b w:val="0"/>
            <w:bCs w:val="0"/>
            <w:caps w:val="0"/>
            <w:noProof/>
            <w:kern w:val="2"/>
            <w:sz w:val="22"/>
            <w:szCs w:val="22"/>
            <w14:ligatures w14:val="standardContextual"/>
          </w:rPr>
          <w:tab/>
        </w:r>
        <w:r w:rsidRPr="007340C3">
          <w:rPr>
            <w:rStyle w:val="Lienhypertexte"/>
            <w:noProof/>
          </w:rPr>
          <w:t>Planification Initiale</w:t>
        </w:r>
        <w:r>
          <w:rPr>
            <w:noProof/>
            <w:webHidden/>
          </w:rPr>
          <w:tab/>
        </w:r>
        <w:r>
          <w:rPr>
            <w:noProof/>
            <w:webHidden/>
          </w:rPr>
          <w:fldChar w:fldCharType="begin"/>
        </w:r>
        <w:r>
          <w:rPr>
            <w:noProof/>
            <w:webHidden/>
          </w:rPr>
          <w:instrText xml:space="preserve"> PAGEREF _Toc167197132 \h </w:instrText>
        </w:r>
        <w:r>
          <w:rPr>
            <w:noProof/>
            <w:webHidden/>
          </w:rPr>
        </w:r>
        <w:r>
          <w:rPr>
            <w:noProof/>
            <w:webHidden/>
          </w:rPr>
          <w:fldChar w:fldCharType="separate"/>
        </w:r>
        <w:r>
          <w:rPr>
            <w:noProof/>
            <w:webHidden/>
          </w:rPr>
          <w:t>5</w:t>
        </w:r>
        <w:r>
          <w:rPr>
            <w:noProof/>
            <w:webHidden/>
          </w:rPr>
          <w:fldChar w:fldCharType="end"/>
        </w:r>
      </w:hyperlink>
    </w:p>
    <w:p w14:paraId="6FD742E7" w14:textId="4541069C"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33" w:history="1">
        <w:r w:rsidRPr="007340C3">
          <w:rPr>
            <w:rStyle w:val="Lienhypertexte"/>
            <w:noProof/>
          </w:rPr>
          <w:t>3</w:t>
        </w:r>
        <w:r>
          <w:rPr>
            <w:rFonts w:eastAsiaTheme="minorEastAsia" w:cstheme="minorBidi"/>
            <w:b w:val="0"/>
            <w:bCs w:val="0"/>
            <w:caps w:val="0"/>
            <w:noProof/>
            <w:kern w:val="2"/>
            <w:sz w:val="22"/>
            <w:szCs w:val="22"/>
            <w14:ligatures w14:val="standardContextual"/>
          </w:rPr>
          <w:tab/>
        </w:r>
        <w:r w:rsidRPr="007340C3">
          <w:rPr>
            <w:rStyle w:val="Lienhypertexte"/>
            <w:noProof/>
          </w:rPr>
          <w:t>Analyse fonctionnelle</w:t>
        </w:r>
        <w:r>
          <w:rPr>
            <w:noProof/>
            <w:webHidden/>
          </w:rPr>
          <w:tab/>
        </w:r>
        <w:r>
          <w:rPr>
            <w:noProof/>
            <w:webHidden/>
          </w:rPr>
          <w:fldChar w:fldCharType="begin"/>
        </w:r>
        <w:r>
          <w:rPr>
            <w:noProof/>
            <w:webHidden/>
          </w:rPr>
          <w:instrText xml:space="preserve"> PAGEREF _Toc167197133 \h </w:instrText>
        </w:r>
        <w:r>
          <w:rPr>
            <w:noProof/>
            <w:webHidden/>
          </w:rPr>
        </w:r>
        <w:r>
          <w:rPr>
            <w:noProof/>
            <w:webHidden/>
          </w:rPr>
          <w:fldChar w:fldCharType="separate"/>
        </w:r>
        <w:r>
          <w:rPr>
            <w:noProof/>
            <w:webHidden/>
          </w:rPr>
          <w:t>6</w:t>
        </w:r>
        <w:r>
          <w:rPr>
            <w:noProof/>
            <w:webHidden/>
          </w:rPr>
          <w:fldChar w:fldCharType="end"/>
        </w:r>
      </w:hyperlink>
    </w:p>
    <w:p w14:paraId="302E8098" w14:textId="3DADC70D"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4" w:history="1">
        <w:r w:rsidRPr="007340C3">
          <w:rPr>
            <w:rStyle w:val="Lienhypertexte"/>
            <w:noProof/>
          </w:rPr>
          <w:t>3.1</w:t>
        </w:r>
        <w:r>
          <w:rPr>
            <w:rFonts w:eastAsiaTheme="minorEastAsia" w:cstheme="minorBidi"/>
            <w:smallCaps w:val="0"/>
            <w:noProof/>
            <w:kern w:val="2"/>
            <w:sz w:val="22"/>
            <w:szCs w:val="22"/>
            <w14:ligatures w14:val="standardContextual"/>
          </w:rPr>
          <w:tab/>
        </w:r>
        <w:r w:rsidRPr="007340C3">
          <w:rPr>
            <w:rStyle w:val="Lienhypertexte"/>
            <w:noProof/>
          </w:rPr>
          <w:t>Couloir Entrée</w:t>
        </w:r>
        <w:r>
          <w:rPr>
            <w:noProof/>
            <w:webHidden/>
          </w:rPr>
          <w:tab/>
        </w:r>
        <w:r>
          <w:rPr>
            <w:noProof/>
            <w:webHidden/>
          </w:rPr>
          <w:fldChar w:fldCharType="begin"/>
        </w:r>
        <w:r>
          <w:rPr>
            <w:noProof/>
            <w:webHidden/>
          </w:rPr>
          <w:instrText xml:space="preserve"> PAGEREF _Toc167197134 \h </w:instrText>
        </w:r>
        <w:r>
          <w:rPr>
            <w:noProof/>
            <w:webHidden/>
          </w:rPr>
        </w:r>
        <w:r>
          <w:rPr>
            <w:noProof/>
            <w:webHidden/>
          </w:rPr>
          <w:fldChar w:fldCharType="separate"/>
        </w:r>
        <w:r>
          <w:rPr>
            <w:noProof/>
            <w:webHidden/>
          </w:rPr>
          <w:t>6</w:t>
        </w:r>
        <w:r>
          <w:rPr>
            <w:noProof/>
            <w:webHidden/>
          </w:rPr>
          <w:fldChar w:fldCharType="end"/>
        </w:r>
      </w:hyperlink>
    </w:p>
    <w:p w14:paraId="0308179F" w14:textId="3F08F571"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5" w:history="1">
        <w:r w:rsidRPr="007340C3">
          <w:rPr>
            <w:rStyle w:val="Lienhypertexte"/>
            <w:noProof/>
          </w:rPr>
          <w:t>3.2</w:t>
        </w:r>
        <w:r>
          <w:rPr>
            <w:rFonts w:eastAsiaTheme="minorEastAsia" w:cstheme="minorBidi"/>
            <w:smallCaps w:val="0"/>
            <w:noProof/>
            <w:kern w:val="2"/>
            <w:sz w:val="22"/>
            <w:szCs w:val="22"/>
            <w14:ligatures w14:val="standardContextual"/>
          </w:rPr>
          <w:tab/>
        </w:r>
        <w:r w:rsidRPr="007340C3">
          <w:rPr>
            <w:rStyle w:val="Lienhypertexte"/>
            <w:noProof/>
          </w:rPr>
          <w:t>WC floor 2 D12</w:t>
        </w:r>
        <w:r>
          <w:rPr>
            <w:noProof/>
            <w:webHidden/>
          </w:rPr>
          <w:tab/>
        </w:r>
        <w:r>
          <w:rPr>
            <w:noProof/>
            <w:webHidden/>
          </w:rPr>
          <w:fldChar w:fldCharType="begin"/>
        </w:r>
        <w:r>
          <w:rPr>
            <w:noProof/>
            <w:webHidden/>
          </w:rPr>
          <w:instrText xml:space="preserve"> PAGEREF _Toc167197135 \h </w:instrText>
        </w:r>
        <w:r>
          <w:rPr>
            <w:noProof/>
            <w:webHidden/>
          </w:rPr>
        </w:r>
        <w:r>
          <w:rPr>
            <w:noProof/>
            <w:webHidden/>
          </w:rPr>
          <w:fldChar w:fldCharType="separate"/>
        </w:r>
        <w:r>
          <w:rPr>
            <w:noProof/>
            <w:webHidden/>
          </w:rPr>
          <w:t>6</w:t>
        </w:r>
        <w:r>
          <w:rPr>
            <w:noProof/>
            <w:webHidden/>
          </w:rPr>
          <w:fldChar w:fldCharType="end"/>
        </w:r>
      </w:hyperlink>
    </w:p>
    <w:p w14:paraId="687EDE6A" w14:textId="155E9A6C"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6" w:history="1">
        <w:r w:rsidRPr="007340C3">
          <w:rPr>
            <w:rStyle w:val="Lienhypertexte"/>
            <w:noProof/>
          </w:rPr>
          <w:t>3.3</w:t>
        </w:r>
        <w:r>
          <w:rPr>
            <w:rFonts w:eastAsiaTheme="minorEastAsia" w:cstheme="minorBidi"/>
            <w:smallCaps w:val="0"/>
            <w:noProof/>
            <w:kern w:val="2"/>
            <w:sz w:val="22"/>
            <w:szCs w:val="22"/>
            <w14:ligatures w14:val="standardContextual"/>
          </w:rPr>
          <w:tab/>
        </w:r>
        <w:r w:rsidRPr="007340C3">
          <w:rPr>
            <w:rStyle w:val="Lienhypertexte"/>
            <w:noProof/>
          </w:rPr>
          <w:t>Vestiaire salle D05</w:t>
        </w:r>
        <w:r>
          <w:rPr>
            <w:noProof/>
            <w:webHidden/>
          </w:rPr>
          <w:tab/>
        </w:r>
        <w:r>
          <w:rPr>
            <w:noProof/>
            <w:webHidden/>
          </w:rPr>
          <w:fldChar w:fldCharType="begin"/>
        </w:r>
        <w:r>
          <w:rPr>
            <w:noProof/>
            <w:webHidden/>
          </w:rPr>
          <w:instrText xml:space="preserve"> PAGEREF _Toc167197136 \h </w:instrText>
        </w:r>
        <w:r>
          <w:rPr>
            <w:noProof/>
            <w:webHidden/>
          </w:rPr>
        </w:r>
        <w:r>
          <w:rPr>
            <w:noProof/>
            <w:webHidden/>
          </w:rPr>
          <w:fldChar w:fldCharType="separate"/>
        </w:r>
        <w:r>
          <w:rPr>
            <w:noProof/>
            <w:webHidden/>
          </w:rPr>
          <w:t>6</w:t>
        </w:r>
        <w:r>
          <w:rPr>
            <w:noProof/>
            <w:webHidden/>
          </w:rPr>
          <w:fldChar w:fldCharType="end"/>
        </w:r>
      </w:hyperlink>
    </w:p>
    <w:p w14:paraId="6627766E" w14:textId="08C6A465"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7" w:history="1">
        <w:r w:rsidRPr="007340C3">
          <w:rPr>
            <w:rStyle w:val="Lienhypertexte"/>
            <w:noProof/>
          </w:rPr>
          <w:t>3.4</w:t>
        </w:r>
        <w:r>
          <w:rPr>
            <w:rFonts w:eastAsiaTheme="minorEastAsia" w:cstheme="minorBidi"/>
            <w:smallCaps w:val="0"/>
            <w:noProof/>
            <w:kern w:val="2"/>
            <w:sz w:val="22"/>
            <w:szCs w:val="22"/>
            <w14:ligatures w14:val="standardContextual"/>
          </w:rPr>
          <w:tab/>
        </w:r>
        <w:r w:rsidRPr="007340C3">
          <w:rPr>
            <w:rStyle w:val="Lienhypertexte"/>
            <w:noProof/>
          </w:rPr>
          <w:t>salle d'impression D17</w:t>
        </w:r>
        <w:r>
          <w:rPr>
            <w:noProof/>
            <w:webHidden/>
          </w:rPr>
          <w:tab/>
        </w:r>
        <w:r>
          <w:rPr>
            <w:noProof/>
            <w:webHidden/>
          </w:rPr>
          <w:fldChar w:fldCharType="begin"/>
        </w:r>
        <w:r>
          <w:rPr>
            <w:noProof/>
            <w:webHidden/>
          </w:rPr>
          <w:instrText xml:space="preserve"> PAGEREF _Toc167197137 \h </w:instrText>
        </w:r>
        <w:r>
          <w:rPr>
            <w:noProof/>
            <w:webHidden/>
          </w:rPr>
        </w:r>
        <w:r>
          <w:rPr>
            <w:noProof/>
            <w:webHidden/>
          </w:rPr>
          <w:fldChar w:fldCharType="separate"/>
        </w:r>
        <w:r>
          <w:rPr>
            <w:noProof/>
            <w:webHidden/>
          </w:rPr>
          <w:t>7</w:t>
        </w:r>
        <w:r>
          <w:rPr>
            <w:noProof/>
            <w:webHidden/>
          </w:rPr>
          <w:fldChar w:fldCharType="end"/>
        </w:r>
      </w:hyperlink>
    </w:p>
    <w:p w14:paraId="12F7365A" w14:textId="1B4D8BA6"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8" w:history="1">
        <w:r w:rsidRPr="007340C3">
          <w:rPr>
            <w:rStyle w:val="Lienhypertexte"/>
            <w:noProof/>
          </w:rPr>
          <w:t>3.5</w:t>
        </w:r>
        <w:r>
          <w:rPr>
            <w:rFonts w:eastAsiaTheme="minorEastAsia" w:cstheme="minorBidi"/>
            <w:smallCaps w:val="0"/>
            <w:noProof/>
            <w:kern w:val="2"/>
            <w:sz w:val="22"/>
            <w:szCs w:val="22"/>
            <w14:ligatures w14:val="standardContextual"/>
          </w:rPr>
          <w:tab/>
        </w:r>
        <w:r w:rsidRPr="007340C3">
          <w:rPr>
            <w:rStyle w:val="Lienhypertexte"/>
            <w:noProof/>
          </w:rPr>
          <w:t>D16 Salle de classe</w:t>
        </w:r>
        <w:r>
          <w:rPr>
            <w:noProof/>
            <w:webHidden/>
          </w:rPr>
          <w:tab/>
        </w:r>
        <w:r>
          <w:rPr>
            <w:noProof/>
            <w:webHidden/>
          </w:rPr>
          <w:fldChar w:fldCharType="begin"/>
        </w:r>
        <w:r>
          <w:rPr>
            <w:noProof/>
            <w:webHidden/>
          </w:rPr>
          <w:instrText xml:space="preserve"> PAGEREF _Toc167197138 \h </w:instrText>
        </w:r>
        <w:r>
          <w:rPr>
            <w:noProof/>
            <w:webHidden/>
          </w:rPr>
        </w:r>
        <w:r>
          <w:rPr>
            <w:noProof/>
            <w:webHidden/>
          </w:rPr>
          <w:fldChar w:fldCharType="separate"/>
        </w:r>
        <w:r>
          <w:rPr>
            <w:noProof/>
            <w:webHidden/>
          </w:rPr>
          <w:t>7</w:t>
        </w:r>
        <w:r>
          <w:rPr>
            <w:noProof/>
            <w:webHidden/>
          </w:rPr>
          <w:fldChar w:fldCharType="end"/>
        </w:r>
      </w:hyperlink>
    </w:p>
    <w:p w14:paraId="30ECCCC0" w14:textId="2CD224C1"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39" w:history="1">
        <w:r w:rsidRPr="007340C3">
          <w:rPr>
            <w:rStyle w:val="Lienhypertexte"/>
            <w:noProof/>
          </w:rPr>
          <w:t>3.6</w:t>
        </w:r>
        <w:r>
          <w:rPr>
            <w:rFonts w:eastAsiaTheme="minorEastAsia" w:cstheme="minorBidi"/>
            <w:smallCaps w:val="0"/>
            <w:noProof/>
            <w:kern w:val="2"/>
            <w:sz w:val="22"/>
            <w:szCs w:val="22"/>
            <w14:ligatures w14:val="standardContextual"/>
          </w:rPr>
          <w:tab/>
        </w:r>
        <w:r w:rsidRPr="007340C3">
          <w:rPr>
            <w:rStyle w:val="Lienhypertexte"/>
            <w:noProof/>
          </w:rPr>
          <w:t>D13 Salle de classe</w:t>
        </w:r>
        <w:r>
          <w:rPr>
            <w:noProof/>
            <w:webHidden/>
          </w:rPr>
          <w:tab/>
        </w:r>
        <w:r>
          <w:rPr>
            <w:noProof/>
            <w:webHidden/>
          </w:rPr>
          <w:fldChar w:fldCharType="begin"/>
        </w:r>
        <w:r>
          <w:rPr>
            <w:noProof/>
            <w:webHidden/>
          </w:rPr>
          <w:instrText xml:space="preserve"> PAGEREF _Toc167197139 \h </w:instrText>
        </w:r>
        <w:r>
          <w:rPr>
            <w:noProof/>
            <w:webHidden/>
          </w:rPr>
        </w:r>
        <w:r>
          <w:rPr>
            <w:noProof/>
            <w:webHidden/>
          </w:rPr>
          <w:fldChar w:fldCharType="separate"/>
        </w:r>
        <w:r>
          <w:rPr>
            <w:noProof/>
            <w:webHidden/>
          </w:rPr>
          <w:t>7</w:t>
        </w:r>
        <w:r>
          <w:rPr>
            <w:noProof/>
            <w:webHidden/>
          </w:rPr>
          <w:fldChar w:fldCharType="end"/>
        </w:r>
      </w:hyperlink>
    </w:p>
    <w:p w14:paraId="0777A21E" w14:textId="7B244A81"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0" w:history="1">
        <w:r w:rsidRPr="007340C3">
          <w:rPr>
            <w:rStyle w:val="Lienhypertexte"/>
            <w:noProof/>
          </w:rPr>
          <w:t>3.7</w:t>
        </w:r>
        <w:r>
          <w:rPr>
            <w:rFonts w:eastAsiaTheme="minorEastAsia" w:cstheme="minorBidi"/>
            <w:smallCaps w:val="0"/>
            <w:noProof/>
            <w:kern w:val="2"/>
            <w:sz w:val="22"/>
            <w:szCs w:val="22"/>
            <w14:ligatures w14:val="standardContextual"/>
          </w:rPr>
          <w:tab/>
        </w:r>
        <w:r w:rsidRPr="007340C3">
          <w:rPr>
            <w:rStyle w:val="Lienhypertexte"/>
            <w:noProof/>
          </w:rPr>
          <w:t>D11-c1</w:t>
        </w:r>
        <w:r>
          <w:rPr>
            <w:noProof/>
            <w:webHidden/>
          </w:rPr>
          <w:tab/>
        </w:r>
        <w:r>
          <w:rPr>
            <w:noProof/>
            <w:webHidden/>
          </w:rPr>
          <w:fldChar w:fldCharType="begin"/>
        </w:r>
        <w:r>
          <w:rPr>
            <w:noProof/>
            <w:webHidden/>
          </w:rPr>
          <w:instrText xml:space="preserve"> PAGEREF _Toc167197140 \h </w:instrText>
        </w:r>
        <w:r>
          <w:rPr>
            <w:noProof/>
            <w:webHidden/>
          </w:rPr>
        </w:r>
        <w:r>
          <w:rPr>
            <w:noProof/>
            <w:webHidden/>
          </w:rPr>
          <w:fldChar w:fldCharType="separate"/>
        </w:r>
        <w:r>
          <w:rPr>
            <w:noProof/>
            <w:webHidden/>
          </w:rPr>
          <w:t>8</w:t>
        </w:r>
        <w:r>
          <w:rPr>
            <w:noProof/>
            <w:webHidden/>
          </w:rPr>
          <w:fldChar w:fldCharType="end"/>
        </w:r>
      </w:hyperlink>
    </w:p>
    <w:p w14:paraId="13930D80" w14:textId="63B4267D"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1" w:history="1">
        <w:r w:rsidRPr="007340C3">
          <w:rPr>
            <w:rStyle w:val="Lienhypertexte"/>
            <w:noProof/>
          </w:rPr>
          <w:t>3.8</w:t>
        </w:r>
        <w:r>
          <w:rPr>
            <w:rFonts w:eastAsiaTheme="minorEastAsia" w:cstheme="minorBidi"/>
            <w:smallCaps w:val="0"/>
            <w:noProof/>
            <w:kern w:val="2"/>
            <w:sz w:val="22"/>
            <w:szCs w:val="22"/>
            <w14:ligatures w14:val="standardContextual"/>
          </w:rPr>
          <w:tab/>
        </w:r>
        <w:r w:rsidRPr="007340C3">
          <w:rPr>
            <w:rStyle w:val="Lienhypertexte"/>
            <w:noProof/>
          </w:rPr>
          <w:t>WC floor 1</w:t>
        </w:r>
        <w:r>
          <w:rPr>
            <w:noProof/>
            <w:webHidden/>
          </w:rPr>
          <w:tab/>
        </w:r>
        <w:r>
          <w:rPr>
            <w:noProof/>
            <w:webHidden/>
          </w:rPr>
          <w:fldChar w:fldCharType="begin"/>
        </w:r>
        <w:r>
          <w:rPr>
            <w:noProof/>
            <w:webHidden/>
          </w:rPr>
          <w:instrText xml:space="preserve"> PAGEREF _Toc167197141 \h </w:instrText>
        </w:r>
        <w:r>
          <w:rPr>
            <w:noProof/>
            <w:webHidden/>
          </w:rPr>
        </w:r>
        <w:r>
          <w:rPr>
            <w:noProof/>
            <w:webHidden/>
          </w:rPr>
          <w:fldChar w:fldCharType="separate"/>
        </w:r>
        <w:r>
          <w:rPr>
            <w:noProof/>
            <w:webHidden/>
          </w:rPr>
          <w:t>8</w:t>
        </w:r>
        <w:r>
          <w:rPr>
            <w:noProof/>
            <w:webHidden/>
          </w:rPr>
          <w:fldChar w:fldCharType="end"/>
        </w:r>
      </w:hyperlink>
    </w:p>
    <w:p w14:paraId="0B79AE9C" w14:textId="58168232"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2" w:history="1">
        <w:r w:rsidRPr="007340C3">
          <w:rPr>
            <w:rStyle w:val="Lienhypertexte"/>
            <w:noProof/>
          </w:rPr>
          <w:t>3.9</w:t>
        </w:r>
        <w:r>
          <w:rPr>
            <w:rFonts w:eastAsiaTheme="minorEastAsia" w:cstheme="minorBidi"/>
            <w:smallCaps w:val="0"/>
            <w:noProof/>
            <w:kern w:val="2"/>
            <w:sz w:val="22"/>
            <w:szCs w:val="22"/>
            <w14:ligatures w14:val="standardContextual"/>
          </w:rPr>
          <w:tab/>
        </w:r>
        <w:r w:rsidRPr="007340C3">
          <w:rPr>
            <w:rStyle w:val="Lienhypertexte"/>
            <w:noProof/>
          </w:rPr>
          <w:t>Salle de musculation</w:t>
        </w:r>
        <w:r>
          <w:rPr>
            <w:noProof/>
            <w:webHidden/>
          </w:rPr>
          <w:tab/>
        </w:r>
        <w:r>
          <w:rPr>
            <w:noProof/>
            <w:webHidden/>
          </w:rPr>
          <w:fldChar w:fldCharType="begin"/>
        </w:r>
        <w:r>
          <w:rPr>
            <w:noProof/>
            <w:webHidden/>
          </w:rPr>
          <w:instrText xml:space="preserve"> PAGEREF _Toc167197142 \h </w:instrText>
        </w:r>
        <w:r>
          <w:rPr>
            <w:noProof/>
            <w:webHidden/>
          </w:rPr>
        </w:r>
        <w:r>
          <w:rPr>
            <w:noProof/>
            <w:webHidden/>
          </w:rPr>
          <w:fldChar w:fldCharType="separate"/>
        </w:r>
        <w:r>
          <w:rPr>
            <w:noProof/>
            <w:webHidden/>
          </w:rPr>
          <w:t>8</w:t>
        </w:r>
        <w:r>
          <w:rPr>
            <w:noProof/>
            <w:webHidden/>
          </w:rPr>
          <w:fldChar w:fldCharType="end"/>
        </w:r>
      </w:hyperlink>
    </w:p>
    <w:p w14:paraId="562C589C" w14:textId="4AD02803"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3" w:history="1">
        <w:r w:rsidRPr="007340C3">
          <w:rPr>
            <w:rStyle w:val="Lienhypertexte"/>
            <w:noProof/>
          </w:rPr>
          <w:t>3.10</w:t>
        </w:r>
        <w:r>
          <w:rPr>
            <w:rFonts w:eastAsiaTheme="minorEastAsia" w:cstheme="minorBidi"/>
            <w:smallCaps w:val="0"/>
            <w:noProof/>
            <w:kern w:val="2"/>
            <w:sz w:val="22"/>
            <w:szCs w:val="22"/>
            <w14:ligatures w14:val="standardContextual"/>
          </w:rPr>
          <w:tab/>
        </w:r>
        <w:r w:rsidRPr="007340C3">
          <w:rPr>
            <w:rStyle w:val="Lienhypertexte"/>
            <w:noProof/>
          </w:rPr>
          <w:t>jardin d'extérieur</w:t>
        </w:r>
        <w:r>
          <w:rPr>
            <w:noProof/>
            <w:webHidden/>
          </w:rPr>
          <w:tab/>
        </w:r>
        <w:r>
          <w:rPr>
            <w:noProof/>
            <w:webHidden/>
          </w:rPr>
          <w:fldChar w:fldCharType="begin"/>
        </w:r>
        <w:r>
          <w:rPr>
            <w:noProof/>
            <w:webHidden/>
          </w:rPr>
          <w:instrText xml:space="preserve"> PAGEREF _Toc167197143 \h </w:instrText>
        </w:r>
        <w:r>
          <w:rPr>
            <w:noProof/>
            <w:webHidden/>
          </w:rPr>
        </w:r>
        <w:r>
          <w:rPr>
            <w:noProof/>
            <w:webHidden/>
          </w:rPr>
          <w:fldChar w:fldCharType="separate"/>
        </w:r>
        <w:r>
          <w:rPr>
            <w:noProof/>
            <w:webHidden/>
          </w:rPr>
          <w:t>9</w:t>
        </w:r>
        <w:r>
          <w:rPr>
            <w:noProof/>
            <w:webHidden/>
          </w:rPr>
          <w:fldChar w:fldCharType="end"/>
        </w:r>
      </w:hyperlink>
    </w:p>
    <w:p w14:paraId="7E502C83" w14:textId="5ADE9CD7"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4" w:history="1">
        <w:r w:rsidRPr="007340C3">
          <w:rPr>
            <w:rStyle w:val="Lienhypertexte"/>
            <w:noProof/>
          </w:rPr>
          <w:t>3.11</w:t>
        </w:r>
        <w:r>
          <w:rPr>
            <w:rFonts w:eastAsiaTheme="minorEastAsia" w:cstheme="minorBidi"/>
            <w:smallCaps w:val="0"/>
            <w:noProof/>
            <w:kern w:val="2"/>
            <w:sz w:val="22"/>
            <w:szCs w:val="22"/>
            <w14:ligatures w14:val="standardContextual"/>
          </w:rPr>
          <w:tab/>
        </w:r>
        <w:r w:rsidRPr="007340C3">
          <w:rPr>
            <w:rStyle w:val="Lienhypertexte"/>
            <w:noProof/>
          </w:rPr>
          <w:t>salon de thé</w:t>
        </w:r>
        <w:r>
          <w:rPr>
            <w:noProof/>
            <w:webHidden/>
          </w:rPr>
          <w:tab/>
        </w:r>
        <w:r>
          <w:rPr>
            <w:noProof/>
            <w:webHidden/>
          </w:rPr>
          <w:fldChar w:fldCharType="begin"/>
        </w:r>
        <w:r>
          <w:rPr>
            <w:noProof/>
            <w:webHidden/>
          </w:rPr>
          <w:instrText xml:space="preserve"> PAGEREF _Toc167197144 \h </w:instrText>
        </w:r>
        <w:r>
          <w:rPr>
            <w:noProof/>
            <w:webHidden/>
          </w:rPr>
        </w:r>
        <w:r>
          <w:rPr>
            <w:noProof/>
            <w:webHidden/>
          </w:rPr>
          <w:fldChar w:fldCharType="separate"/>
        </w:r>
        <w:r>
          <w:rPr>
            <w:noProof/>
            <w:webHidden/>
          </w:rPr>
          <w:t>9</w:t>
        </w:r>
        <w:r>
          <w:rPr>
            <w:noProof/>
            <w:webHidden/>
          </w:rPr>
          <w:fldChar w:fldCharType="end"/>
        </w:r>
      </w:hyperlink>
    </w:p>
    <w:p w14:paraId="64C8A79B" w14:textId="06AA6C67"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5" w:history="1">
        <w:r w:rsidRPr="007340C3">
          <w:rPr>
            <w:rStyle w:val="Lienhypertexte"/>
            <w:noProof/>
          </w:rPr>
          <w:t>3.12</w:t>
        </w:r>
        <w:r>
          <w:rPr>
            <w:rFonts w:eastAsiaTheme="minorEastAsia" w:cstheme="minorBidi"/>
            <w:smallCaps w:val="0"/>
            <w:noProof/>
            <w:kern w:val="2"/>
            <w:sz w:val="22"/>
            <w:szCs w:val="22"/>
            <w14:ligatures w14:val="standardContextual"/>
          </w:rPr>
          <w:tab/>
        </w:r>
        <w:r w:rsidRPr="007340C3">
          <w:rPr>
            <w:rStyle w:val="Lienhypertexte"/>
            <w:noProof/>
          </w:rPr>
          <w:t>bar roof top</w:t>
        </w:r>
        <w:r>
          <w:rPr>
            <w:noProof/>
            <w:webHidden/>
          </w:rPr>
          <w:tab/>
        </w:r>
        <w:r>
          <w:rPr>
            <w:noProof/>
            <w:webHidden/>
          </w:rPr>
          <w:fldChar w:fldCharType="begin"/>
        </w:r>
        <w:r>
          <w:rPr>
            <w:noProof/>
            <w:webHidden/>
          </w:rPr>
          <w:instrText xml:space="preserve"> PAGEREF _Toc167197145 \h </w:instrText>
        </w:r>
        <w:r>
          <w:rPr>
            <w:noProof/>
            <w:webHidden/>
          </w:rPr>
        </w:r>
        <w:r>
          <w:rPr>
            <w:noProof/>
            <w:webHidden/>
          </w:rPr>
          <w:fldChar w:fldCharType="separate"/>
        </w:r>
        <w:r>
          <w:rPr>
            <w:noProof/>
            <w:webHidden/>
          </w:rPr>
          <w:t>10</w:t>
        </w:r>
        <w:r>
          <w:rPr>
            <w:noProof/>
            <w:webHidden/>
          </w:rPr>
          <w:fldChar w:fldCharType="end"/>
        </w:r>
      </w:hyperlink>
    </w:p>
    <w:p w14:paraId="00D2D5A1" w14:textId="34693F20"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6" w:history="1">
        <w:r w:rsidRPr="007340C3">
          <w:rPr>
            <w:rStyle w:val="Lienhypertexte"/>
            <w:noProof/>
          </w:rPr>
          <w:t>3.13</w:t>
        </w:r>
        <w:r>
          <w:rPr>
            <w:rFonts w:eastAsiaTheme="minorEastAsia" w:cstheme="minorBidi"/>
            <w:smallCaps w:val="0"/>
            <w:noProof/>
            <w:kern w:val="2"/>
            <w:sz w:val="22"/>
            <w:szCs w:val="22"/>
            <w14:ligatures w14:val="standardContextual"/>
          </w:rPr>
          <w:tab/>
        </w:r>
        <w:r w:rsidRPr="007340C3">
          <w:rPr>
            <w:rStyle w:val="Lienhypertexte"/>
            <w:noProof/>
          </w:rPr>
          <w:t>bibliothèque</w:t>
        </w:r>
        <w:r>
          <w:rPr>
            <w:noProof/>
            <w:webHidden/>
          </w:rPr>
          <w:tab/>
        </w:r>
        <w:r>
          <w:rPr>
            <w:noProof/>
            <w:webHidden/>
          </w:rPr>
          <w:fldChar w:fldCharType="begin"/>
        </w:r>
        <w:r>
          <w:rPr>
            <w:noProof/>
            <w:webHidden/>
          </w:rPr>
          <w:instrText xml:space="preserve"> PAGEREF _Toc167197146 \h </w:instrText>
        </w:r>
        <w:r>
          <w:rPr>
            <w:noProof/>
            <w:webHidden/>
          </w:rPr>
        </w:r>
        <w:r>
          <w:rPr>
            <w:noProof/>
            <w:webHidden/>
          </w:rPr>
          <w:fldChar w:fldCharType="separate"/>
        </w:r>
        <w:r>
          <w:rPr>
            <w:noProof/>
            <w:webHidden/>
          </w:rPr>
          <w:t>10</w:t>
        </w:r>
        <w:r>
          <w:rPr>
            <w:noProof/>
            <w:webHidden/>
          </w:rPr>
          <w:fldChar w:fldCharType="end"/>
        </w:r>
      </w:hyperlink>
    </w:p>
    <w:p w14:paraId="335A3FAE" w14:textId="6DF0D584"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47" w:history="1">
        <w:r w:rsidRPr="007340C3">
          <w:rPr>
            <w:rStyle w:val="Lienhypertexte"/>
            <w:noProof/>
          </w:rPr>
          <w:t>4</w:t>
        </w:r>
        <w:r>
          <w:rPr>
            <w:rFonts w:eastAsiaTheme="minorEastAsia" w:cstheme="minorBidi"/>
            <w:b w:val="0"/>
            <w:bCs w:val="0"/>
            <w:caps w:val="0"/>
            <w:noProof/>
            <w:kern w:val="2"/>
            <w:sz w:val="22"/>
            <w:szCs w:val="22"/>
            <w14:ligatures w14:val="standardContextual"/>
          </w:rPr>
          <w:tab/>
        </w:r>
        <w:r w:rsidRPr="007340C3">
          <w:rPr>
            <w:rStyle w:val="Lienhypertexte"/>
            <w:noProof/>
          </w:rPr>
          <w:t>Réalisation</w:t>
        </w:r>
        <w:r>
          <w:rPr>
            <w:noProof/>
            <w:webHidden/>
          </w:rPr>
          <w:tab/>
        </w:r>
        <w:r>
          <w:rPr>
            <w:noProof/>
            <w:webHidden/>
          </w:rPr>
          <w:fldChar w:fldCharType="begin"/>
        </w:r>
        <w:r>
          <w:rPr>
            <w:noProof/>
            <w:webHidden/>
          </w:rPr>
          <w:instrText xml:space="preserve"> PAGEREF _Toc167197147 \h </w:instrText>
        </w:r>
        <w:r>
          <w:rPr>
            <w:noProof/>
            <w:webHidden/>
          </w:rPr>
        </w:r>
        <w:r>
          <w:rPr>
            <w:noProof/>
            <w:webHidden/>
          </w:rPr>
          <w:fldChar w:fldCharType="separate"/>
        </w:r>
        <w:r>
          <w:rPr>
            <w:noProof/>
            <w:webHidden/>
          </w:rPr>
          <w:t>10</w:t>
        </w:r>
        <w:r>
          <w:rPr>
            <w:noProof/>
            <w:webHidden/>
          </w:rPr>
          <w:fldChar w:fldCharType="end"/>
        </w:r>
      </w:hyperlink>
    </w:p>
    <w:p w14:paraId="2849C6E9" w14:textId="7585010D"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8" w:history="1">
        <w:r w:rsidRPr="007340C3">
          <w:rPr>
            <w:rStyle w:val="Lienhypertexte"/>
            <w:noProof/>
          </w:rPr>
          <w:t>4.1</w:t>
        </w:r>
        <w:r>
          <w:rPr>
            <w:rFonts w:eastAsiaTheme="minorEastAsia" w:cstheme="minorBidi"/>
            <w:smallCaps w:val="0"/>
            <w:noProof/>
            <w:kern w:val="2"/>
            <w:sz w:val="22"/>
            <w:szCs w:val="22"/>
            <w14:ligatures w14:val="standardContextual"/>
          </w:rPr>
          <w:tab/>
        </w:r>
        <w:r w:rsidRPr="007340C3">
          <w:rPr>
            <w:rStyle w:val="Lienhypertexte"/>
            <w:noProof/>
          </w:rPr>
          <w:t>Installation de l’environnement de travail</w:t>
        </w:r>
        <w:r>
          <w:rPr>
            <w:noProof/>
            <w:webHidden/>
          </w:rPr>
          <w:tab/>
        </w:r>
        <w:r>
          <w:rPr>
            <w:noProof/>
            <w:webHidden/>
          </w:rPr>
          <w:fldChar w:fldCharType="begin"/>
        </w:r>
        <w:r>
          <w:rPr>
            <w:noProof/>
            <w:webHidden/>
          </w:rPr>
          <w:instrText xml:space="preserve"> PAGEREF _Toc167197148 \h </w:instrText>
        </w:r>
        <w:r>
          <w:rPr>
            <w:noProof/>
            <w:webHidden/>
          </w:rPr>
        </w:r>
        <w:r>
          <w:rPr>
            <w:noProof/>
            <w:webHidden/>
          </w:rPr>
          <w:fldChar w:fldCharType="separate"/>
        </w:r>
        <w:r>
          <w:rPr>
            <w:noProof/>
            <w:webHidden/>
          </w:rPr>
          <w:t>10</w:t>
        </w:r>
        <w:r>
          <w:rPr>
            <w:noProof/>
            <w:webHidden/>
          </w:rPr>
          <w:fldChar w:fldCharType="end"/>
        </w:r>
      </w:hyperlink>
    </w:p>
    <w:p w14:paraId="3160AFAD" w14:textId="508FF608"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49" w:history="1">
        <w:r w:rsidRPr="007340C3">
          <w:rPr>
            <w:rStyle w:val="Lienhypertexte"/>
            <w:noProof/>
          </w:rPr>
          <w:t>4.2</w:t>
        </w:r>
        <w:r>
          <w:rPr>
            <w:rFonts w:eastAsiaTheme="minorEastAsia" w:cstheme="minorBidi"/>
            <w:smallCaps w:val="0"/>
            <w:noProof/>
            <w:kern w:val="2"/>
            <w:sz w:val="22"/>
            <w:szCs w:val="22"/>
            <w14:ligatures w14:val="standardContextual"/>
          </w:rPr>
          <w:tab/>
        </w:r>
        <w:r w:rsidRPr="007340C3">
          <w:rPr>
            <w:rStyle w:val="Lienhypertexte"/>
            <w:noProof/>
          </w:rPr>
          <w:t>Ressources extérieures</w:t>
        </w:r>
        <w:r>
          <w:rPr>
            <w:noProof/>
            <w:webHidden/>
          </w:rPr>
          <w:tab/>
        </w:r>
        <w:r>
          <w:rPr>
            <w:noProof/>
            <w:webHidden/>
          </w:rPr>
          <w:fldChar w:fldCharType="begin"/>
        </w:r>
        <w:r>
          <w:rPr>
            <w:noProof/>
            <w:webHidden/>
          </w:rPr>
          <w:instrText xml:space="preserve"> PAGEREF _Toc167197149 \h </w:instrText>
        </w:r>
        <w:r>
          <w:rPr>
            <w:noProof/>
            <w:webHidden/>
          </w:rPr>
        </w:r>
        <w:r>
          <w:rPr>
            <w:noProof/>
            <w:webHidden/>
          </w:rPr>
          <w:fldChar w:fldCharType="separate"/>
        </w:r>
        <w:r>
          <w:rPr>
            <w:noProof/>
            <w:webHidden/>
          </w:rPr>
          <w:t>10</w:t>
        </w:r>
        <w:r>
          <w:rPr>
            <w:noProof/>
            <w:webHidden/>
          </w:rPr>
          <w:fldChar w:fldCharType="end"/>
        </w:r>
      </w:hyperlink>
    </w:p>
    <w:p w14:paraId="65404591" w14:textId="347CAEE9"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50" w:history="1">
        <w:r w:rsidRPr="007340C3">
          <w:rPr>
            <w:rStyle w:val="Lienhypertexte"/>
            <w:noProof/>
          </w:rPr>
          <w:t>4.3</w:t>
        </w:r>
        <w:r>
          <w:rPr>
            <w:rFonts w:eastAsiaTheme="minorEastAsia" w:cstheme="minorBidi"/>
            <w:smallCaps w:val="0"/>
            <w:noProof/>
            <w:kern w:val="2"/>
            <w:sz w:val="22"/>
            <w:szCs w:val="22"/>
            <w14:ligatures w14:val="standardContextual"/>
          </w:rPr>
          <w:tab/>
        </w:r>
        <w:r w:rsidRPr="007340C3">
          <w:rPr>
            <w:rStyle w:val="Lienhypertexte"/>
            <w:noProof/>
          </w:rPr>
          <w:t>Déroulement effectif</w:t>
        </w:r>
        <w:r>
          <w:rPr>
            <w:noProof/>
            <w:webHidden/>
          </w:rPr>
          <w:tab/>
        </w:r>
        <w:r>
          <w:rPr>
            <w:noProof/>
            <w:webHidden/>
          </w:rPr>
          <w:fldChar w:fldCharType="begin"/>
        </w:r>
        <w:r>
          <w:rPr>
            <w:noProof/>
            <w:webHidden/>
          </w:rPr>
          <w:instrText xml:space="preserve"> PAGEREF _Toc167197150 \h </w:instrText>
        </w:r>
        <w:r>
          <w:rPr>
            <w:noProof/>
            <w:webHidden/>
          </w:rPr>
        </w:r>
        <w:r>
          <w:rPr>
            <w:noProof/>
            <w:webHidden/>
          </w:rPr>
          <w:fldChar w:fldCharType="separate"/>
        </w:r>
        <w:r>
          <w:rPr>
            <w:noProof/>
            <w:webHidden/>
          </w:rPr>
          <w:t>10</w:t>
        </w:r>
        <w:r>
          <w:rPr>
            <w:noProof/>
            <w:webHidden/>
          </w:rPr>
          <w:fldChar w:fldCharType="end"/>
        </w:r>
      </w:hyperlink>
    </w:p>
    <w:p w14:paraId="6DB9B955" w14:textId="028EA280"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51" w:history="1">
        <w:r w:rsidRPr="007340C3">
          <w:rPr>
            <w:rStyle w:val="Lienhypertexte"/>
            <w:noProof/>
          </w:rPr>
          <w:t>4.4</w:t>
        </w:r>
        <w:r>
          <w:rPr>
            <w:rFonts w:eastAsiaTheme="minorEastAsia" w:cstheme="minorBidi"/>
            <w:smallCaps w:val="0"/>
            <w:noProof/>
            <w:kern w:val="2"/>
            <w:sz w:val="22"/>
            <w:szCs w:val="22"/>
            <w14:ligatures w14:val="standardContextual"/>
          </w:rPr>
          <w:tab/>
        </w:r>
        <w:r w:rsidRPr="007340C3">
          <w:rPr>
            <w:rStyle w:val="Lienhypertexte"/>
            <w:noProof/>
          </w:rPr>
          <w:t>Journal de travail</w:t>
        </w:r>
        <w:r>
          <w:rPr>
            <w:noProof/>
            <w:webHidden/>
          </w:rPr>
          <w:tab/>
        </w:r>
        <w:r>
          <w:rPr>
            <w:noProof/>
            <w:webHidden/>
          </w:rPr>
          <w:fldChar w:fldCharType="begin"/>
        </w:r>
        <w:r>
          <w:rPr>
            <w:noProof/>
            <w:webHidden/>
          </w:rPr>
          <w:instrText xml:space="preserve"> PAGEREF _Toc167197151 \h </w:instrText>
        </w:r>
        <w:r>
          <w:rPr>
            <w:noProof/>
            <w:webHidden/>
          </w:rPr>
        </w:r>
        <w:r>
          <w:rPr>
            <w:noProof/>
            <w:webHidden/>
          </w:rPr>
          <w:fldChar w:fldCharType="separate"/>
        </w:r>
        <w:r>
          <w:rPr>
            <w:noProof/>
            <w:webHidden/>
          </w:rPr>
          <w:t>11</w:t>
        </w:r>
        <w:r>
          <w:rPr>
            <w:noProof/>
            <w:webHidden/>
          </w:rPr>
          <w:fldChar w:fldCharType="end"/>
        </w:r>
      </w:hyperlink>
    </w:p>
    <w:p w14:paraId="0907D862" w14:textId="7120CF73"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52" w:history="1">
        <w:r w:rsidRPr="007340C3">
          <w:rPr>
            <w:rStyle w:val="Lienhypertexte"/>
            <w:noProof/>
          </w:rPr>
          <w:t>4.5</w:t>
        </w:r>
        <w:r>
          <w:rPr>
            <w:rFonts w:eastAsiaTheme="minorEastAsia" w:cstheme="minorBidi"/>
            <w:smallCaps w:val="0"/>
            <w:noProof/>
            <w:kern w:val="2"/>
            <w:sz w:val="22"/>
            <w:szCs w:val="22"/>
            <w14:ligatures w14:val="standardContextual"/>
          </w:rPr>
          <w:tab/>
        </w:r>
        <w:r w:rsidRPr="007340C3">
          <w:rPr>
            <w:rStyle w:val="Lienhypertexte"/>
            <w:noProof/>
          </w:rPr>
          <w:t>Processus d’intégration</w:t>
        </w:r>
        <w:r>
          <w:rPr>
            <w:noProof/>
            <w:webHidden/>
          </w:rPr>
          <w:tab/>
        </w:r>
        <w:r>
          <w:rPr>
            <w:noProof/>
            <w:webHidden/>
          </w:rPr>
          <w:fldChar w:fldCharType="begin"/>
        </w:r>
        <w:r>
          <w:rPr>
            <w:noProof/>
            <w:webHidden/>
          </w:rPr>
          <w:instrText xml:space="preserve"> PAGEREF _Toc167197152 \h </w:instrText>
        </w:r>
        <w:r>
          <w:rPr>
            <w:noProof/>
            <w:webHidden/>
          </w:rPr>
        </w:r>
        <w:r>
          <w:rPr>
            <w:noProof/>
            <w:webHidden/>
          </w:rPr>
          <w:fldChar w:fldCharType="separate"/>
        </w:r>
        <w:r>
          <w:rPr>
            <w:noProof/>
            <w:webHidden/>
          </w:rPr>
          <w:t>11</w:t>
        </w:r>
        <w:r>
          <w:rPr>
            <w:noProof/>
            <w:webHidden/>
          </w:rPr>
          <w:fldChar w:fldCharType="end"/>
        </w:r>
      </w:hyperlink>
    </w:p>
    <w:p w14:paraId="0D04EDAA" w14:textId="088AF86B"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53" w:history="1">
        <w:r w:rsidRPr="007340C3">
          <w:rPr>
            <w:rStyle w:val="Lienhypertexte"/>
            <w:noProof/>
          </w:rPr>
          <w:t>5</w:t>
        </w:r>
        <w:r>
          <w:rPr>
            <w:rFonts w:eastAsiaTheme="minorEastAsia" w:cstheme="minorBidi"/>
            <w:b w:val="0"/>
            <w:bCs w:val="0"/>
            <w:caps w:val="0"/>
            <w:noProof/>
            <w:kern w:val="2"/>
            <w:sz w:val="22"/>
            <w:szCs w:val="22"/>
            <w14:ligatures w14:val="standardContextual"/>
          </w:rPr>
          <w:tab/>
        </w:r>
        <w:r w:rsidRPr="007340C3">
          <w:rPr>
            <w:rStyle w:val="Lienhypertexte"/>
            <w:noProof/>
          </w:rPr>
          <w:t>Tests</w:t>
        </w:r>
        <w:r>
          <w:rPr>
            <w:noProof/>
            <w:webHidden/>
          </w:rPr>
          <w:tab/>
        </w:r>
        <w:r>
          <w:rPr>
            <w:noProof/>
            <w:webHidden/>
          </w:rPr>
          <w:fldChar w:fldCharType="begin"/>
        </w:r>
        <w:r>
          <w:rPr>
            <w:noProof/>
            <w:webHidden/>
          </w:rPr>
          <w:instrText xml:space="preserve"> PAGEREF _Toc167197153 \h </w:instrText>
        </w:r>
        <w:r>
          <w:rPr>
            <w:noProof/>
            <w:webHidden/>
          </w:rPr>
        </w:r>
        <w:r>
          <w:rPr>
            <w:noProof/>
            <w:webHidden/>
          </w:rPr>
          <w:fldChar w:fldCharType="separate"/>
        </w:r>
        <w:r>
          <w:rPr>
            <w:noProof/>
            <w:webHidden/>
          </w:rPr>
          <w:t>11</w:t>
        </w:r>
        <w:r>
          <w:rPr>
            <w:noProof/>
            <w:webHidden/>
          </w:rPr>
          <w:fldChar w:fldCharType="end"/>
        </w:r>
      </w:hyperlink>
    </w:p>
    <w:p w14:paraId="111E3FDE" w14:textId="2ACE9EB0"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54" w:history="1">
        <w:r w:rsidRPr="007340C3">
          <w:rPr>
            <w:rStyle w:val="Lienhypertexte"/>
            <w:noProof/>
          </w:rPr>
          <w:t>5.1</w:t>
        </w:r>
        <w:r>
          <w:rPr>
            <w:rFonts w:eastAsiaTheme="minorEastAsia" w:cstheme="minorBidi"/>
            <w:smallCaps w:val="0"/>
            <w:noProof/>
            <w:kern w:val="2"/>
            <w:sz w:val="22"/>
            <w:szCs w:val="22"/>
            <w14:ligatures w14:val="standardContextual"/>
          </w:rPr>
          <w:tab/>
        </w:r>
        <w:r w:rsidRPr="007340C3">
          <w:rPr>
            <w:rStyle w:val="Lienhypertexte"/>
            <w:noProof/>
          </w:rPr>
          <w:t>Stratégie de test</w:t>
        </w:r>
        <w:r>
          <w:rPr>
            <w:noProof/>
            <w:webHidden/>
          </w:rPr>
          <w:tab/>
        </w:r>
        <w:r>
          <w:rPr>
            <w:noProof/>
            <w:webHidden/>
          </w:rPr>
          <w:fldChar w:fldCharType="begin"/>
        </w:r>
        <w:r>
          <w:rPr>
            <w:noProof/>
            <w:webHidden/>
          </w:rPr>
          <w:instrText xml:space="preserve"> PAGEREF _Toc167197154 \h </w:instrText>
        </w:r>
        <w:r>
          <w:rPr>
            <w:noProof/>
            <w:webHidden/>
          </w:rPr>
        </w:r>
        <w:r>
          <w:rPr>
            <w:noProof/>
            <w:webHidden/>
          </w:rPr>
          <w:fldChar w:fldCharType="separate"/>
        </w:r>
        <w:r>
          <w:rPr>
            <w:noProof/>
            <w:webHidden/>
          </w:rPr>
          <w:t>11</w:t>
        </w:r>
        <w:r>
          <w:rPr>
            <w:noProof/>
            <w:webHidden/>
          </w:rPr>
          <w:fldChar w:fldCharType="end"/>
        </w:r>
      </w:hyperlink>
    </w:p>
    <w:p w14:paraId="5084E876" w14:textId="7DE5C4C0"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55" w:history="1">
        <w:r w:rsidRPr="007340C3">
          <w:rPr>
            <w:rStyle w:val="Lienhypertexte"/>
            <w:noProof/>
          </w:rPr>
          <w:t>5.2</w:t>
        </w:r>
        <w:r>
          <w:rPr>
            <w:rFonts w:eastAsiaTheme="minorEastAsia" w:cstheme="minorBidi"/>
            <w:smallCaps w:val="0"/>
            <w:noProof/>
            <w:kern w:val="2"/>
            <w:sz w:val="22"/>
            <w:szCs w:val="22"/>
            <w14:ligatures w14:val="standardContextual"/>
          </w:rPr>
          <w:tab/>
        </w:r>
        <w:r w:rsidRPr="007340C3">
          <w:rPr>
            <w:rStyle w:val="Lienhypertexte"/>
            <w:noProof/>
          </w:rPr>
          <w:t>Dossier des tests</w:t>
        </w:r>
        <w:r>
          <w:rPr>
            <w:noProof/>
            <w:webHidden/>
          </w:rPr>
          <w:tab/>
        </w:r>
        <w:r>
          <w:rPr>
            <w:noProof/>
            <w:webHidden/>
          </w:rPr>
          <w:fldChar w:fldCharType="begin"/>
        </w:r>
        <w:r>
          <w:rPr>
            <w:noProof/>
            <w:webHidden/>
          </w:rPr>
          <w:instrText xml:space="preserve"> PAGEREF _Toc167197155 \h </w:instrText>
        </w:r>
        <w:r>
          <w:rPr>
            <w:noProof/>
            <w:webHidden/>
          </w:rPr>
        </w:r>
        <w:r>
          <w:rPr>
            <w:noProof/>
            <w:webHidden/>
          </w:rPr>
          <w:fldChar w:fldCharType="separate"/>
        </w:r>
        <w:r>
          <w:rPr>
            <w:noProof/>
            <w:webHidden/>
          </w:rPr>
          <w:t>12</w:t>
        </w:r>
        <w:r>
          <w:rPr>
            <w:noProof/>
            <w:webHidden/>
          </w:rPr>
          <w:fldChar w:fldCharType="end"/>
        </w:r>
      </w:hyperlink>
    </w:p>
    <w:p w14:paraId="15D6D548" w14:textId="4ECD848F"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56" w:history="1">
        <w:r w:rsidRPr="007340C3">
          <w:rPr>
            <w:rStyle w:val="Lienhypertexte"/>
            <w:noProof/>
          </w:rPr>
          <w:t>5.2.1</w:t>
        </w:r>
        <w:r>
          <w:rPr>
            <w:rFonts w:eastAsiaTheme="minorEastAsia" w:cstheme="minorBidi"/>
            <w:i w:val="0"/>
            <w:iCs w:val="0"/>
            <w:noProof/>
            <w:kern w:val="2"/>
            <w:sz w:val="22"/>
            <w:szCs w:val="22"/>
            <w14:ligatures w14:val="standardContextual"/>
          </w:rPr>
          <w:tab/>
        </w:r>
        <w:r w:rsidRPr="007340C3">
          <w:rPr>
            <w:rStyle w:val="Lienhypertexte"/>
            <w:noProof/>
          </w:rPr>
          <w:t>Sprint 1</w:t>
        </w:r>
        <w:r>
          <w:rPr>
            <w:noProof/>
            <w:webHidden/>
          </w:rPr>
          <w:tab/>
        </w:r>
        <w:r>
          <w:rPr>
            <w:noProof/>
            <w:webHidden/>
          </w:rPr>
          <w:fldChar w:fldCharType="begin"/>
        </w:r>
        <w:r>
          <w:rPr>
            <w:noProof/>
            <w:webHidden/>
          </w:rPr>
          <w:instrText xml:space="preserve"> PAGEREF _Toc167197156 \h </w:instrText>
        </w:r>
        <w:r>
          <w:rPr>
            <w:noProof/>
            <w:webHidden/>
          </w:rPr>
        </w:r>
        <w:r>
          <w:rPr>
            <w:noProof/>
            <w:webHidden/>
          </w:rPr>
          <w:fldChar w:fldCharType="separate"/>
        </w:r>
        <w:r>
          <w:rPr>
            <w:noProof/>
            <w:webHidden/>
          </w:rPr>
          <w:t>12</w:t>
        </w:r>
        <w:r>
          <w:rPr>
            <w:noProof/>
            <w:webHidden/>
          </w:rPr>
          <w:fldChar w:fldCharType="end"/>
        </w:r>
      </w:hyperlink>
    </w:p>
    <w:p w14:paraId="6DC0D989" w14:textId="1660F310"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57" w:history="1">
        <w:r w:rsidRPr="007340C3">
          <w:rPr>
            <w:rStyle w:val="Lienhypertexte"/>
            <w:noProof/>
          </w:rPr>
          <w:t>5.2.2</w:t>
        </w:r>
        <w:r>
          <w:rPr>
            <w:rFonts w:eastAsiaTheme="minorEastAsia" w:cstheme="minorBidi"/>
            <w:i w:val="0"/>
            <w:iCs w:val="0"/>
            <w:noProof/>
            <w:kern w:val="2"/>
            <w:sz w:val="22"/>
            <w:szCs w:val="22"/>
            <w14:ligatures w14:val="standardContextual"/>
          </w:rPr>
          <w:tab/>
        </w:r>
        <w:r w:rsidRPr="007340C3">
          <w:rPr>
            <w:rStyle w:val="Lienhypertexte"/>
            <w:noProof/>
          </w:rPr>
          <w:t>Sprint 2</w:t>
        </w:r>
        <w:r>
          <w:rPr>
            <w:noProof/>
            <w:webHidden/>
          </w:rPr>
          <w:tab/>
        </w:r>
        <w:r>
          <w:rPr>
            <w:noProof/>
            <w:webHidden/>
          </w:rPr>
          <w:fldChar w:fldCharType="begin"/>
        </w:r>
        <w:r>
          <w:rPr>
            <w:noProof/>
            <w:webHidden/>
          </w:rPr>
          <w:instrText xml:space="preserve"> PAGEREF _Toc167197157 \h </w:instrText>
        </w:r>
        <w:r>
          <w:rPr>
            <w:noProof/>
            <w:webHidden/>
          </w:rPr>
        </w:r>
        <w:r>
          <w:rPr>
            <w:noProof/>
            <w:webHidden/>
          </w:rPr>
          <w:fldChar w:fldCharType="separate"/>
        </w:r>
        <w:r>
          <w:rPr>
            <w:noProof/>
            <w:webHidden/>
          </w:rPr>
          <w:t>12</w:t>
        </w:r>
        <w:r>
          <w:rPr>
            <w:noProof/>
            <w:webHidden/>
          </w:rPr>
          <w:fldChar w:fldCharType="end"/>
        </w:r>
      </w:hyperlink>
    </w:p>
    <w:p w14:paraId="1A664752" w14:textId="5FC180D2"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58" w:history="1">
        <w:r w:rsidRPr="007340C3">
          <w:rPr>
            <w:rStyle w:val="Lienhypertexte"/>
            <w:rFonts w:ascii="Calibri" w:eastAsia="Calibri" w:hAnsi="Calibri" w:cs="Calibri"/>
            <w:noProof/>
          </w:rPr>
          <w:t>5.2.3</w:t>
        </w:r>
        <w:r>
          <w:rPr>
            <w:rFonts w:eastAsiaTheme="minorEastAsia" w:cstheme="minorBidi"/>
            <w:i w:val="0"/>
            <w:iCs w:val="0"/>
            <w:noProof/>
            <w:kern w:val="2"/>
            <w:sz w:val="22"/>
            <w:szCs w:val="22"/>
            <w14:ligatures w14:val="standardContextual"/>
          </w:rPr>
          <w:tab/>
        </w:r>
        <w:r w:rsidRPr="007340C3">
          <w:rPr>
            <w:rStyle w:val="Lienhypertexte"/>
            <w:noProof/>
          </w:rPr>
          <w:t>Sprint 3</w:t>
        </w:r>
        <w:r>
          <w:rPr>
            <w:noProof/>
            <w:webHidden/>
          </w:rPr>
          <w:tab/>
        </w:r>
        <w:r>
          <w:rPr>
            <w:noProof/>
            <w:webHidden/>
          </w:rPr>
          <w:fldChar w:fldCharType="begin"/>
        </w:r>
        <w:r>
          <w:rPr>
            <w:noProof/>
            <w:webHidden/>
          </w:rPr>
          <w:instrText xml:space="preserve"> PAGEREF _Toc167197158 \h </w:instrText>
        </w:r>
        <w:r>
          <w:rPr>
            <w:noProof/>
            <w:webHidden/>
          </w:rPr>
        </w:r>
        <w:r>
          <w:rPr>
            <w:noProof/>
            <w:webHidden/>
          </w:rPr>
          <w:fldChar w:fldCharType="separate"/>
        </w:r>
        <w:r>
          <w:rPr>
            <w:noProof/>
            <w:webHidden/>
          </w:rPr>
          <w:t>14</w:t>
        </w:r>
        <w:r>
          <w:rPr>
            <w:noProof/>
            <w:webHidden/>
          </w:rPr>
          <w:fldChar w:fldCharType="end"/>
        </w:r>
      </w:hyperlink>
    </w:p>
    <w:p w14:paraId="60CAD3A7" w14:textId="6E4A5FF4"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59" w:history="1">
        <w:r w:rsidRPr="007340C3">
          <w:rPr>
            <w:rStyle w:val="Lienhypertexte"/>
            <w:rFonts w:ascii="Calibri" w:eastAsia="Calibri" w:hAnsi="Calibri" w:cs="Calibri"/>
            <w:noProof/>
          </w:rPr>
          <w:t>5.2.4</w:t>
        </w:r>
        <w:r>
          <w:rPr>
            <w:rFonts w:eastAsiaTheme="minorEastAsia" w:cstheme="minorBidi"/>
            <w:i w:val="0"/>
            <w:iCs w:val="0"/>
            <w:noProof/>
            <w:kern w:val="2"/>
            <w:sz w:val="22"/>
            <w:szCs w:val="22"/>
            <w14:ligatures w14:val="standardContextual"/>
          </w:rPr>
          <w:tab/>
        </w:r>
        <w:r w:rsidRPr="007340C3">
          <w:rPr>
            <w:rStyle w:val="Lienhypertexte"/>
            <w:noProof/>
          </w:rPr>
          <w:t>Sprint 4</w:t>
        </w:r>
        <w:r>
          <w:rPr>
            <w:noProof/>
            <w:webHidden/>
          </w:rPr>
          <w:tab/>
        </w:r>
        <w:r>
          <w:rPr>
            <w:noProof/>
            <w:webHidden/>
          </w:rPr>
          <w:fldChar w:fldCharType="begin"/>
        </w:r>
        <w:r>
          <w:rPr>
            <w:noProof/>
            <w:webHidden/>
          </w:rPr>
          <w:instrText xml:space="preserve"> PAGEREF _Toc167197159 \h </w:instrText>
        </w:r>
        <w:r>
          <w:rPr>
            <w:noProof/>
            <w:webHidden/>
          </w:rPr>
        </w:r>
        <w:r>
          <w:rPr>
            <w:noProof/>
            <w:webHidden/>
          </w:rPr>
          <w:fldChar w:fldCharType="separate"/>
        </w:r>
        <w:r>
          <w:rPr>
            <w:noProof/>
            <w:webHidden/>
          </w:rPr>
          <w:t>16</w:t>
        </w:r>
        <w:r>
          <w:rPr>
            <w:noProof/>
            <w:webHidden/>
          </w:rPr>
          <w:fldChar w:fldCharType="end"/>
        </w:r>
      </w:hyperlink>
    </w:p>
    <w:p w14:paraId="602696B7" w14:textId="3D05BF27"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60" w:history="1">
        <w:r w:rsidRPr="007340C3">
          <w:rPr>
            <w:rStyle w:val="Lienhypertexte"/>
            <w:rFonts w:ascii="Calibri" w:eastAsia="Calibri" w:hAnsi="Calibri" w:cs="Calibri"/>
            <w:noProof/>
          </w:rPr>
          <w:t>5.2.5</w:t>
        </w:r>
        <w:r>
          <w:rPr>
            <w:rFonts w:eastAsiaTheme="minorEastAsia" w:cstheme="minorBidi"/>
            <w:i w:val="0"/>
            <w:iCs w:val="0"/>
            <w:noProof/>
            <w:kern w:val="2"/>
            <w:sz w:val="22"/>
            <w:szCs w:val="22"/>
            <w14:ligatures w14:val="standardContextual"/>
          </w:rPr>
          <w:tab/>
        </w:r>
        <w:r w:rsidRPr="007340C3">
          <w:rPr>
            <w:rStyle w:val="Lienhypertexte"/>
            <w:noProof/>
          </w:rPr>
          <w:t>Sprint 5</w:t>
        </w:r>
        <w:r>
          <w:rPr>
            <w:noProof/>
            <w:webHidden/>
          </w:rPr>
          <w:tab/>
        </w:r>
        <w:r>
          <w:rPr>
            <w:noProof/>
            <w:webHidden/>
          </w:rPr>
          <w:fldChar w:fldCharType="begin"/>
        </w:r>
        <w:r>
          <w:rPr>
            <w:noProof/>
            <w:webHidden/>
          </w:rPr>
          <w:instrText xml:space="preserve"> PAGEREF _Toc167197160 \h </w:instrText>
        </w:r>
        <w:r>
          <w:rPr>
            <w:noProof/>
            <w:webHidden/>
          </w:rPr>
        </w:r>
        <w:r>
          <w:rPr>
            <w:noProof/>
            <w:webHidden/>
          </w:rPr>
          <w:fldChar w:fldCharType="separate"/>
        </w:r>
        <w:r>
          <w:rPr>
            <w:noProof/>
            <w:webHidden/>
          </w:rPr>
          <w:t>16</w:t>
        </w:r>
        <w:r>
          <w:rPr>
            <w:noProof/>
            <w:webHidden/>
          </w:rPr>
          <w:fldChar w:fldCharType="end"/>
        </w:r>
      </w:hyperlink>
    </w:p>
    <w:p w14:paraId="4370DDA5" w14:textId="777F0578" w:rsidR="00643542" w:rsidRDefault="00643542">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7197161" w:history="1">
        <w:r w:rsidRPr="007340C3">
          <w:rPr>
            <w:rStyle w:val="Lienhypertexte"/>
            <w:noProof/>
          </w:rPr>
          <w:t>5.2.6</w:t>
        </w:r>
        <w:r>
          <w:rPr>
            <w:rFonts w:eastAsiaTheme="minorEastAsia" w:cstheme="minorBidi"/>
            <w:i w:val="0"/>
            <w:iCs w:val="0"/>
            <w:noProof/>
            <w:kern w:val="2"/>
            <w:sz w:val="22"/>
            <w:szCs w:val="22"/>
            <w14:ligatures w14:val="standardContextual"/>
          </w:rPr>
          <w:tab/>
        </w:r>
        <w:r w:rsidRPr="007340C3">
          <w:rPr>
            <w:rStyle w:val="Lienhypertexte"/>
            <w:noProof/>
          </w:rPr>
          <w:t>Sprint 6</w:t>
        </w:r>
        <w:r>
          <w:rPr>
            <w:noProof/>
            <w:webHidden/>
          </w:rPr>
          <w:tab/>
        </w:r>
        <w:r>
          <w:rPr>
            <w:noProof/>
            <w:webHidden/>
          </w:rPr>
          <w:fldChar w:fldCharType="begin"/>
        </w:r>
        <w:r>
          <w:rPr>
            <w:noProof/>
            <w:webHidden/>
          </w:rPr>
          <w:instrText xml:space="preserve"> PAGEREF _Toc167197161 \h </w:instrText>
        </w:r>
        <w:r>
          <w:rPr>
            <w:noProof/>
            <w:webHidden/>
          </w:rPr>
        </w:r>
        <w:r>
          <w:rPr>
            <w:noProof/>
            <w:webHidden/>
          </w:rPr>
          <w:fldChar w:fldCharType="separate"/>
        </w:r>
        <w:r>
          <w:rPr>
            <w:noProof/>
            <w:webHidden/>
          </w:rPr>
          <w:t>16</w:t>
        </w:r>
        <w:r>
          <w:rPr>
            <w:noProof/>
            <w:webHidden/>
          </w:rPr>
          <w:fldChar w:fldCharType="end"/>
        </w:r>
      </w:hyperlink>
    </w:p>
    <w:p w14:paraId="5BF3E3BF" w14:textId="6794DFE3"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62" w:history="1">
        <w:r w:rsidRPr="007340C3">
          <w:rPr>
            <w:rStyle w:val="Lienhypertexte"/>
            <w:noProof/>
          </w:rPr>
          <w:t>5.3</w:t>
        </w:r>
        <w:r>
          <w:rPr>
            <w:rFonts w:eastAsiaTheme="minorEastAsia" w:cstheme="minorBidi"/>
            <w:smallCaps w:val="0"/>
            <w:noProof/>
            <w:kern w:val="2"/>
            <w:sz w:val="22"/>
            <w:szCs w:val="22"/>
            <w14:ligatures w14:val="standardContextual"/>
          </w:rPr>
          <w:tab/>
        </w:r>
        <w:r w:rsidRPr="007340C3">
          <w:rPr>
            <w:rStyle w:val="Lienhypertexte"/>
            <w:noProof/>
          </w:rPr>
          <w:t>Problèmes restants</w:t>
        </w:r>
        <w:r>
          <w:rPr>
            <w:noProof/>
            <w:webHidden/>
          </w:rPr>
          <w:tab/>
        </w:r>
        <w:r>
          <w:rPr>
            <w:noProof/>
            <w:webHidden/>
          </w:rPr>
          <w:fldChar w:fldCharType="begin"/>
        </w:r>
        <w:r>
          <w:rPr>
            <w:noProof/>
            <w:webHidden/>
          </w:rPr>
          <w:instrText xml:space="preserve"> PAGEREF _Toc167197162 \h </w:instrText>
        </w:r>
        <w:r>
          <w:rPr>
            <w:noProof/>
            <w:webHidden/>
          </w:rPr>
        </w:r>
        <w:r>
          <w:rPr>
            <w:noProof/>
            <w:webHidden/>
          </w:rPr>
          <w:fldChar w:fldCharType="separate"/>
        </w:r>
        <w:r>
          <w:rPr>
            <w:noProof/>
            <w:webHidden/>
          </w:rPr>
          <w:t>16</w:t>
        </w:r>
        <w:r>
          <w:rPr>
            <w:noProof/>
            <w:webHidden/>
          </w:rPr>
          <w:fldChar w:fldCharType="end"/>
        </w:r>
      </w:hyperlink>
    </w:p>
    <w:p w14:paraId="36750A4D" w14:textId="1B3D9BA9"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63" w:history="1">
        <w:r w:rsidRPr="007340C3">
          <w:rPr>
            <w:rStyle w:val="Lienhypertexte"/>
            <w:noProof/>
          </w:rPr>
          <w:t>6</w:t>
        </w:r>
        <w:r>
          <w:rPr>
            <w:rFonts w:eastAsiaTheme="minorEastAsia" w:cstheme="minorBidi"/>
            <w:b w:val="0"/>
            <w:bCs w:val="0"/>
            <w:caps w:val="0"/>
            <w:noProof/>
            <w:kern w:val="2"/>
            <w:sz w:val="22"/>
            <w:szCs w:val="22"/>
            <w14:ligatures w14:val="standardContextual"/>
          </w:rPr>
          <w:tab/>
        </w:r>
        <w:r w:rsidRPr="007340C3">
          <w:rPr>
            <w:rStyle w:val="Lienhypertexte"/>
            <w:noProof/>
          </w:rPr>
          <w:t>Conclusion</w:t>
        </w:r>
        <w:r>
          <w:rPr>
            <w:noProof/>
            <w:webHidden/>
          </w:rPr>
          <w:tab/>
        </w:r>
        <w:r>
          <w:rPr>
            <w:noProof/>
            <w:webHidden/>
          </w:rPr>
          <w:fldChar w:fldCharType="begin"/>
        </w:r>
        <w:r>
          <w:rPr>
            <w:noProof/>
            <w:webHidden/>
          </w:rPr>
          <w:instrText xml:space="preserve"> PAGEREF _Toc167197163 \h </w:instrText>
        </w:r>
        <w:r>
          <w:rPr>
            <w:noProof/>
            <w:webHidden/>
          </w:rPr>
        </w:r>
        <w:r>
          <w:rPr>
            <w:noProof/>
            <w:webHidden/>
          </w:rPr>
          <w:fldChar w:fldCharType="separate"/>
        </w:r>
        <w:r>
          <w:rPr>
            <w:noProof/>
            <w:webHidden/>
          </w:rPr>
          <w:t>17</w:t>
        </w:r>
        <w:r>
          <w:rPr>
            <w:noProof/>
            <w:webHidden/>
          </w:rPr>
          <w:fldChar w:fldCharType="end"/>
        </w:r>
      </w:hyperlink>
    </w:p>
    <w:p w14:paraId="431905BD" w14:textId="51FACB96"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64" w:history="1">
        <w:r w:rsidRPr="007340C3">
          <w:rPr>
            <w:rStyle w:val="Lienhypertexte"/>
            <w:noProof/>
          </w:rPr>
          <w:t>6.1</w:t>
        </w:r>
        <w:r>
          <w:rPr>
            <w:rFonts w:eastAsiaTheme="minorEastAsia" w:cstheme="minorBidi"/>
            <w:smallCaps w:val="0"/>
            <w:noProof/>
            <w:kern w:val="2"/>
            <w:sz w:val="22"/>
            <w:szCs w:val="22"/>
            <w14:ligatures w14:val="standardContextual"/>
          </w:rPr>
          <w:tab/>
        </w:r>
        <w:r w:rsidRPr="007340C3">
          <w:rPr>
            <w:rStyle w:val="Lienhypertexte"/>
            <w:noProof/>
          </w:rPr>
          <w:t>Bilan des fonctionnalités demandées</w:t>
        </w:r>
        <w:r>
          <w:rPr>
            <w:noProof/>
            <w:webHidden/>
          </w:rPr>
          <w:tab/>
        </w:r>
        <w:r>
          <w:rPr>
            <w:noProof/>
            <w:webHidden/>
          </w:rPr>
          <w:fldChar w:fldCharType="begin"/>
        </w:r>
        <w:r>
          <w:rPr>
            <w:noProof/>
            <w:webHidden/>
          </w:rPr>
          <w:instrText xml:space="preserve"> PAGEREF _Toc167197164 \h </w:instrText>
        </w:r>
        <w:r>
          <w:rPr>
            <w:noProof/>
            <w:webHidden/>
          </w:rPr>
        </w:r>
        <w:r>
          <w:rPr>
            <w:noProof/>
            <w:webHidden/>
          </w:rPr>
          <w:fldChar w:fldCharType="separate"/>
        </w:r>
        <w:r>
          <w:rPr>
            <w:noProof/>
            <w:webHidden/>
          </w:rPr>
          <w:t>17</w:t>
        </w:r>
        <w:r>
          <w:rPr>
            <w:noProof/>
            <w:webHidden/>
          </w:rPr>
          <w:fldChar w:fldCharType="end"/>
        </w:r>
      </w:hyperlink>
    </w:p>
    <w:p w14:paraId="31FDEE5D" w14:textId="3957F49E"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65" w:history="1">
        <w:r w:rsidRPr="007340C3">
          <w:rPr>
            <w:rStyle w:val="Lienhypertexte"/>
            <w:noProof/>
          </w:rPr>
          <w:t>6.2</w:t>
        </w:r>
        <w:r>
          <w:rPr>
            <w:rFonts w:eastAsiaTheme="minorEastAsia" w:cstheme="minorBidi"/>
            <w:smallCaps w:val="0"/>
            <w:noProof/>
            <w:kern w:val="2"/>
            <w:sz w:val="22"/>
            <w:szCs w:val="22"/>
            <w14:ligatures w14:val="standardContextual"/>
          </w:rPr>
          <w:tab/>
        </w:r>
        <w:r w:rsidRPr="007340C3">
          <w:rPr>
            <w:rStyle w:val="Lienhypertexte"/>
            <w:noProof/>
          </w:rPr>
          <w:t>Bilan de la planification</w:t>
        </w:r>
        <w:r>
          <w:rPr>
            <w:noProof/>
            <w:webHidden/>
          </w:rPr>
          <w:tab/>
        </w:r>
        <w:r>
          <w:rPr>
            <w:noProof/>
            <w:webHidden/>
          </w:rPr>
          <w:fldChar w:fldCharType="begin"/>
        </w:r>
        <w:r>
          <w:rPr>
            <w:noProof/>
            <w:webHidden/>
          </w:rPr>
          <w:instrText xml:space="preserve"> PAGEREF _Toc167197165 \h </w:instrText>
        </w:r>
        <w:r>
          <w:rPr>
            <w:noProof/>
            <w:webHidden/>
          </w:rPr>
        </w:r>
        <w:r>
          <w:rPr>
            <w:noProof/>
            <w:webHidden/>
          </w:rPr>
          <w:fldChar w:fldCharType="separate"/>
        </w:r>
        <w:r>
          <w:rPr>
            <w:noProof/>
            <w:webHidden/>
          </w:rPr>
          <w:t>17</w:t>
        </w:r>
        <w:r>
          <w:rPr>
            <w:noProof/>
            <w:webHidden/>
          </w:rPr>
          <w:fldChar w:fldCharType="end"/>
        </w:r>
      </w:hyperlink>
    </w:p>
    <w:p w14:paraId="75AE434B" w14:textId="2CC400C9" w:rsidR="00643542" w:rsidRDefault="00643542">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7197166" w:history="1">
        <w:r w:rsidRPr="007340C3">
          <w:rPr>
            <w:rStyle w:val="Lienhypertexte"/>
            <w:noProof/>
          </w:rPr>
          <w:t>6.3</w:t>
        </w:r>
        <w:r>
          <w:rPr>
            <w:rFonts w:eastAsiaTheme="minorEastAsia" w:cstheme="minorBidi"/>
            <w:smallCaps w:val="0"/>
            <w:noProof/>
            <w:kern w:val="2"/>
            <w:sz w:val="22"/>
            <w:szCs w:val="22"/>
            <w14:ligatures w14:val="standardContextual"/>
          </w:rPr>
          <w:tab/>
        </w:r>
        <w:r w:rsidRPr="007340C3">
          <w:rPr>
            <w:rStyle w:val="Lienhypertexte"/>
            <w:noProof/>
          </w:rPr>
          <w:t>Bilan personnel</w:t>
        </w:r>
        <w:r>
          <w:rPr>
            <w:noProof/>
            <w:webHidden/>
          </w:rPr>
          <w:tab/>
        </w:r>
        <w:r>
          <w:rPr>
            <w:noProof/>
            <w:webHidden/>
          </w:rPr>
          <w:fldChar w:fldCharType="begin"/>
        </w:r>
        <w:r>
          <w:rPr>
            <w:noProof/>
            <w:webHidden/>
          </w:rPr>
          <w:instrText xml:space="preserve"> PAGEREF _Toc167197166 \h </w:instrText>
        </w:r>
        <w:r>
          <w:rPr>
            <w:noProof/>
            <w:webHidden/>
          </w:rPr>
        </w:r>
        <w:r>
          <w:rPr>
            <w:noProof/>
            <w:webHidden/>
          </w:rPr>
          <w:fldChar w:fldCharType="separate"/>
        </w:r>
        <w:r>
          <w:rPr>
            <w:noProof/>
            <w:webHidden/>
          </w:rPr>
          <w:t>17</w:t>
        </w:r>
        <w:r>
          <w:rPr>
            <w:noProof/>
            <w:webHidden/>
          </w:rPr>
          <w:fldChar w:fldCharType="end"/>
        </w:r>
      </w:hyperlink>
    </w:p>
    <w:p w14:paraId="39588876" w14:textId="6E7A6838" w:rsidR="00643542" w:rsidRDefault="00643542">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7197167" w:history="1">
        <w:r w:rsidRPr="007340C3">
          <w:rPr>
            <w:rStyle w:val="Lienhypertexte"/>
            <w:noProof/>
          </w:rPr>
          <w:t>7</w:t>
        </w:r>
        <w:r>
          <w:rPr>
            <w:rFonts w:eastAsiaTheme="minorEastAsia" w:cstheme="minorBidi"/>
            <w:b w:val="0"/>
            <w:bCs w:val="0"/>
            <w:caps w:val="0"/>
            <w:noProof/>
            <w:kern w:val="2"/>
            <w:sz w:val="22"/>
            <w:szCs w:val="22"/>
            <w14:ligatures w14:val="standardContextual"/>
          </w:rPr>
          <w:tab/>
        </w:r>
        <w:r w:rsidRPr="007340C3">
          <w:rPr>
            <w:rStyle w:val="Lienhypertexte"/>
            <w:noProof/>
          </w:rPr>
          <w:t>Annexes</w:t>
        </w:r>
        <w:r>
          <w:rPr>
            <w:noProof/>
            <w:webHidden/>
          </w:rPr>
          <w:tab/>
        </w:r>
        <w:r>
          <w:rPr>
            <w:noProof/>
            <w:webHidden/>
          </w:rPr>
          <w:fldChar w:fldCharType="begin"/>
        </w:r>
        <w:r>
          <w:rPr>
            <w:noProof/>
            <w:webHidden/>
          </w:rPr>
          <w:instrText xml:space="preserve"> PAGEREF _Toc167197167 \h </w:instrText>
        </w:r>
        <w:r>
          <w:rPr>
            <w:noProof/>
            <w:webHidden/>
          </w:rPr>
        </w:r>
        <w:r>
          <w:rPr>
            <w:noProof/>
            <w:webHidden/>
          </w:rPr>
          <w:fldChar w:fldCharType="separate"/>
        </w:r>
        <w:r>
          <w:rPr>
            <w:noProof/>
            <w:webHidden/>
          </w:rPr>
          <w:t>17</w:t>
        </w:r>
        <w:r>
          <w:rPr>
            <w:noProof/>
            <w:webHidden/>
          </w:rPr>
          <w:fldChar w:fldCharType="end"/>
        </w:r>
      </w:hyperlink>
    </w:p>
    <w:p w14:paraId="410451D8" w14:textId="1477E638" w:rsidR="00742484" w:rsidRDefault="00A65F0B">
      <w:r>
        <w:rPr>
          <w:rFonts w:cs="Arial"/>
          <w:i/>
          <w:iCs/>
          <w:caps/>
          <w:sz w:val="22"/>
          <w:szCs w:val="22"/>
        </w:rPr>
        <w:lastRenderedPageBreak/>
        <w:fldChar w:fldCharType="end"/>
      </w:r>
      <w:r w:rsidR="00742484">
        <w:br w:type="page"/>
      </w:r>
    </w:p>
    <w:p w14:paraId="5DC4ADB3" w14:textId="77777777" w:rsidR="00D160DD" w:rsidRDefault="007F30AE" w:rsidP="008E53F9">
      <w:pPr>
        <w:pStyle w:val="Titre1"/>
      </w:pPr>
      <w:bookmarkStart w:id="0" w:name="_Toc532179955"/>
      <w:bookmarkStart w:id="1" w:name="_Toc165969637"/>
      <w:bookmarkStart w:id="2" w:name="_Toc167197121"/>
      <w:r w:rsidRPr="00932149">
        <w:lastRenderedPageBreak/>
        <w:t>Spécifications</w:t>
      </w:r>
      <w:bookmarkEnd w:id="0"/>
      <w:bookmarkEnd w:id="1"/>
      <w:bookmarkEnd w:id="2"/>
    </w:p>
    <w:p w14:paraId="5D488AE3" w14:textId="77777777" w:rsidR="008E53F9" w:rsidRPr="008E53F9" w:rsidRDefault="008E53F9" w:rsidP="008E53F9">
      <w:pPr>
        <w:pStyle w:val="Corpsdetexte"/>
      </w:pPr>
    </w:p>
    <w:p w14:paraId="4304FEA8" w14:textId="77777777" w:rsidR="00D160DD" w:rsidRDefault="00753A51" w:rsidP="000F6F09">
      <w:pPr>
        <w:pStyle w:val="Titre2"/>
      </w:pPr>
      <w:bookmarkStart w:id="3" w:name="_Toc532179969"/>
      <w:bookmarkStart w:id="4" w:name="_Toc165969639"/>
      <w:bookmarkStart w:id="5" w:name="_Toc167197122"/>
      <w:r>
        <w:t>T</w:t>
      </w:r>
      <w:r w:rsidR="00902523">
        <w:t>itr</w:t>
      </w:r>
      <w:r w:rsidR="0015167D">
        <w:t>e</w:t>
      </w:r>
      <w:bookmarkEnd w:id="5"/>
    </w:p>
    <w:p w14:paraId="31AA44DB" w14:textId="77777777" w:rsidR="0015167D" w:rsidRPr="0015167D" w:rsidRDefault="0015167D" w:rsidP="0015167D">
      <w:pPr>
        <w:pStyle w:val="Retraitcorpsdetexte"/>
      </w:pPr>
    </w:p>
    <w:p w14:paraId="750B3CC7" w14:textId="77777777" w:rsidR="00DE0D0D" w:rsidRDefault="00DE0D0D" w:rsidP="00DE0D0D">
      <w:pPr>
        <w:pStyle w:val="NormalWeb"/>
        <w:spacing w:after="120" w:afterAutospacing="0"/>
      </w:pPr>
      <w:r>
        <w:t>Bâtiment Vennes Icescrum</w:t>
      </w:r>
    </w:p>
    <w:p w14:paraId="4B278A30" w14:textId="77777777" w:rsidR="00DE0D0D" w:rsidRDefault="00DE0D0D" w:rsidP="00DE0D0D">
      <w:pPr>
        <w:pStyle w:val="NormalWeb"/>
        <w:spacing w:after="120" w:afterAutospacing="0"/>
      </w:pPr>
      <w:r>
        <w:t>Le projet consiste à apprendre comment fonctionne icescrum et savoir l’utiliser et en parallèle de réaliser une idée d’un bâtiment qui se trouve à Vennes.</w:t>
      </w:r>
    </w:p>
    <w:p w14:paraId="1CB109E7" w14:textId="77777777" w:rsidR="0015167D" w:rsidRPr="00F664DF" w:rsidRDefault="0015167D" w:rsidP="0015167D">
      <w:pPr>
        <w:pStyle w:val="Retraitcorpsdetexte"/>
      </w:pPr>
    </w:p>
    <w:p w14:paraId="4ED5B4AA" w14:textId="77777777" w:rsidR="00753A51" w:rsidRDefault="00902523" w:rsidP="000F6F09">
      <w:pPr>
        <w:pStyle w:val="Titre2"/>
      </w:pPr>
      <w:bookmarkStart w:id="6" w:name="_Toc167197123"/>
      <w:r>
        <w:t>Description</w:t>
      </w:r>
      <w:bookmarkEnd w:id="6"/>
    </w:p>
    <w:p w14:paraId="7780BE1D" w14:textId="77777777" w:rsidR="0015167D" w:rsidRPr="0015167D" w:rsidRDefault="0015167D" w:rsidP="0015167D">
      <w:pPr>
        <w:pStyle w:val="Retraitcorpsdetexte"/>
      </w:pPr>
    </w:p>
    <w:p w14:paraId="61578B5B" w14:textId="77777777" w:rsidR="00D26232" w:rsidRDefault="00D26232" w:rsidP="00D26232">
      <w:pPr>
        <w:pStyle w:val="NormalWeb"/>
      </w:pPr>
      <w:r>
        <w:t>Le projet consiste à fournir un modèle digital d’un bâtiment supplémentaire pour le site de Vennes à l’aide de SweetHome3D.</w:t>
      </w:r>
    </w:p>
    <w:p w14:paraId="768A1106" w14:textId="77777777" w:rsidR="00D26232" w:rsidRDefault="00D26232" w:rsidP="00D26232">
      <w:pPr>
        <w:pStyle w:val="NormalWeb"/>
      </w:pPr>
      <w:r>
        <w:t>La structure de base du bâtiment est fournie et doit être utilisée.</w:t>
      </w:r>
    </w:p>
    <w:p w14:paraId="29BC13C2" w14:textId="77777777" w:rsidR="00D26232" w:rsidRDefault="00D26232" w:rsidP="00D26232">
      <w:pPr>
        <w:pStyle w:val="NormalWeb"/>
      </w:pPr>
      <w:r>
        <w:t> </w:t>
      </w:r>
    </w:p>
    <w:p w14:paraId="592D7B19" w14:textId="77777777" w:rsidR="00753A51" w:rsidRDefault="00902523" w:rsidP="000F6F09">
      <w:pPr>
        <w:pStyle w:val="Titre2"/>
      </w:pPr>
      <w:bookmarkStart w:id="7" w:name="_Toc167197124"/>
      <w:r>
        <w:t>Matériel et logiciels à disposition</w:t>
      </w:r>
      <w:bookmarkEnd w:id="7"/>
    </w:p>
    <w:p w14:paraId="40D85C9A" w14:textId="77777777" w:rsidR="0015167D" w:rsidRPr="0015167D" w:rsidRDefault="0015167D" w:rsidP="0015167D">
      <w:pPr>
        <w:pStyle w:val="Retraitcorpsdetexte"/>
      </w:pPr>
    </w:p>
    <w:p w14:paraId="15BC6AFF" w14:textId="552F2FF7" w:rsidR="00F664DF" w:rsidRPr="007C2190" w:rsidRDefault="00D26232" w:rsidP="007C2190">
      <w:pPr>
        <w:pStyle w:val="Retraitcorpsdetexte"/>
        <w:ind w:left="0"/>
        <w:rPr>
          <w:rFonts w:ascii="Times New Roman" w:hAnsi="Times New Roman"/>
          <w:sz w:val="24"/>
          <w:szCs w:val="24"/>
        </w:rPr>
      </w:pPr>
      <w:r w:rsidRPr="007C2190">
        <w:rPr>
          <w:rStyle w:val="ui-provider"/>
          <w:rFonts w:ascii="Times New Roman" w:hAnsi="Times New Roman"/>
          <w:sz w:val="24"/>
          <w:szCs w:val="24"/>
        </w:rPr>
        <w:t>Les logiciels que nous avons à disposition sont Sweet-home 3d, iceScrum, teams et GitHub.</w:t>
      </w:r>
    </w:p>
    <w:p w14:paraId="78617B2C" w14:textId="77777777" w:rsidR="00753A51" w:rsidRDefault="00753A51" w:rsidP="000F6F09">
      <w:pPr>
        <w:pStyle w:val="Titre2"/>
      </w:pPr>
      <w:bookmarkStart w:id="8" w:name="_Toc167197125"/>
      <w:r>
        <w:t>P</w:t>
      </w:r>
      <w:r w:rsidR="00902523">
        <w:t>rérequis</w:t>
      </w:r>
      <w:bookmarkEnd w:id="8"/>
    </w:p>
    <w:p w14:paraId="4EBF2C36" w14:textId="77777777" w:rsidR="0015167D" w:rsidRPr="0015167D" w:rsidRDefault="0015167D" w:rsidP="0015167D">
      <w:pPr>
        <w:pStyle w:val="Retraitcorpsdetexte"/>
      </w:pPr>
    </w:p>
    <w:p w14:paraId="170FFCBF" w14:textId="7BAA2BD4" w:rsidR="0015167D" w:rsidRPr="007C2190" w:rsidRDefault="00D26232" w:rsidP="007C2190">
      <w:pPr>
        <w:rPr>
          <w:rFonts w:ascii="Times New Roman" w:hAnsi="Times New Roman"/>
          <w:sz w:val="24"/>
          <w:szCs w:val="24"/>
        </w:rPr>
      </w:pPr>
      <w:r w:rsidRPr="007C2190">
        <w:rPr>
          <w:rFonts w:ascii="Times New Roman" w:hAnsi="Times New Roman"/>
          <w:sz w:val="24"/>
          <w:szCs w:val="24"/>
        </w:rPr>
        <w:t>Comme connais</w:t>
      </w:r>
      <w:r w:rsidR="007C2190" w:rsidRPr="007C2190">
        <w:rPr>
          <w:rFonts w:ascii="Times New Roman" w:hAnsi="Times New Roman"/>
          <w:sz w:val="24"/>
          <w:szCs w:val="24"/>
        </w:rPr>
        <w:t>sance à avoir c’est icescrum et sweet home 3d.</w:t>
      </w:r>
    </w:p>
    <w:p w14:paraId="5B5FD8CB" w14:textId="77777777" w:rsidR="0015167D" w:rsidRPr="00F664DF" w:rsidRDefault="0015167D" w:rsidP="0015167D">
      <w:pPr>
        <w:pStyle w:val="Retraitcorpsdetexte"/>
      </w:pPr>
    </w:p>
    <w:p w14:paraId="070CC070" w14:textId="77777777" w:rsidR="00753A51" w:rsidRDefault="00902523" w:rsidP="000F6F09">
      <w:pPr>
        <w:pStyle w:val="Titre2"/>
      </w:pPr>
      <w:bookmarkStart w:id="9" w:name="_Toc167197126"/>
      <w:r>
        <w:t>Cahier des charges</w:t>
      </w:r>
      <w:bookmarkEnd w:id="9"/>
    </w:p>
    <w:p w14:paraId="0F3F3041" w14:textId="77777777" w:rsidR="00D160DD" w:rsidRDefault="00EE16F0" w:rsidP="00AA4393">
      <w:pPr>
        <w:pStyle w:val="Titre3"/>
      </w:pPr>
      <w:bookmarkStart w:id="10" w:name="_Toc167197127"/>
      <w:r w:rsidRPr="00EE16F0">
        <w:t>Objectifs et portée du projet</w:t>
      </w:r>
      <w:bookmarkEnd w:id="10"/>
    </w:p>
    <w:p w14:paraId="062ADD7F" w14:textId="77777777" w:rsidR="00920F4E" w:rsidRDefault="00920F4E" w:rsidP="00920F4E">
      <w:pPr>
        <w:pStyle w:val="Retraitcorpsdetexte3"/>
      </w:pPr>
    </w:p>
    <w:p w14:paraId="3580073C" w14:textId="77777777" w:rsidR="0015167D" w:rsidRDefault="0015167D" w:rsidP="0015167D">
      <w:pPr>
        <w:pStyle w:val="Informations"/>
      </w:pPr>
      <w:r>
        <w:t>A compléter</w:t>
      </w:r>
      <w:r w:rsidR="00542CE3">
        <w:t>. Il s’agit d’ébaucher des réponses aux questions de l’acronyme CQQCOQP (Combien, Quoi, Qui, Comment, Où, Quand, Pourquoi)</w:t>
      </w:r>
    </w:p>
    <w:p w14:paraId="0C68E9AB" w14:textId="77777777" w:rsidR="001165E6" w:rsidRDefault="001165E6" w:rsidP="0015167D">
      <w:pPr>
        <w:pStyle w:val="Informations"/>
      </w:pPr>
    </w:p>
    <w:p w14:paraId="0BA2682F" w14:textId="4DA755DC" w:rsidR="0015167D" w:rsidRDefault="00A95A7B" w:rsidP="00920F4E">
      <w:pPr>
        <w:pStyle w:val="Retraitcorpsdetexte3"/>
      </w:pPr>
      <w:r>
        <w:t xml:space="preserve">Combien : </w:t>
      </w:r>
      <w:r w:rsidR="00773686">
        <w:t>32 périodes</w:t>
      </w:r>
    </w:p>
    <w:p w14:paraId="017E712C" w14:textId="7CFAD787" w:rsidR="00851768" w:rsidRDefault="00773686" w:rsidP="00920F4E">
      <w:pPr>
        <w:pStyle w:val="Retraitcorpsdetexte3"/>
      </w:pPr>
      <w:r>
        <w:t xml:space="preserve">Quoi : </w:t>
      </w:r>
      <w:r w:rsidR="003A7773">
        <w:rPr>
          <w:rStyle w:val="ui-provider"/>
        </w:rPr>
        <w:t>L’objectif du projet est de mettre en pratique et de démontrer la maîtrise des techniques de gestion de projet agile étudiées en ICT-306</w:t>
      </w:r>
      <w:r w:rsidR="00851768">
        <w:t>Qui : Julian, Hugo et Mathieu</w:t>
      </w:r>
    </w:p>
    <w:p w14:paraId="5BB26703" w14:textId="756A1166" w:rsidR="0076192B" w:rsidRDefault="005D78A4" w:rsidP="0076192B">
      <w:pPr>
        <w:pStyle w:val="Retraitcorpsdetexte3"/>
      </w:pPr>
      <w:r>
        <w:t xml:space="preserve">Comment : </w:t>
      </w:r>
      <w:r w:rsidR="003A7773">
        <w:t>En créant un bâtiment</w:t>
      </w:r>
      <w:r>
        <w:t xml:space="preserve"> et ice</w:t>
      </w:r>
      <w:r w:rsidR="0076192B">
        <w:t>S</w:t>
      </w:r>
      <w:r>
        <w:t>crum</w:t>
      </w:r>
    </w:p>
    <w:p w14:paraId="510EA940" w14:textId="6EECE33B" w:rsidR="0076192B" w:rsidRDefault="0076192B" w:rsidP="0076192B">
      <w:pPr>
        <w:pStyle w:val="Retraitcorpsdetexte3"/>
      </w:pPr>
      <w:r>
        <w:t>Où : Lausanne Sébeillon</w:t>
      </w:r>
    </w:p>
    <w:p w14:paraId="7186889A" w14:textId="37087D0F" w:rsidR="00851768" w:rsidRDefault="000D7DDC" w:rsidP="00920F4E">
      <w:pPr>
        <w:pStyle w:val="Retraitcorpsdetexte3"/>
      </w:pPr>
      <w:r>
        <w:t xml:space="preserve">Quand : </w:t>
      </w:r>
      <w:r w:rsidR="00021F33">
        <w:t>29 avril 2024 au 28 mai 2024</w:t>
      </w:r>
    </w:p>
    <w:p w14:paraId="6F10281A" w14:textId="7D4F8713" w:rsidR="0076192B" w:rsidRDefault="0076192B" w:rsidP="00920F4E">
      <w:pPr>
        <w:pStyle w:val="Retraitcorpsdetexte3"/>
      </w:pPr>
      <w:r>
        <w:t>Pourquoi : Pour apprendre la gestion de projet</w:t>
      </w:r>
      <w:r w:rsidR="003A7773">
        <w:t xml:space="preserve">. </w:t>
      </w:r>
    </w:p>
    <w:p w14:paraId="58B81C09" w14:textId="77777777" w:rsidR="00021F33" w:rsidRPr="00920F4E" w:rsidRDefault="00021F33" w:rsidP="00920F4E">
      <w:pPr>
        <w:pStyle w:val="Retraitcorpsdetexte3"/>
      </w:pPr>
    </w:p>
    <w:p w14:paraId="70838F50" w14:textId="77777777" w:rsidR="00753A51" w:rsidRDefault="00542CE3" w:rsidP="006E2CE8">
      <w:pPr>
        <w:pStyle w:val="Titre3"/>
      </w:pPr>
      <w:bookmarkStart w:id="11" w:name="_Toc167197128"/>
      <w:r w:rsidRPr="00EE16F0">
        <w:lastRenderedPageBreak/>
        <w:t xml:space="preserve">Caractéristiques des utilisateurs et </w:t>
      </w:r>
      <w:r>
        <w:t>impacts</w:t>
      </w:r>
      <w:bookmarkEnd w:id="11"/>
    </w:p>
    <w:p w14:paraId="021DF1C4" w14:textId="77777777" w:rsidR="00F664DF" w:rsidRDefault="00F664DF" w:rsidP="00F664DF">
      <w:pPr>
        <w:pStyle w:val="Retraitcorpsdetexte3"/>
      </w:pPr>
    </w:p>
    <w:p w14:paraId="4DF78BF3" w14:textId="3E1631E9" w:rsidR="0015167D" w:rsidRDefault="005B3371" w:rsidP="00454A1D">
      <w:pPr>
        <w:pStyle w:val="Informations"/>
      </w:pPr>
      <w:r>
        <w:t>s</w:t>
      </w:r>
      <w:r w:rsidR="00454A1D">
        <w:t xml:space="preserve">Décrire </w:t>
      </w:r>
      <w:r w:rsidR="00542CE3">
        <w:t>le(s) profil(s) de</w:t>
      </w:r>
      <w:r w:rsidR="00454A1D">
        <w:t xml:space="preserve"> ces</w:t>
      </w:r>
      <w:r w:rsidR="00542CE3">
        <w:t xml:space="preserve"> </w:t>
      </w:r>
      <w:r w:rsidR="00454A1D">
        <w:t>personnes</w:t>
      </w:r>
      <w:r w:rsidR="00542CE3">
        <w:t xml:space="preserve"> et les conséquences que cela va avoir sur la conception (ergonomie, utilisation, etc.)</w:t>
      </w:r>
    </w:p>
    <w:p w14:paraId="7C4B10D3" w14:textId="77777777" w:rsidR="006F1C29" w:rsidRDefault="006F1C29" w:rsidP="00454A1D">
      <w:pPr>
        <w:pStyle w:val="Informations"/>
      </w:pPr>
    </w:p>
    <w:p w14:paraId="0BBED780" w14:textId="4544D023" w:rsidR="006F1C29" w:rsidRDefault="00FF10B0" w:rsidP="0072653F">
      <w:r>
        <w:t xml:space="preserve">Ce qui va être fait durant mon projet </w:t>
      </w:r>
      <w:r w:rsidR="009623F9">
        <w:t>est</w:t>
      </w:r>
      <w:r w:rsidR="0072653F">
        <w:t xml:space="preserve"> de créer </w:t>
      </w:r>
      <w:r w:rsidR="009623F9">
        <w:t>un</w:t>
      </w:r>
      <w:r w:rsidR="0072653F">
        <w:t xml:space="preserve"> nouveau</w:t>
      </w:r>
      <w:r w:rsidR="009623F9">
        <w:t xml:space="preserve"> bâtiment de Venne avec </w:t>
      </w:r>
      <w:r w:rsidR="0072653F">
        <w:t>les idées</w:t>
      </w:r>
      <w:r w:rsidR="009623F9">
        <w:t xml:space="preserve"> de moi et mes </w:t>
      </w:r>
      <w:r w:rsidR="0072653F">
        <w:t>2 collègues. Tout ça grâce à des user stories.</w:t>
      </w:r>
    </w:p>
    <w:p w14:paraId="62FD5400" w14:textId="77777777" w:rsidR="0072653F" w:rsidRDefault="0072653F" w:rsidP="0072653F"/>
    <w:p w14:paraId="452679B0" w14:textId="77777777" w:rsidR="0072653F" w:rsidRDefault="0072653F" w:rsidP="0072653F"/>
    <w:p w14:paraId="01E05D7E" w14:textId="29C380D8" w:rsidR="00E52CE4" w:rsidRDefault="00E52CE4" w:rsidP="00E52CE4">
      <w:pPr>
        <w:pStyle w:val="Titre3"/>
      </w:pPr>
      <w:r>
        <w:t>Ecologie</w:t>
      </w:r>
    </w:p>
    <w:p w14:paraId="1C4E0823" w14:textId="77777777" w:rsidR="00E52CE4" w:rsidRPr="00E52CE4" w:rsidRDefault="00E52CE4" w:rsidP="00E52CE4">
      <w:pPr>
        <w:pStyle w:val="NormalWeb"/>
        <w:rPr>
          <w:rFonts w:asciiTheme="minorHAnsi" w:hAnsiTheme="minorHAnsi" w:cs="Segoe UI"/>
          <w:sz w:val="20"/>
          <w:szCs w:val="20"/>
        </w:rPr>
      </w:pPr>
      <w:r w:rsidRPr="00E52CE4">
        <w:rPr>
          <w:rFonts w:asciiTheme="minorHAnsi" w:hAnsiTheme="minorHAnsi" w:cs="Segoe UI"/>
          <w:sz w:val="20"/>
          <w:szCs w:val="20"/>
        </w:rPr>
        <w:t>Un bâtiment écologique exemplaire est équipé de panneaux solaires sur son toit, captant l'énergie du soleil pour fournir de l'électricité propre. À côté, une éolienne génère de l'énergie grâce au vent, complétant ainsi la production renouvelable. Construit avec des matériaux durables, ce bâtiment utilise également un système de récupération des eaux de pluie pour réduire sa consommation d'eau. L'isolation renforcée permet de maintenir une température confortable sans recours excessif à la climatisation ou au chauffage. De plus, une salle de recyclage est intégrée pour faciliter la gestion des déchets et encourager le tri sélectif parmi les occupants.</w:t>
      </w:r>
    </w:p>
    <w:p w14:paraId="4F0F54CE" w14:textId="77777777" w:rsidR="00E52CE4" w:rsidRPr="00E52CE4" w:rsidRDefault="00E52CE4" w:rsidP="00E52CE4">
      <w:pPr>
        <w:pStyle w:val="Retraitcorpsdetexte3"/>
      </w:pPr>
    </w:p>
    <w:p w14:paraId="2CC0D1E1" w14:textId="77777777" w:rsidR="00454A1D" w:rsidRPr="00F664DF" w:rsidRDefault="00454A1D" w:rsidP="00454A1D">
      <w:pPr>
        <w:pStyle w:val="Informations"/>
      </w:pPr>
    </w:p>
    <w:p w14:paraId="7C406E17" w14:textId="77777777" w:rsidR="00753A51" w:rsidRDefault="00542CE3" w:rsidP="006E2CE8">
      <w:pPr>
        <w:pStyle w:val="Titre3"/>
      </w:pPr>
      <w:bookmarkStart w:id="12" w:name="_Toc167197129"/>
      <w:r w:rsidRPr="00EE16F0">
        <w:t>Fonctionnalités requises (du point de vue de l’utilisateur)</w:t>
      </w:r>
      <w:bookmarkEnd w:id="12"/>
    </w:p>
    <w:p w14:paraId="4ECC61E3" w14:textId="77777777" w:rsidR="00F664DF" w:rsidRDefault="00F664DF" w:rsidP="00F664DF">
      <w:pPr>
        <w:pStyle w:val="Retraitcorpsdetexte3"/>
      </w:pPr>
    </w:p>
    <w:p w14:paraId="11D43349" w14:textId="77777777" w:rsidR="0015167D" w:rsidRDefault="0015167D" w:rsidP="0015167D">
      <w:pPr>
        <w:pStyle w:val="Informations"/>
      </w:pPr>
      <w:r>
        <w:t xml:space="preserve">A compléter </w:t>
      </w:r>
      <w:r w:rsidR="00542CE3">
        <w:t xml:space="preserve">par une espèce de mode d’emploi du produit. S’il s’agissait d’une montre, décrire qu’à part l’heure, il y aura la possibilité d’utiliser un chronomètre, un réveil, </w:t>
      </w:r>
      <w:r>
        <w:t xml:space="preserve">… </w:t>
      </w:r>
    </w:p>
    <w:p w14:paraId="14C027A0" w14:textId="77777777" w:rsidR="00454A1D" w:rsidRDefault="00454A1D" w:rsidP="0015167D">
      <w:pPr>
        <w:pStyle w:val="Informations"/>
      </w:pPr>
      <w:r>
        <w:t>S’appuyer sur la technique « On utilise (le produit) pour … » pour identifier les fonctionnalités</w:t>
      </w:r>
    </w:p>
    <w:p w14:paraId="2ABCF021" w14:textId="77777777" w:rsidR="0015167D" w:rsidRPr="00F664DF" w:rsidRDefault="0015167D" w:rsidP="00F664DF">
      <w:pPr>
        <w:pStyle w:val="Retraitcorpsdetexte3"/>
      </w:pPr>
    </w:p>
    <w:p w14:paraId="2D54F503" w14:textId="77777777" w:rsidR="00753A51" w:rsidRDefault="00753A51" w:rsidP="00EE55F0">
      <w:pPr>
        <w:pStyle w:val="Titre3"/>
      </w:pPr>
      <w:bookmarkStart w:id="13" w:name="_Toc167197130"/>
      <w:r w:rsidRPr="00EE16F0">
        <w:t>Contraintes</w:t>
      </w:r>
      <w:bookmarkEnd w:id="13"/>
    </w:p>
    <w:p w14:paraId="712F4449" w14:textId="659C6F6A" w:rsidR="0015167D" w:rsidRDefault="00EA31BF" w:rsidP="00A95A7B">
      <w:r>
        <w:t xml:space="preserve">On est obligé de faire des release, créer un bâtiment sur sweet home 3d, </w:t>
      </w:r>
      <w:r w:rsidR="00E5484A">
        <w:t xml:space="preserve">faire un planning, faire des user stories, </w:t>
      </w:r>
      <w:r w:rsidR="00D94166">
        <w:t xml:space="preserve">utilisé </w:t>
      </w:r>
      <w:r w:rsidR="005E4538">
        <w:t>iceScrum</w:t>
      </w:r>
      <w:r w:rsidR="007D5193">
        <w:t>,</w:t>
      </w:r>
      <w:r w:rsidR="005E4538">
        <w:t xml:space="preserve"> </w:t>
      </w:r>
      <w:r w:rsidR="007D5193">
        <w:t>u</w:t>
      </w:r>
      <w:r w:rsidR="005E4538">
        <w:t xml:space="preserve">tilisé </w:t>
      </w:r>
      <w:r w:rsidR="007D5193">
        <w:t>G</w:t>
      </w:r>
      <w:r w:rsidR="005E4538">
        <w:t>it</w:t>
      </w:r>
      <w:r w:rsidR="007D5193">
        <w:t>H</w:t>
      </w:r>
      <w:r w:rsidR="005E4538">
        <w:t>u</w:t>
      </w:r>
      <w:r w:rsidR="00BE2633">
        <w:t>b, faire un journal de travail et faire un rapport</w:t>
      </w:r>
      <w:r w:rsidR="00A95A7B">
        <w:t>.</w:t>
      </w:r>
    </w:p>
    <w:p w14:paraId="3D5BA446" w14:textId="77777777" w:rsidR="0015167D" w:rsidRPr="00F664DF" w:rsidRDefault="0015167D" w:rsidP="00F664DF">
      <w:pPr>
        <w:pStyle w:val="Retraitcorpsdetexte3"/>
      </w:pPr>
    </w:p>
    <w:p w14:paraId="7FB9DFBA" w14:textId="77777777" w:rsidR="00753A51" w:rsidRDefault="00D95D32" w:rsidP="000F6F09">
      <w:pPr>
        <w:pStyle w:val="Titre2"/>
      </w:pPr>
      <w:bookmarkStart w:id="14" w:name="_Toc167197131"/>
      <w:r>
        <w:t>Livrables</w:t>
      </w:r>
      <w:bookmarkEnd w:id="14"/>
    </w:p>
    <w:p w14:paraId="3E89EA6A" w14:textId="7BC17A73" w:rsidR="00025847" w:rsidRDefault="00025847" w:rsidP="00025847">
      <w:pPr>
        <w:pStyle w:val="NormalWeb"/>
        <w:ind w:left="360"/>
        <w:rPr>
          <w:rFonts w:asciiTheme="minorHAnsi" w:hAnsiTheme="minorHAnsi"/>
        </w:rPr>
      </w:pPr>
      <w:r w:rsidRPr="00025847">
        <w:rPr>
          <w:rFonts w:asciiTheme="minorHAnsi" w:hAnsiTheme="minorHAnsi"/>
        </w:rPr>
        <w:t>Chaque membre crée un dossier « Livrables » sur teams</w:t>
      </w:r>
      <w:r w:rsidR="002260B3">
        <w:rPr>
          <w:rFonts w:asciiTheme="minorHAnsi" w:hAnsiTheme="minorHAnsi"/>
        </w:rPr>
        <w:t xml:space="preserve"> dans</w:t>
      </w:r>
      <w:r w:rsidR="00C27574">
        <w:rPr>
          <w:rFonts w:asciiTheme="minorHAnsi" w:hAnsiTheme="minorHAnsi"/>
        </w:rPr>
        <w:t xml:space="preserve"> équipes « </w:t>
      </w:r>
      <w:r w:rsidR="00C27574">
        <w:rPr>
          <w:rFonts w:ascii="Segoe UI" w:hAnsi="Segoe UI" w:cs="Segoe UI"/>
          <w:b/>
          <w:bCs/>
          <w:color w:val="242424"/>
          <w:shd w:val="clear" w:color="auto" w:fill="F5F5F5"/>
        </w:rPr>
        <w:t>ETML_INF-GRP1B-23-24_Teams »</w:t>
      </w:r>
      <w:r w:rsidR="002260B3">
        <w:rPr>
          <w:rFonts w:asciiTheme="minorHAnsi" w:hAnsiTheme="minorHAnsi"/>
        </w:rPr>
        <w:t xml:space="preserve"> le canal I306-XCL dans les fichier/dans le dossier 306-GSHC</w:t>
      </w:r>
      <w:r w:rsidRPr="00025847">
        <w:rPr>
          <w:rFonts w:asciiTheme="minorHAnsi" w:hAnsiTheme="minorHAnsi"/>
        </w:rPr>
        <w:t>. Il ne contiendra ni plus ni moins que :</w:t>
      </w:r>
    </w:p>
    <w:p w14:paraId="4BF2C22B" w14:textId="1B98688D"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rapport de projet individuel</w:t>
      </w:r>
    </w:p>
    <w:p w14:paraId="3B0FC769" w14:textId="0096F878" w:rsidR="00025847" w:rsidRPr="00025847" w:rsidRDefault="00025847" w:rsidP="00025847">
      <w:pPr>
        <w:pStyle w:val="NormalWeb"/>
        <w:numPr>
          <w:ilvl w:val="1"/>
          <w:numId w:val="9"/>
        </w:numPr>
        <w:rPr>
          <w:rFonts w:asciiTheme="minorHAnsi" w:hAnsiTheme="minorHAnsi"/>
        </w:rPr>
      </w:pPr>
      <w:r w:rsidRPr="00025847">
        <w:rPr>
          <w:rFonts w:asciiTheme="minorHAnsi" w:hAnsiTheme="minorHAnsi"/>
        </w:rPr>
        <w:t>Le journal de travail personnel</w:t>
      </w:r>
    </w:p>
    <w:p w14:paraId="6761CE2D" w14:textId="6D9E3130" w:rsidR="00025847" w:rsidRDefault="00025847" w:rsidP="00025847">
      <w:pPr>
        <w:pStyle w:val="NormalWeb"/>
        <w:numPr>
          <w:ilvl w:val="1"/>
          <w:numId w:val="9"/>
        </w:numPr>
        <w:rPr>
          <w:rFonts w:asciiTheme="minorHAnsi" w:hAnsiTheme="minorHAnsi"/>
        </w:rPr>
      </w:pPr>
      <w:r w:rsidRPr="00025847">
        <w:rPr>
          <w:rFonts w:asciiTheme="minorHAnsi" w:hAnsiTheme="minorHAnsi"/>
        </w:rPr>
        <w:t>Le fichier .sh3d contenant l’immeuble du groupe</w:t>
      </w:r>
    </w:p>
    <w:p w14:paraId="58B5C742" w14:textId="2C99349B" w:rsidR="00C27574" w:rsidRDefault="00C27574" w:rsidP="00025847">
      <w:pPr>
        <w:pStyle w:val="NormalWeb"/>
        <w:numPr>
          <w:ilvl w:val="1"/>
          <w:numId w:val="9"/>
        </w:numPr>
        <w:rPr>
          <w:rFonts w:asciiTheme="minorHAnsi" w:hAnsiTheme="minorHAnsi"/>
        </w:rPr>
      </w:pPr>
      <w:r>
        <w:rPr>
          <w:rFonts w:asciiTheme="minorHAnsi" w:hAnsiTheme="minorHAnsi"/>
        </w:rPr>
        <w:t>Les constructions</w:t>
      </w:r>
    </w:p>
    <w:p w14:paraId="39FC87B5" w14:textId="01D2186B" w:rsidR="00C27574" w:rsidRPr="00025847" w:rsidRDefault="00C27574" w:rsidP="00025847">
      <w:pPr>
        <w:pStyle w:val="NormalWeb"/>
        <w:numPr>
          <w:ilvl w:val="1"/>
          <w:numId w:val="9"/>
        </w:numPr>
        <w:rPr>
          <w:rFonts w:asciiTheme="minorHAnsi" w:hAnsiTheme="minorHAnsi"/>
        </w:rPr>
      </w:pPr>
      <w:r>
        <w:rPr>
          <w:rFonts w:asciiTheme="minorHAnsi" w:hAnsiTheme="minorHAnsi"/>
        </w:rPr>
        <w:t>Le rapport de projet dif</w:t>
      </w:r>
      <w:r w:rsidR="00EF4907">
        <w:rPr>
          <w:rFonts w:asciiTheme="minorHAnsi" w:hAnsiTheme="minorHAnsi"/>
        </w:rPr>
        <w:t>f</w:t>
      </w:r>
    </w:p>
    <w:p w14:paraId="2BD664B1" w14:textId="77777777" w:rsidR="00E07F66" w:rsidRDefault="00E07F66" w:rsidP="00025847">
      <w:pPr>
        <w:pStyle w:val="Informations"/>
        <w:jc w:val="left"/>
      </w:pPr>
    </w:p>
    <w:p w14:paraId="5AE1B1F7" w14:textId="77777777" w:rsidR="007F30AE" w:rsidRPr="007F30AE" w:rsidRDefault="007F30AE" w:rsidP="008E53F9">
      <w:pPr>
        <w:pStyle w:val="Titre1"/>
      </w:pPr>
      <w:bookmarkStart w:id="15" w:name="_Toc167197132"/>
      <w:r w:rsidRPr="007F30AE">
        <w:lastRenderedPageBreak/>
        <w:t>Planification</w:t>
      </w:r>
      <w:bookmarkEnd w:id="3"/>
      <w:bookmarkEnd w:id="4"/>
      <w:r w:rsidR="008E53F9">
        <w:t xml:space="preserve"> Initiale</w:t>
      </w:r>
      <w:bookmarkEnd w:id="15"/>
    </w:p>
    <w:p w14:paraId="05C7E3F3" w14:textId="77777777" w:rsidR="0093132F" w:rsidRDefault="0093132F" w:rsidP="0093132F">
      <w:pPr>
        <w:pStyle w:val="NormalWeb"/>
      </w:pPr>
      <w:r>
        <w:t>Début : 29.04.2024</w:t>
      </w:r>
    </w:p>
    <w:p w14:paraId="6080999F" w14:textId="77777777" w:rsidR="0093132F" w:rsidRDefault="0093132F" w:rsidP="0093132F">
      <w:pPr>
        <w:pStyle w:val="NormalWeb"/>
      </w:pPr>
      <w:r>
        <w:t>Fin : 28.05.2024</w:t>
      </w:r>
    </w:p>
    <w:p w14:paraId="40925961" w14:textId="77777777" w:rsidR="0093132F" w:rsidRDefault="0093132F" w:rsidP="0093132F">
      <w:pPr>
        <w:pStyle w:val="NormalWeb"/>
      </w:pPr>
      <w:r>
        <w:t>Aucune vacance durant le projet</w:t>
      </w:r>
    </w:p>
    <w:p w14:paraId="497BB84D" w14:textId="77777777" w:rsidR="0093132F" w:rsidRDefault="0093132F" w:rsidP="0093132F">
      <w:pPr>
        <w:pStyle w:val="NormalWeb"/>
      </w:pPr>
      <w:r>
        <w:t>Aucun jour de congé durant le projet</w:t>
      </w:r>
    </w:p>
    <w:p w14:paraId="2A5A488D" w14:textId="77777777" w:rsidR="0093132F" w:rsidRDefault="0093132F" w:rsidP="0093132F">
      <w:pPr>
        <w:pStyle w:val="NormalWeb"/>
      </w:pPr>
      <w:r>
        <w:t>Le projet est de 3H par semaine</w:t>
      </w:r>
    </w:p>
    <w:p w14:paraId="649E163F" w14:textId="77777777" w:rsidR="0093132F" w:rsidRDefault="0093132F" w:rsidP="0093132F">
      <w:pPr>
        <w:pStyle w:val="NormalWeb"/>
      </w:pPr>
      <w:r>
        <w:t>Il y a 15H pour effectuer le projet</w:t>
      </w:r>
    </w:p>
    <w:p w14:paraId="1FC8649A" w14:textId="77777777" w:rsidR="0093132F" w:rsidRDefault="0093132F" w:rsidP="0093132F">
      <w:pPr>
        <w:pStyle w:val="NormalWeb"/>
      </w:pPr>
      <w:r>
        <w:t>Sprint 2 : le but est de faire au minimum 2 pièces par personne / sprint review a lieu à 15h45 après chaque sprint</w:t>
      </w:r>
    </w:p>
    <w:p w14:paraId="65C82922" w14:textId="77777777" w:rsidR="0093132F" w:rsidRDefault="0093132F" w:rsidP="0093132F">
      <w:pPr>
        <w:pStyle w:val="NormalWeb"/>
      </w:pPr>
      <w:r>
        <w:t>Sprint 3 : le but est de faire au minimum 2 pièces par personne / sprint review a lieu à 15h45 après chaque sprint</w:t>
      </w:r>
    </w:p>
    <w:p w14:paraId="4ADED83D" w14:textId="77777777" w:rsidR="0093132F" w:rsidRDefault="0093132F" w:rsidP="0093132F">
      <w:pPr>
        <w:pStyle w:val="NormalWeb"/>
      </w:pPr>
      <w:r>
        <w:t>Sprint 4 : finaliser les US pas finie / sprint review a lieu à 15h45 après chaque sprint </w:t>
      </w:r>
    </w:p>
    <w:p w14:paraId="26347F47" w14:textId="77777777" w:rsidR="00F16ADE" w:rsidRDefault="00F16ADE" w:rsidP="00F16ADE">
      <w:pPr>
        <w:pStyle w:val="Informations"/>
      </w:pPr>
    </w:p>
    <w:p w14:paraId="470394A5" w14:textId="77777777" w:rsidR="007F30AE" w:rsidRDefault="007F30AE" w:rsidP="008E53F9">
      <w:pPr>
        <w:pStyle w:val="Titre1"/>
      </w:pPr>
      <w:bookmarkStart w:id="16" w:name="_Toc532179957"/>
      <w:bookmarkStart w:id="17" w:name="_Toc165969641"/>
      <w:bookmarkStart w:id="18" w:name="_Toc167197133"/>
      <w:r w:rsidRPr="007F30AE">
        <w:t>Analyse</w:t>
      </w:r>
      <w:bookmarkEnd w:id="16"/>
      <w:bookmarkEnd w:id="17"/>
      <w:r w:rsidR="00446E95">
        <w:t xml:space="preserve"> fonctionnelle</w:t>
      </w:r>
      <w:bookmarkEnd w:id="18"/>
    </w:p>
    <w:p w14:paraId="2396B737" w14:textId="77777777" w:rsidR="00224631" w:rsidRDefault="00224631" w:rsidP="00224631">
      <w:pPr>
        <w:pStyle w:val="Corpsdetexte"/>
      </w:pPr>
    </w:p>
    <w:p w14:paraId="51320529" w14:textId="77777777" w:rsidR="00224631" w:rsidRDefault="00224631" w:rsidP="00224631">
      <w:pPr>
        <w:pStyle w:val="Corpsdetexte"/>
      </w:pPr>
    </w:p>
    <w:p w14:paraId="28652A36" w14:textId="1233D790" w:rsidR="00224631" w:rsidRDefault="00224631" w:rsidP="00224631">
      <w:pPr>
        <w:pStyle w:val="Corpsdetexte"/>
        <w:rPr>
          <w:b/>
          <w:bCs/>
          <w:sz w:val="32"/>
          <w:szCs w:val="32"/>
        </w:rPr>
      </w:pPr>
      <w:r w:rsidRPr="00224631">
        <w:rPr>
          <w:b/>
          <w:bCs/>
          <w:sz w:val="32"/>
          <w:szCs w:val="32"/>
        </w:rPr>
        <w:t>Stories créer par moi</w:t>
      </w:r>
      <w:r>
        <w:rPr>
          <w:b/>
          <w:bCs/>
          <w:sz w:val="32"/>
          <w:szCs w:val="32"/>
        </w:rPr>
        <w:t> :</w:t>
      </w:r>
    </w:p>
    <w:p w14:paraId="02D1C8E8" w14:textId="784EF0A5" w:rsidR="002B0DCD" w:rsidRDefault="002B0DCD" w:rsidP="000F6F09">
      <w:pPr>
        <w:pStyle w:val="Titre2"/>
      </w:pPr>
      <w:bookmarkStart w:id="19" w:name="_Toc167197134"/>
      <w:r>
        <w:t>Couloir Entrée</w:t>
      </w:r>
      <w:bookmarkEnd w:id="19"/>
    </w:p>
    <w:p w14:paraId="45151D6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D13FA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6170B29" w14:textId="77777777" w:rsidR="002B0DCD" w:rsidRDefault="002B0DCD">
            <w:r>
              <w:t>En tant qu'utilisateur du bâtiment je veux un couloir d'entrée pour rentrer dans le bâtiment</w:t>
            </w:r>
          </w:p>
        </w:tc>
      </w:tr>
      <w:tr w:rsidR="002B0DCD" w14:paraId="732BB091"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2812C67"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809"/>
              <w:gridCol w:w="7231"/>
            </w:tblGrid>
            <w:tr w:rsidR="002B0DCD" w14:paraId="37D9C3B0" w14:textId="77777777">
              <w:tc>
                <w:tcPr>
                  <w:tcW w:w="0" w:type="auto"/>
                  <w:hideMark/>
                </w:tcPr>
                <w:p w14:paraId="00913214" w14:textId="77777777" w:rsidR="002B0DCD" w:rsidRDefault="002B0DCD">
                  <w:r>
                    <w:t>plante</w:t>
                  </w:r>
                </w:p>
              </w:tc>
              <w:tc>
                <w:tcPr>
                  <w:tcW w:w="0" w:type="auto"/>
                  <w:hideMark/>
                </w:tcPr>
                <w:p w14:paraId="5D3AE7C1" w14:textId="77777777" w:rsidR="002B0DCD" w:rsidRDefault="002B0DCD">
                  <w:r>
                    <w:t>Il y a une plante dans tout les coins du couloir. Elle fait 1m de haut. La plante fait 30 cm de large. Elle fait aussi 30cm de longueur</w:t>
                  </w:r>
                </w:p>
              </w:tc>
            </w:tr>
            <w:tr w:rsidR="002B0DCD" w14:paraId="6963EC54" w14:textId="77777777">
              <w:tc>
                <w:tcPr>
                  <w:tcW w:w="0" w:type="auto"/>
                  <w:hideMark/>
                </w:tcPr>
                <w:p w14:paraId="3834FD72" w14:textId="77777777" w:rsidR="002B0DCD" w:rsidRDefault="002B0DCD">
                  <w:r>
                    <w:t>Panneau d'information</w:t>
                  </w:r>
                </w:p>
              </w:tc>
              <w:tc>
                <w:tcPr>
                  <w:tcW w:w="0" w:type="auto"/>
                  <w:hideMark/>
                </w:tcPr>
                <w:p w14:paraId="63EBD554" w14:textId="77777777" w:rsidR="002B0DCD" w:rsidRDefault="002B0DCD">
                  <w:r>
                    <w:t>Il y a un panneau de 2m de longueur. Le panneau fait 1m de large. Le panneau est au milieux du mur qui est à droite de la porte</w:t>
                  </w:r>
                </w:p>
              </w:tc>
            </w:tr>
            <w:tr w:rsidR="002B0DCD" w14:paraId="5601335F" w14:textId="77777777">
              <w:tc>
                <w:tcPr>
                  <w:tcW w:w="0" w:type="auto"/>
                  <w:hideMark/>
                </w:tcPr>
                <w:p w14:paraId="396E332D" w14:textId="77777777" w:rsidR="002B0DCD" w:rsidRDefault="002B0DCD">
                  <w:r>
                    <w:t>porte</w:t>
                  </w:r>
                </w:p>
              </w:tc>
              <w:tc>
                <w:tcPr>
                  <w:tcW w:w="0" w:type="auto"/>
                  <w:hideMark/>
                </w:tcPr>
                <w:p w14:paraId="53AE04F6" w14:textId="77777777" w:rsidR="002B0DCD" w:rsidRDefault="002B0DCD">
                  <w:r>
                    <w:t>La porte d'entrée fait 219.1cm de largeur. Elle fait 210cm de hauteur Elle est au milieux du mur Sud</w:t>
                  </w:r>
                </w:p>
              </w:tc>
            </w:tr>
          </w:tbl>
          <w:p w14:paraId="071CB3D5" w14:textId="77777777" w:rsidR="002B0DCD" w:rsidRDefault="002B0DCD">
            <w:pPr>
              <w:rPr>
                <w:rFonts w:ascii="Calibri" w:eastAsia="Calibri" w:hAnsi="Calibri" w:cs="Calibri"/>
              </w:rPr>
            </w:pPr>
          </w:p>
        </w:tc>
      </w:tr>
    </w:tbl>
    <w:p w14:paraId="4509816D" w14:textId="14D2C0B5" w:rsidR="002B0DCD" w:rsidRDefault="002B0DCD" w:rsidP="000F6F09">
      <w:pPr>
        <w:pStyle w:val="Titre2"/>
      </w:pPr>
      <w:bookmarkStart w:id="20" w:name="_Toc167197135"/>
      <w:r>
        <w:t>WC floor 2 D12</w:t>
      </w:r>
      <w:bookmarkEnd w:id="20"/>
    </w:p>
    <w:p w14:paraId="18B6FC8E"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73"/>
      </w:tblGrid>
      <w:tr w:rsidR="002B0DCD" w14:paraId="06FC4FF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F0391C7" w14:textId="77777777" w:rsidR="002B0DCD" w:rsidRDefault="002B0DCD">
            <w:r>
              <w:t>en tant qu'utilisateur du batiement  je veux des toilettes pour me soulager</w:t>
            </w:r>
          </w:p>
        </w:tc>
      </w:tr>
      <w:tr w:rsidR="002B0DCD" w14:paraId="018EFCBC"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8958ECE"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71"/>
              <w:gridCol w:w="6382"/>
            </w:tblGrid>
            <w:tr w:rsidR="002B0DCD" w14:paraId="18CF1E71" w14:textId="77777777">
              <w:tc>
                <w:tcPr>
                  <w:tcW w:w="0" w:type="auto"/>
                  <w:hideMark/>
                </w:tcPr>
                <w:p w14:paraId="3C942BE9" w14:textId="77777777" w:rsidR="002B0DCD" w:rsidRDefault="002B0DCD">
                  <w:r>
                    <w:t>toillette</w:t>
                  </w:r>
                </w:p>
              </w:tc>
              <w:tc>
                <w:tcPr>
                  <w:tcW w:w="0" w:type="auto"/>
                  <w:hideMark/>
                </w:tcPr>
                <w:p w14:paraId="1B655087" w14:textId="77777777" w:rsidR="002B0DCD" w:rsidRDefault="002B0DCD">
                  <w:r>
                    <w:t>dans la pièce 5 toilette fermer et aménager de la même manière</w:t>
                  </w:r>
                </w:p>
              </w:tc>
            </w:tr>
            <w:tr w:rsidR="002B0DCD" w14:paraId="09AC9294" w14:textId="77777777">
              <w:tc>
                <w:tcPr>
                  <w:tcW w:w="0" w:type="auto"/>
                  <w:hideMark/>
                </w:tcPr>
                <w:p w14:paraId="5CCF8EE5" w14:textId="77777777" w:rsidR="002B0DCD" w:rsidRDefault="002B0DCD">
                  <w:r>
                    <w:t>robinet</w:t>
                  </w:r>
                </w:p>
              </w:tc>
              <w:tc>
                <w:tcPr>
                  <w:tcW w:w="0" w:type="auto"/>
                  <w:hideMark/>
                </w:tcPr>
                <w:p w14:paraId="21A9C9B9" w14:textId="77777777" w:rsidR="002B0DCD" w:rsidRDefault="002B0DCD">
                  <w:r>
                    <w:t>robinet dans chaque toilette</w:t>
                  </w:r>
                </w:p>
              </w:tc>
            </w:tr>
            <w:tr w:rsidR="002B0DCD" w14:paraId="4E76B508" w14:textId="77777777">
              <w:tc>
                <w:tcPr>
                  <w:tcW w:w="0" w:type="auto"/>
                  <w:hideMark/>
                </w:tcPr>
                <w:p w14:paraId="3C7FFF79" w14:textId="77777777" w:rsidR="002B0DCD" w:rsidRDefault="002B0DCD">
                  <w:r>
                    <w:t>papier</w:t>
                  </w:r>
                </w:p>
              </w:tc>
              <w:tc>
                <w:tcPr>
                  <w:tcW w:w="0" w:type="auto"/>
                  <w:hideMark/>
                </w:tcPr>
                <w:p w14:paraId="15789848" w14:textId="77777777" w:rsidR="002B0DCD" w:rsidRDefault="002B0DCD">
                  <w:r>
                    <w:t>distributeur a papier dans chaque toilette</w:t>
                  </w:r>
                </w:p>
              </w:tc>
            </w:tr>
            <w:tr w:rsidR="002B0DCD" w14:paraId="4E88D624" w14:textId="77777777">
              <w:tc>
                <w:tcPr>
                  <w:tcW w:w="0" w:type="auto"/>
                  <w:hideMark/>
                </w:tcPr>
                <w:p w14:paraId="3B0BDA8F" w14:textId="77777777" w:rsidR="002B0DCD" w:rsidRDefault="002B0DCD">
                  <w:r>
                    <w:t>salle D12</w:t>
                  </w:r>
                </w:p>
              </w:tc>
              <w:tc>
                <w:tcPr>
                  <w:tcW w:w="0" w:type="auto"/>
                  <w:hideMark/>
                </w:tcPr>
                <w:p w14:paraId="50CC73F1" w14:textId="77777777" w:rsidR="002B0DCD" w:rsidRDefault="002B0DCD">
                  <w:r>
                    <w:t>La salle est la D12</w:t>
                  </w:r>
                </w:p>
              </w:tc>
            </w:tr>
          </w:tbl>
          <w:p w14:paraId="728C0B00" w14:textId="77777777" w:rsidR="002B0DCD" w:rsidRDefault="002B0DCD">
            <w:pPr>
              <w:rPr>
                <w:rFonts w:ascii="Calibri" w:eastAsia="Calibri" w:hAnsi="Calibri" w:cs="Calibri"/>
              </w:rPr>
            </w:pPr>
          </w:p>
        </w:tc>
      </w:tr>
    </w:tbl>
    <w:p w14:paraId="658263FA" w14:textId="77777777" w:rsidR="002B0DCD" w:rsidRDefault="002B0DCD" w:rsidP="002B0DCD">
      <w:pPr>
        <w:rPr>
          <w:rFonts w:ascii="Calibri" w:eastAsia="Calibri" w:hAnsi="Calibri" w:cs="Calibri"/>
        </w:rPr>
      </w:pPr>
    </w:p>
    <w:p w14:paraId="5A61AE76" w14:textId="77777777" w:rsidR="00224631" w:rsidRDefault="00224631" w:rsidP="00224631">
      <w:pPr>
        <w:pStyle w:val="Corpsdetexte"/>
        <w:rPr>
          <w:b/>
          <w:bCs/>
          <w:sz w:val="32"/>
          <w:szCs w:val="32"/>
        </w:rPr>
      </w:pPr>
    </w:p>
    <w:p w14:paraId="7A55F976" w14:textId="3681BECA" w:rsidR="002B0DCD" w:rsidRDefault="002B0DCD" w:rsidP="000F6F09">
      <w:pPr>
        <w:pStyle w:val="Titre2"/>
      </w:pPr>
      <w:bookmarkStart w:id="21" w:name="_Toc167197136"/>
      <w:r>
        <w:lastRenderedPageBreak/>
        <w:t>Vestiaire salle D05</w:t>
      </w:r>
      <w:bookmarkEnd w:id="21"/>
    </w:p>
    <w:p w14:paraId="4F502E2F"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2ACAC5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5208B24A" w14:textId="77777777" w:rsidR="002B0DCD" w:rsidRDefault="002B0DCD">
            <w:r>
              <w:t>En tant que utilisateur de la salle de sport  je veux un vestiaire pour pouvoir me doucher et me changer</w:t>
            </w:r>
          </w:p>
        </w:tc>
      </w:tr>
      <w:tr w:rsidR="002B0DCD" w14:paraId="398C7E4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255BFE7D"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049"/>
              <w:gridCol w:w="7991"/>
            </w:tblGrid>
            <w:tr w:rsidR="002B0DCD" w14:paraId="12C4C273" w14:textId="77777777">
              <w:tc>
                <w:tcPr>
                  <w:tcW w:w="0" w:type="auto"/>
                  <w:hideMark/>
                </w:tcPr>
                <w:p w14:paraId="553ED16F" w14:textId="77777777" w:rsidR="002B0DCD" w:rsidRDefault="002B0DCD">
                  <w:r>
                    <w:t>Salle du vestiaire</w:t>
                  </w:r>
                </w:p>
              </w:tc>
              <w:tc>
                <w:tcPr>
                  <w:tcW w:w="0" w:type="auto"/>
                  <w:hideMark/>
                </w:tcPr>
                <w:p w14:paraId="65F568DD" w14:textId="77777777" w:rsidR="002B0DCD" w:rsidRDefault="002B0DCD">
                  <w:r>
                    <w:t>La salle est en D05.</w:t>
                  </w:r>
                </w:p>
              </w:tc>
            </w:tr>
            <w:tr w:rsidR="002B0DCD" w14:paraId="2ABBB283" w14:textId="77777777">
              <w:tc>
                <w:tcPr>
                  <w:tcW w:w="0" w:type="auto"/>
                  <w:hideMark/>
                </w:tcPr>
                <w:p w14:paraId="2164794A" w14:textId="77777777" w:rsidR="002B0DCD" w:rsidRDefault="002B0DCD">
                  <w:r>
                    <w:t>banc</w:t>
                  </w:r>
                </w:p>
              </w:tc>
              <w:tc>
                <w:tcPr>
                  <w:tcW w:w="0" w:type="auto"/>
                  <w:hideMark/>
                </w:tcPr>
                <w:p w14:paraId="268DD89C" w14:textId="77777777" w:rsidR="002B0DCD" w:rsidRDefault="002B0DCD">
                  <w:r>
                    <w:t>Le banc est collé au mur EST. Le banc touche le mur NORD. Le banc fait 3m de long Il fait 70 cm de large Le banc fait 70cm de hauteur</w:t>
                  </w:r>
                </w:p>
              </w:tc>
            </w:tr>
            <w:tr w:rsidR="002B0DCD" w14:paraId="1547103D" w14:textId="77777777">
              <w:tc>
                <w:tcPr>
                  <w:tcW w:w="0" w:type="auto"/>
                  <w:hideMark/>
                </w:tcPr>
                <w:p w14:paraId="7DBC1D42" w14:textId="77777777" w:rsidR="002B0DCD" w:rsidRDefault="002B0DCD">
                  <w:r>
                    <w:t>casiers</w:t>
                  </w:r>
                </w:p>
              </w:tc>
              <w:tc>
                <w:tcPr>
                  <w:tcW w:w="0" w:type="auto"/>
                  <w:hideMark/>
                </w:tcPr>
                <w:p w14:paraId="34BB6CBB" w14:textId="77777777" w:rsidR="002B0DCD" w:rsidRDefault="002B0DC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r>
            <w:tr w:rsidR="002B0DCD" w14:paraId="7E8D373D" w14:textId="77777777">
              <w:tc>
                <w:tcPr>
                  <w:tcW w:w="0" w:type="auto"/>
                  <w:hideMark/>
                </w:tcPr>
                <w:p w14:paraId="6246A084" w14:textId="77777777" w:rsidR="002B0DCD" w:rsidRDefault="002B0DCD">
                  <w:r>
                    <w:t>douche 1</w:t>
                  </w:r>
                </w:p>
              </w:tc>
              <w:tc>
                <w:tcPr>
                  <w:tcW w:w="0" w:type="auto"/>
                  <w:hideMark/>
                </w:tcPr>
                <w:p w14:paraId="4A88D62C" w14:textId="77777777" w:rsidR="002B0DCD" w:rsidRDefault="002B0DCD">
                  <w:r>
                    <w:t>La douche est au coins Sud-Est. La douche fait 1.5m de longueur et de largeur. Le porte de la douche est au mur Ouest.  Les murs font tous 2.5m de hauteur Il y a un crochet sur le porte de la douche qui est à 1.5m de hauteur.</w:t>
                  </w:r>
                </w:p>
              </w:tc>
            </w:tr>
            <w:tr w:rsidR="002B0DCD" w14:paraId="31BAE6AB" w14:textId="77777777">
              <w:tc>
                <w:tcPr>
                  <w:tcW w:w="0" w:type="auto"/>
                  <w:hideMark/>
                </w:tcPr>
                <w:p w14:paraId="0A8D1686" w14:textId="77777777" w:rsidR="002B0DCD" w:rsidRDefault="002B0DCD">
                  <w:r>
                    <w:t>douche 2</w:t>
                  </w:r>
                </w:p>
              </w:tc>
              <w:tc>
                <w:tcPr>
                  <w:tcW w:w="0" w:type="auto"/>
                  <w:hideMark/>
                </w:tcPr>
                <w:p w14:paraId="61A5D3CA" w14:textId="77777777" w:rsidR="002B0DCD" w:rsidRDefault="002B0DCD">
                  <w:r>
                    <w:t>La douche est au coins Sud-Ouest. La douche est au coins Sud-Est. La douche fait 1.5m de longueur et de largeur. Le porte de la douche est au mur Est.  Les murs font tous 2.5m de hauteur Il y a un crochet sur le porte de la douche qui est à 1.5m de hauteur.</w:t>
                  </w:r>
                </w:p>
              </w:tc>
            </w:tr>
            <w:tr w:rsidR="002B0DCD" w14:paraId="5ABE4A83" w14:textId="77777777">
              <w:tc>
                <w:tcPr>
                  <w:tcW w:w="0" w:type="auto"/>
                  <w:hideMark/>
                </w:tcPr>
                <w:p w14:paraId="6A2FF261" w14:textId="77777777" w:rsidR="002B0DCD" w:rsidRDefault="002B0DCD">
                  <w:r>
                    <w:t>Porte</w:t>
                  </w:r>
                </w:p>
              </w:tc>
              <w:tc>
                <w:tcPr>
                  <w:tcW w:w="0" w:type="auto"/>
                  <w:hideMark/>
                </w:tcPr>
                <w:p w14:paraId="4C725F49" w14:textId="77777777" w:rsidR="002B0DCD" w:rsidRDefault="002B0DCD">
                  <w:r>
                    <w:t>Il y a une porte au milieux du mur Nord.</w:t>
                  </w:r>
                </w:p>
              </w:tc>
            </w:tr>
          </w:tbl>
          <w:p w14:paraId="513D5902" w14:textId="77777777" w:rsidR="002B0DCD" w:rsidRDefault="002B0DCD">
            <w:pPr>
              <w:rPr>
                <w:rFonts w:ascii="Calibri" w:eastAsia="Calibri" w:hAnsi="Calibri" w:cs="Calibri"/>
              </w:rPr>
            </w:pPr>
          </w:p>
        </w:tc>
      </w:tr>
    </w:tbl>
    <w:p w14:paraId="33561989" w14:textId="2BAB48C9" w:rsidR="002B0DCD" w:rsidRDefault="002B0DCD" w:rsidP="000F6F09">
      <w:pPr>
        <w:pStyle w:val="Titre2"/>
      </w:pPr>
      <w:bookmarkStart w:id="22" w:name="_Toc167197137"/>
      <w:r>
        <w:t>salle d'impression D17</w:t>
      </w:r>
      <w:bookmarkEnd w:id="22"/>
    </w:p>
    <w:p w14:paraId="091E714B"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12D7B1E"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FECF986" w14:textId="77777777" w:rsidR="002B0DCD" w:rsidRDefault="002B0DCD">
            <w:r>
              <w:t>En tant que élève et professeur je veux une salle d'impression  pour pouvoir imprimer des feuilles.</w:t>
            </w:r>
          </w:p>
        </w:tc>
      </w:tr>
      <w:tr w:rsidR="002B0DCD" w14:paraId="5962BA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8D92E6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29"/>
              <w:gridCol w:w="7911"/>
            </w:tblGrid>
            <w:tr w:rsidR="002B0DCD" w14:paraId="1157FCAF" w14:textId="77777777">
              <w:tc>
                <w:tcPr>
                  <w:tcW w:w="0" w:type="auto"/>
                  <w:hideMark/>
                </w:tcPr>
                <w:p w14:paraId="3ED5ECAD" w14:textId="77777777" w:rsidR="002B0DCD" w:rsidRDefault="002B0DCD">
                  <w:r>
                    <w:t>imprimante</w:t>
                  </w:r>
                </w:p>
              </w:tc>
              <w:tc>
                <w:tcPr>
                  <w:tcW w:w="0" w:type="auto"/>
                  <w:hideMark/>
                </w:tcPr>
                <w:p w14:paraId="2FE578CC" w14:textId="77777777" w:rsidR="002B0DCD" w:rsidRDefault="002B0DCD">
                  <w:r>
                    <w:t>Je veux 1 imprimantes collé à coté de la porte à droite</w:t>
                  </w:r>
                </w:p>
              </w:tc>
            </w:tr>
            <w:tr w:rsidR="002B0DCD" w14:paraId="5559C3AD" w14:textId="77777777">
              <w:tc>
                <w:tcPr>
                  <w:tcW w:w="0" w:type="auto"/>
                  <w:hideMark/>
                </w:tcPr>
                <w:p w14:paraId="77857F7E" w14:textId="77777777" w:rsidR="002B0DCD" w:rsidRDefault="002B0DCD">
                  <w:r>
                    <w:t>étagère</w:t>
                  </w:r>
                </w:p>
              </w:tc>
              <w:tc>
                <w:tcPr>
                  <w:tcW w:w="0" w:type="auto"/>
                  <w:hideMark/>
                </w:tcPr>
                <w:p w14:paraId="5778EE45" w14:textId="77777777" w:rsidR="002B0DCD" w:rsidRDefault="002B0DCD">
                  <w:r>
                    <w:t>Il y a 2 étagères avec différente feuille de papier sur le mur à gauche à la porte. Les étagère font toute la largeur du mu et 1m90 de hauteur</w:t>
                  </w:r>
                </w:p>
              </w:tc>
            </w:tr>
            <w:tr w:rsidR="002B0DCD" w14:paraId="6F030C11" w14:textId="77777777">
              <w:tc>
                <w:tcPr>
                  <w:tcW w:w="0" w:type="auto"/>
                  <w:hideMark/>
                </w:tcPr>
                <w:p w14:paraId="6FB4B24A" w14:textId="77777777" w:rsidR="002B0DCD" w:rsidRDefault="002B0DCD">
                  <w:r>
                    <w:t>serveur</w:t>
                  </w:r>
                </w:p>
              </w:tc>
              <w:tc>
                <w:tcPr>
                  <w:tcW w:w="0" w:type="auto"/>
                  <w:hideMark/>
                </w:tcPr>
                <w:p w14:paraId="0228B70D" w14:textId="77777777" w:rsidR="002B0DCD" w:rsidRDefault="002B0DCD">
                  <w:r>
                    <w:t>Il y a un serveur de 75cm de large et 2m de hauteur. Le serveur est au milieux du mur opposé de la porte.</w:t>
                  </w:r>
                </w:p>
              </w:tc>
            </w:tr>
            <w:tr w:rsidR="002B0DCD" w14:paraId="159AB896" w14:textId="77777777">
              <w:tc>
                <w:tcPr>
                  <w:tcW w:w="0" w:type="auto"/>
                  <w:hideMark/>
                </w:tcPr>
                <w:p w14:paraId="62F2D7AB" w14:textId="77777777" w:rsidR="002B0DCD" w:rsidRDefault="002B0DCD">
                  <w:r>
                    <w:t>salle D17</w:t>
                  </w:r>
                </w:p>
              </w:tc>
              <w:tc>
                <w:tcPr>
                  <w:tcW w:w="0" w:type="auto"/>
                  <w:hideMark/>
                </w:tcPr>
                <w:p w14:paraId="1948B6D5" w14:textId="77777777" w:rsidR="002B0DCD" w:rsidRDefault="002B0DCD">
                  <w:r>
                    <w:t>La salle d'impression est en D17</w:t>
                  </w:r>
                </w:p>
              </w:tc>
            </w:tr>
            <w:tr w:rsidR="002B0DCD" w14:paraId="56412852" w14:textId="77777777">
              <w:tc>
                <w:tcPr>
                  <w:tcW w:w="0" w:type="auto"/>
                  <w:hideMark/>
                </w:tcPr>
                <w:p w14:paraId="6BA8169A" w14:textId="77777777" w:rsidR="002B0DCD" w:rsidRDefault="002B0DCD">
                  <w:r>
                    <w:t>porte</w:t>
                  </w:r>
                </w:p>
              </w:tc>
              <w:tc>
                <w:tcPr>
                  <w:tcW w:w="0" w:type="auto"/>
                  <w:hideMark/>
                </w:tcPr>
                <w:p w14:paraId="2A77F00F" w14:textId="77777777" w:rsidR="002B0DCD" w:rsidRDefault="002B0DCD">
                  <w:r>
                    <w:t>La porte est au milieux du mur nord.</w:t>
                  </w:r>
                </w:p>
              </w:tc>
            </w:tr>
          </w:tbl>
          <w:p w14:paraId="1CB4A676" w14:textId="77777777" w:rsidR="002B0DCD" w:rsidRDefault="002B0DCD">
            <w:pPr>
              <w:rPr>
                <w:rFonts w:ascii="Calibri" w:eastAsia="Calibri" w:hAnsi="Calibri" w:cs="Calibri"/>
              </w:rPr>
            </w:pPr>
          </w:p>
        </w:tc>
      </w:tr>
    </w:tbl>
    <w:p w14:paraId="799D8CA3" w14:textId="77777777" w:rsidR="00486480" w:rsidRDefault="00486480" w:rsidP="00224631">
      <w:pPr>
        <w:pStyle w:val="Corpsdetexte"/>
        <w:rPr>
          <w:b/>
          <w:bCs/>
          <w:sz w:val="32"/>
          <w:szCs w:val="32"/>
        </w:rPr>
      </w:pPr>
    </w:p>
    <w:p w14:paraId="366829FE" w14:textId="175EB5BA" w:rsidR="002B0DCD" w:rsidRDefault="002B0DCD" w:rsidP="000F6F09">
      <w:pPr>
        <w:pStyle w:val="Titre2"/>
      </w:pPr>
      <w:bookmarkStart w:id="23" w:name="_Toc167197138"/>
      <w:r>
        <w:t>D16 Salle de classe</w:t>
      </w:r>
      <w:bookmarkEnd w:id="23"/>
    </w:p>
    <w:p w14:paraId="551FC080" w14:textId="77777777" w:rsidR="002B0DCD" w:rsidRDefault="002B0DCD" w:rsidP="002B0DCD">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3FB6EAF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E28D66D" w14:textId="77777777" w:rsidR="002B0DCD" w:rsidRDefault="002B0DCD">
            <w:r>
              <w:t>En tant qu'étudiant  je veux une salle de classe pour pouvoir étudier</w:t>
            </w:r>
          </w:p>
        </w:tc>
      </w:tr>
      <w:tr w:rsidR="002B0DCD" w14:paraId="33F9A9A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760D7A0"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6"/>
              <w:gridCol w:w="7484"/>
            </w:tblGrid>
            <w:tr w:rsidR="002B0DCD" w14:paraId="497873F5" w14:textId="77777777">
              <w:tc>
                <w:tcPr>
                  <w:tcW w:w="0" w:type="auto"/>
                  <w:hideMark/>
                </w:tcPr>
                <w:p w14:paraId="093D036C" w14:textId="77777777" w:rsidR="002B0DCD" w:rsidRDefault="002B0DCD">
                  <w:r>
                    <w:t>Emplacement</w:t>
                  </w:r>
                </w:p>
              </w:tc>
              <w:tc>
                <w:tcPr>
                  <w:tcW w:w="0" w:type="auto"/>
                  <w:hideMark/>
                </w:tcPr>
                <w:p w14:paraId="04B9081A" w14:textId="77777777" w:rsidR="002B0DCD" w:rsidRDefault="002B0DCD">
                  <w:r>
                    <w:t>Elle est en D16</w:t>
                  </w:r>
                </w:p>
              </w:tc>
            </w:tr>
            <w:tr w:rsidR="002B0DCD" w14:paraId="0231ED23" w14:textId="77777777">
              <w:tc>
                <w:tcPr>
                  <w:tcW w:w="0" w:type="auto"/>
                  <w:hideMark/>
                </w:tcPr>
                <w:p w14:paraId="2D0565C8" w14:textId="77777777" w:rsidR="002B0DCD" w:rsidRDefault="002B0DCD">
                  <w:r>
                    <w:t>table</w:t>
                  </w:r>
                </w:p>
              </w:tc>
              <w:tc>
                <w:tcPr>
                  <w:tcW w:w="0" w:type="auto"/>
                  <w:hideMark/>
                </w:tcPr>
                <w:p w14:paraId="431E7316" w14:textId="77777777" w:rsidR="002B0DCD" w:rsidRDefault="002B0DCD">
                  <w:r>
                    <w:t>Il y a 3 rangé de 4 tables.  Espacer de toute la même chose. La première rangé est à 1m du bureau du professeur.  Les rangé de table sont à 1 m40 d'espace entre elle. Les tables font 1m50 de longueur et 1m de largeur.</w:t>
                  </w:r>
                </w:p>
              </w:tc>
            </w:tr>
            <w:tr w:rsidR="002B0DCD" w14:paraId="1EED9B94" w14:textId="77777777">
              <w:tc>
                <w:tcPr>
                  <w:tcW w:w="0" w:type="auto"/>
                  <w:hideMark/>
                </w:tcPr>
                <w:p w14:paraId="5062F888" w14:textId="77777777" w:rsidR="002B0DCD" w:rsidRDefault="002B0DCD">
                  <w:r>
                    <w:t>porte</w:t>
                  </w:r>
                </w:p>
              </w:tc>
              <w:tc>
                <w:tcPr>
                  <w:tcW w:w="0" w:type="auto"/>
                  <w:hideMark/>
                </w:tcPr>
                <w:p w14:paraId="7FE568AC" w14:textId="77777777" w:rsidR="002B0DCD" w:rsidRDefault="002B0DCD">
                  <w:r>
                    <w:t>Il y a une porte tout à droite sur le mur nord</w:t>
                  </w:r>
                </w:p>
              </w:tc>
            </w:tr>
            <w:tr w:rsidR="002B0DCD" w14:paraId="08E6D1CF" w14:textId="77777777">
              <w:tc>
                <w:tcPr>
                  <w:tcW w:w="0" w:type="auto"/>
                  <w:hideMark/>
                </w:tcPr>
                <w:p w14:paraId="1C763171" w14:textId="77777777" w:rsidR="002B0DCD" w:rsidRDefault="002B0DCD">
                  <w:r>
                    <w:t>tableau noir</w:t>
                  </w:r>
                </w:p>
              </w:tc>
              <w:tc>
                <w:tcPr>
                  <w:tcW w:w="0" w:type="auto"/>
                  <w:hideMark/>
                </w:tcPr>
                <w:p w14:paraId="7D538A1F" w14:textId="77777777" w:rsidR="002B0DCD" w:rsidRDefault="002B0DCD">
                  <w:r>
                    <w:t>Il y a un tableau noir au milieux sur le mur tout à l'Est.</w:t>
                  </w:r>
                </w:p>
              </w:tc>
            </w:tr>
            <w:tr w:rsidR="002B0DCD" w14:paraId="7F02BECB" w14:textId="77777777">
              <w:tc>
                <w:tcPr>
                  <w:tcW w:w="0" w:type="auto"/>
                  <w:hideMark/>
                </w:tcPr>
                <w:p w14:paraId="1A0BA022" w14:textId="77777777" w:rsidR="002B0DCD" w:rsidRDefault="002B0DCD">
                  <w:r>
                    <w:t>bureau professeure</w:t>
                  </w:r>
                </w:p>
              </w:tc>
              <w:tc>
                <w:tcPr>
                  <w:tcW w:w="0" w:type="auto"/>
                  <w:hideMark/>
                </w:tcPr>
                <w:p w14:paraId="4B0AF917" w14:textId="77777777" w:rsidR="002B0DCD" w:rsidRDefault="002B0DCD">
                  <w:r>
                    <w:t>Un bureau qui est à 1m de la fenêtre qui est le plus proche du tableau. Il fait 2m de long et 1m de large</w:t>
                  </w:r>
                </w:p>
              </w:tc>
            </w:tr>
            <w:tr w:rsidR="002B0DCD" w14:paraId="22DBCAD5" w14:textId="77777777">
              <w:tc>
                <w:tcPr>
                  <w:tcW w:w="0" w:type="auto"/>
                  <w:hideMark/>
                </w:tcPr>
                <w:p w14:paraId="275E70FA" w14:textId="77777777" w:rsidR="002B0DCD" w:rsidRDefault="002B0DCD">
                  <w:r>
                    <w:t>ordinateur</w:t>
                  </w:r>
                </w:p>
              </w:tc>
              <w:tc>
                <w:tcPr>
                  <w:tcW w:w="0" w:type="auto"/>
                  <w:hideMark/>
                </w:tcPr>
                <w:p w14:paraId="6D20EAC7" w14:textId="77777777" w:rsidR="002B0DCD" w:rsidRDefault="002B0DCD">
                  <w:r>
                    <w:t>Il y a un ordinateur sur la table du professeur</w:t>
                  </w:r>
                </w:p>
              </w:tc>
            </w:tr>
            <w:tr w:rsidR="002B0DCD" w14:paraId="0E4103B5" w14:textId="77777777">
              <w:tc>
                <w:tcPr>
                  <w:tcW w:w="0" w:type="auto"/>
                  <w:hideMark/>
                </w:tcPr>
                <w:p w14:paraId="65010EA4" w14:textId="77777777" w:rsidR="002B0DCD" w:rsidRDefault="002B0DCD">
                  <w:r>
                    <w:t>fenêtre</w:t>
                  </w:r>
                </w:p>
              </w:tc>
              <w:tc>
                <w:tcPr>
                  <w:tcW w:w="0" w:type="auto"/>
                  <w:hideMark/>
                </w:tcPr>
                <w:p w14:paraId="749B8B6E" w14:textId="77777777" w:rsidR="002B0DCD" w:rsidRDefault="002B0DCD">
                  <w:r>
                    <w:t>Il y a des fenêtre de 1m de large et 1.5m de hauteur. Il y en a 3 sur le mur opposer de la porte. qui sont espacer de la même chose</w:t>
                  </w:r>
                </w:p>
              </w:tc>
            </w:tr>
            <w:tr w:rsidR="002B0DCD" w14:paraId="438B146D" w14:textId="77777777">
              <w:tc>
                <w:tcPr>
                  <w:tcW w:w="0" w:type="auto"/>
                  <w:hideMark/>
                </w:tcPr>
                <w:p w14:paraId="6F37FD42" w14:textId="77777777" w:rsidR="002B0DCD" w:rsidRDefault="002B0DCD">
                  <w:r>
                    <w:t>carte du monde</w:t>
                  </w:r>
                </w:p>
              </w:tc>
              <w:tc>
                <w:tcPr>
                  <w:tcW w:w="0" w:type="auto"/>
                  <w:hideMark/>
                </w:tcPr>
                <w:p w14:paraId="51FBCA42" w14:textId="77777777" w:rsidR="002B0DCD" w:rsidRDefault="002B0DCD">
                  <w:r>
                    <w:t>il y a une carte du monde qui est à 1.5m de hauteur. La carte fait 1m de large et 75cm de hauteur. Qui est à 2m de l'armoire sur le mur est.</w:t>
                  </w:r>
                </w:p>
              </w:tc>
            </w:tr>
            <w:tr w:rsidR="002B0DCD" w14:paraId="68B383DC" w14:textId="77777777">
              <w:tc>
                <w:tcPr>
                  <w:tcW w:w="0" w:type="auto"/>
                  <w:hideMark/>
                </w:tcPr>
                <w:p w14:paraId="499B7A41" w14:textId="77777777" w:rsidR="002B0DCD" w:rsidRDefault="002B0DCD">
                  <w:r>
                    <w:lastRenderedPageBreak/>
                    <w:t>armoire</w:t>
                  </w:r>
                </w:p>
              </w:tc>
              <w:tc>
                <w:tcPr>
                  <w:tcW w:w="0" w:type="auto"/>
                  <w:hideMark/>
                </w:tcPr>
                <w:p w14:paraId="6CADF597" w14:textId="77777777" w:rsidR="002B0DCD" w:rsidRDefault="002B0DCD">
                  <w:r>
                    <w:t>Il y a une grande armoire qui touche le mur sud qui fait 75cm de large et 2m de long</w:t>
                  </w:r>
                </w:p>
              </w:tc>
            </w:tr>
            <w:tr w:rsidR="002B0DCD" w14:paraId="4D85DC2E" w14:textId="77777777">
              <w:tc>
                <w:tcPr>
                  <w:tcW w:w="0" w:type="auto"/>
                  <w:hideMark/>
                </w:tcPr>
                <w:p w14:paraId="49D67F3D" w14:textId="77777777" w:rsidR="002B0DCD" w:rsidRDefault="002B0DCD">
                  <w:r>
                    <w:t>Plante</w:t>
                  </w:r>
                </w:p>
              </w:tc>
              <w:tc>
                <w:tcPr>
                  <w:tcW w:w="0" w:type="auto"/>
                  <w:hideMark/>
                </w:tcPr>
                <w:p w14:paraId="44DC2BB7" w14:textId="77777777" w:rsidR="002B0DCD" w:rsidRDefault="002B0DCD">
                  <w:r>
                    <w:t>Il y a une plante au coin derrière le bureau.</w:t>
                  </w:r>
                </w:p>
              </w:tc>
            </w:tr>
            <w:tr w:rsidR="002B0DCD" w14:paraId="3D2A8D77" w14:textId="77777777">
              <w:tc>
                <w:tcPr>
                  <w:tcW w:w="0" w:type="auto"/>
                  <w:hideMark/>
                </w:tcPr>
                <w:p w14:paraId="235C9C3E" w14:textId="77777777" w:rsidR="002B0DCD" w:rsidRDefault="002B0DCD">
                  <w:r>
                    <w:t>chaise</w:t>
                  </w:r>
                </w:p>
              </w:tc>
              <w:tc>
                <w:tcPr>
                  <w:tcW w:w="0" w:type="auto"/>
                  <w:hideMark/>
                </w:tcPr>
                <w:p w14:paraId="32E2AD99" w14:textId="77777777" w:rsidR="002B0DCD" w:rsidRDefault="002B0DCD">
                  <w:r>
                    <w:t>Il y a une chaise au milieux de chaque table</w:t>
                  </w:r>
                </w:p>
              </w:tc>
            </w:tr>
            <w:tr w:rsidR="002B0DCD" w14:paraId="5BEF7A69" w14:textId="77777777">
              <w:tc>
                <w:tcPr>
                  <w:tcW w:w="0" w:type="auto"/>
                  <w:hideMark/>
                </w:tcPr>
                <w:p w14:paraId="2481E1A1" w14:textId="77777777" w:rsidR="002B0DCD" w:rsidRDefault="002B0DCD">
                  <w:r>
                    <w:t>tableau</w:t>
                  </w:r>
                </w:p>
              </w:tc>
              <w:tc>
                <w:tcPr>
                  <w:tcW w:w="0" w:type="auto"/>
                  <w:hideMark/>
                </w:tcPr>
                <w:p w14:paraId="25B99756" w14:textId="77777777" w:rsidR="002B0DCD" w:rsidRDefault="002B0DCD">
                  <w:r>
                    <w:t>Il y a un tableau de hockey au milieux du mur Ouest</w:t>
                  </w:r>
                </w:p>
              </w:tc>
            </w:tr>
          </w:tbl>
          <w:p w14:paraId="0D37E284" w14:textId="77777777" w:rsidR="002B0DCD" w:rsidRDefault="002B0DCD">
            <w:pPr>
              <w:rPr>
                <w:rFonts w:ascii="Calibri" w:eastAsia="Calibri" w:hAnsi="Calibri" w:cs="Calibri"/>
              </w:rPr>
            </w:pPr>
          </w:p>
        </w:tc>
      </w:tr>
    </w:tbl>
    <w:p w14:paraId="364052D2" w14:textId="77777777" w:rsidR="002B0DCD" w:rsidRDefault="002B0DCD" w:rsidP="00224631">
      <w:pPr>
        <w:pStyle w:val="Corpsdetexte"/>
        <w:rPr>
          <w:b/>
          <w:bCs/>
          <w:sz w:val="32"/>
          <w:szCs w:val="32"/>
        </w:rPr>
      </w:pPr>
    </w:p>
    <w:p w14:paraId="1A58C37A" w14:textId="37A66F2A" w:rsidR="000F6F09" w:rsidRPr="000F6F09" w:rsidRDefault="000F6F09" w:rsidP="000F6F09">
      <w:pPr>
        <w:pStyle w:val="Titre2"/>
      </w:pPr>
      <w:r w:rsidRPr="000F6F09">
        <w:t>Salle de jeu D08</w:t>
      </w:r>
    </w:p>
    <w:p w14:paraId="5A4FEEE5" w14:textId="77777777" w:rsidR="000F6F09" w:rsidRDefault="000F6F09" w:rsidP="000F6F09">
      <w:r>
        <w:t>(Auteur: Mathieu Bamert)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787AC80B"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478C9D49" w14:textId="77777777" w:rsidR="000F6F09" w:rsidRDefault="000F6F09">
            <w:r>
              <w:t>En tant que utilisateur du bâtiment  je veux une salle de jeu  pour me détendre</w:t>
            </w:r>
          </w:p>
        </w:tc>
      </w:tr>
      <w:tr w:rsidR="000F6F09" w14:paraId="73C0D92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95935A0"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28"/>
              <w:gridCol w:w="7612"/>
            </w:tblGrid>
            <w:tr w:rsidR="000F6F09" w14:paraId="268C41FB" w14:textId="77777777">
              <w:tc>
                <w:tcPr>
                  <w:tcW w:w="0" w:type="auto"/>
                  <w:hideMark/>
                </w:tcPr>
                <w:p w14:paraId="0E6AF6B2" w14:textId="77777777" w:rsidR="000F6F09" w:rsidRDefault="000F6F09">
                  <w:r>
                    <w:t>La salle D08</w:t>
                  </w:r>
                </w:p>
              </w:tc>
              <w:tc>
                <w:tcPr>
                  <w:tcW w:w="0" w:type="auto"/>
                  <w:hideMark/>
                </w:tcPr>
                <w:p w14:paraId="3886CDA7" w14:textId="77777777" w:rsidR="000F6F09" w:rsidRDefault="000F6F09">
                  <w:r>
                    <w:t>La salle est D08</w:t>
                  </w:r>
                </w:p>
              </w:tc>
            </w:tr>
            <w:tr w:rsidR="000F6F09" w14:paraId="0F642B8C" w14:textId="77777777">
              <w:tc>
                <w:tcPr>
                  <w:tcW w:w="0" w:type="auto"/>
                  <w:hideMark/>
                </w:tcPr>
                <w:p w14:paraId="6DCC0A81" w14:textId="77777777" w:rsidR="000F6F09" w:rsidRDefault="000F6F09">
                  <w:r>
                    <w:t>arcade avec moto</w:t>
                  </w:r>
                </w:p>
              </w:tc>
              <w:tc>
                <w:tcPr>
                  <w:tcW w:w="0" w:type="auto"/>
                  <w:hideMark/>
                </w:tcPr>
                <w:p w14:paraId="47BBEC47" w14:textId="77777777" w:rsidR="000F6F09" w:rsidRDefault="000F6F09">
                  <w:r>
                    <w:t>Il y a 3 borne d'arcade avec une moto dans le coin Nord-est. Toutes les bornes touchent le mur Nord. Elle fais 2m de longueur et 1m de large</w:t>
                  </w:r>
                </w:p>
              </w:tc>
            </w:tr>
            <w:tr w:rsidR="000F6F09" w14:paraId="1CA405A6" w14:textId="77777777">
              <w:tc>
                <w:tcPr>
                  <w:tcW w:w="0" w:type="auto"/>
                  <w:hideMark/>
                </w:tcPr>
                <w:p w14:paraId="10E765D7" w14:textId="77777777" w:rsidR="000F6F09" w:rsidRDefault="000F6F09">
                  <w:r>
                    <w:t>billard</w:t>
                  </w:r>
                </w:p>
              </w:tc>
              <w:tc>
                <w:tcPr>
                  <w:tcW w:w="0" w:type="auto"/>
                  <w:hideMark/>
                </w:tcPr>
                <w:p w14:paraId="183AA3A1" w14:textId="77777777" w:rsidR="000F6F09" w:rsidRDefault="000F6F09">
                  <w:r>
                    <w:t>Il y a un billard à 1.5m du milieux du mur Est.</w:t>
                  </w:r>
                </w:p>
              </w:tc>
            </w:tr>
            <w:tr w:rsidR="000F6F09" w14:paraId="415D2C07" w14:textId="77777777">
              <w:tc>
                <w:tcPr>
                  <w:tcW w:w="0" w:type="auto"/>
                  <w:hideMark/>
                </w:tcPr>
                <w:p w14:paraId="5B796095" w14:textId="77777777" w:rsidR="000F6F09" w:rsidRDefault="000F6F09">
                  <w:r>
                    <w:t>2ème billard</w:t>
                  </w:r>
                </w:p>
              </w:tc>
              <w:tc>
                <w:tcPr>
                  <w:tcW w:w="0" w:type="auto"/>
                  <w:hideMark/>
                </w:tcPr>
                <w:p w14:paraId="5A7B2592" w14:textId="77777777" w:rsidR="000F6F09" w:rsidRDefault="000F6F09">
                  <w:r>
                    <w:t>Il y a un autre billard espacer de 1m du premier billard.</w:t>
                  </w:r>
                </w:p>
              </w:tc>
            </w:tr>
            <w:tr w:rsidR="000F6F09" w14:paraId="24527F67" w14:textId="77777777">
              <w:tc>
                <w:tcPr>
                  <w:tcW w:w="0" w:type="auto"/>
                  <w:hideMark/>
                </w:tcPr>
                <w:p w14:paraId="2E6EE827" w14:textId="77777777" w:rsidR="000F6F09" w:rsidRDefault="000F6F09">
                  <w:r>
                    <w:t>baby-foot</w:t>
                  </w:r>
                </w:p>
              </w:tc>
              <w:tc>
                <w:tcPr>
                  <w:tcW w:w="0" w:type="auto"/>
                  <w:hideMark/>
                </w:tcPr>
                <w:p w14:paraId="6FCCF150" w14:textId="77777777" w:rsidR="000F6F09" w:rsidRDefault="000F6F09">
                  <w:r>
                    <w:t>il y a un 1 baby foot espacer de 1m du deuxième billard.</w:t>
                  </w:r>
                </w:p>
              </w:tc>
            </w:tr>
            <w:tr w:rsidR="000F6F09" w14:paraId="2C2E754F" w14:textId="77777777">
              <w:tc>
                <w:tcPr>
                  <w:tcW w:w="0" w:type="auto"/>
                  <w:hideMark/>
                </w:tcPr>
                <w:p w14:paraId="0BEE5748" w14:textId="77777777" w:rsidR="000F6F09" w:rsidRDefault="000F6F09">
                  <w:r>
                    <w:t>2ème baby-foot</w:t>
                  </w:r>
                </w:p>
              </w:tc>
              <w:tc>
                <w:tcPr>
                  <w:tcW w:w="0" w:type="auto"/>
                  <w:hideMark/>
                </w:tcPr>
                <w:p w14:paraId="519715DC" w14:textId="77777777" w:rsidR="000F6F09" w:rsidRDefault="000F6F09">
                  <w:r>
                    <w:t>il y a un baby foot espacer de 1m du premier</w:t>
                  </w:r>
                </w:p>
              </w:tc>
            </w:tr>
            <w:tr w:rsidR="000F6F09" w14:paraId="2799784E" w14:textId="77777777">
              <w:tc>
                <w:tcPr>
                  <w:tcW w:w="0" w:type="auto"/>
                  <w:hideMark/>
                </w:tcPr>
                <w:p w14:paraId="0D57301E" w14:textId="77777777" w:rsidR="000F6F09" w:rsidRDefault="000F6F09">
                  <w:r>
                    <w:t>roll ball</w:t>
                  </w:r>
                </w:p>
              </w:tc>
              <w:tc>
                <w:tcPr>
                  <w:tcW w:w="0" w:type="auto"/>
                  <w:hideMark/>
                </w:tcPr>
                <w:p w14:paraId="64DDAF43" w14:textId="77777777" w:rsidR="000F6F09" w:rsidRDefault="000F6F09">
                  <w:r>
                    <w:t>Il y a quatre roll ball (skeeball) qui se touchent au milieux du mur sud.</w:t>
                  </w:r>
                </w:p>
              </w:tc>
            </w:tr>
            <w:tr w:rsidR="000F6F09" w14:paraId="15AB328B" w14:textId="77777777">
              <w:tc>
                <w:tcPr>
                  <w:tcW w:w="0" w:type="auto"/>
                  <w:hideMark/>
                </w:tcPr>
                <w:p w14:paraId="45A90F71" w14:textId="77777777" w:rsidR="000F6F09" w:rsidRDefault="000F6F09">
                  <w:r>
                    <w:t>Porte</w:t>
                  </w:r>
                </w:p>
              </w:tc>
              <w:tc>
                <w:tcPr>
                  <w:tcW w:w="0" w:type="auto"/>
                  <w:hideMark/>
                </w:tcPr>
                <w:p w14:paraId="01C24A5B" w14:textId="77777777" w:rsidR="000F6F09" w:rsidRDefault="000F6F09">
                  <w:r>
                    <w:t>Il y a une porte tout droite sur le mur nord.</w:t>
                  </w:r>
                </w:p>
              </w:tc>
            </w:tr>
            <w:tr w:rsidR="000F6F09" w14:paraId="0734C65B" w14:textId="77777777">
              <w:tc>
                <w:tcPr>
                  <w:tcW w:w="0" w:type="auto"/>
                  <w:hideMark/>
                </w:tcPr>
                <w:p w14:paraId="63BEBBCA" w14:textId="77777777" w:rsidR="000F6F09" w:rsidRDefault="000F6F09">
                  <w:r>
                    <w:t>jeu de dance</w:t>
                  </w:r>
                </w:p>
              </w:tc>
              <w:tc>
                <w:tcPr>
                  <w:tcW w:w="0" w:type="auto"/>
                  <w:hideMark/>
                </w:tcPr>
                <w:p w14:paraId="27371531" w14:textId="77777777" w:rsidR="000F6F09" w:rsidRDefault="000F6F09">
                  <w:r>
                    <w:t>Il y a deux jeux de dance l'un à côté de l'autre dans le coins Sud-Ouest.</w:t>
                  </w:r>
                </w:p>
              </w:tc>
            </w:tr>
            <w:tr w:rsidR="000F6F09" w14:paraId="6F0E178C" w14:textId="77777777">
              <w:tc>
                <w:tcPr>
                  <w:tcW w:w="0" w:type="auto"/>
                  <w:hideMark/>
                </w:tcPr>
                <w:p w14:paraId="0EAA4476" w14:textId="77777777" w:rsidR="000F6F09" w:rsidRDefault="000F6F09">
                  <w:r>
                    <w:t>jeu de basket</w:t>
                  </w:r>
                </w:p>
              </w:tc>
              <w:tc>
                <w:tcPr>
                  <w:tcW w:w="0" w:type="auto"/>
                  <w:hideMark/>
                </w:tcPr>
                <w:p w14:paraId="35112D92" w14:textId="77777777" w:rsidR="000F6F09" w:rsidRDefault="000F6F09">
                  <w:r>
                    <w:t>Il y a 3 jeux de basket qui se touche dans le coin sud-est</w:t>
                  </w:r>
                </w:p>
              </w:tc>
            </w:tr>
            <w:tr w:rsidR="000F6F09" w14:paraId="110CA0CE" w14:textId="77777777">
              <w:tc>
                <w:tcPr>
                  <w:tcW w:w="0" w:type="auto"/>
                  <w:hideMark/>
                </w:tcPr>
                <w:p w14:paraId="0AAA4A14" w14:textId="77777777" w:rsidR="000F6F09" w:rsidRDefault="000F6F09">
                  <w:r>
                    <w:t>bande d'arcade</w:t>
                  </w:r>
                </w:p>
              </w:tc>
              <w:tc>
                <w:tcPr>
                  <w:tcW w:w="0" w:type="auto"/>
                  <w:hideMark/>
                </w:tcPr>
                <w:p w14:paraId="41E88A40" w14:textId="77777777" w:rsidR="000F6F09" w:rsidRDefault="000F6F09">
                  <w:r>
                    <w:t>Il y a 5 bande d'arcade l'un à côté de l'autre. Elles touchent le mur nord et sont juste à côté du jeu de moto.</w:t>
                  </w:r>
                </w:p>
              </w:tc>
            </w:tr>
            <w:tr w:rsidR="000F6F09" w14:paraId="29D86828" w14:textId="77777777">
              <w:tc>
                <w:tcPr>
                  <w:tcW w:w="0" w:type="auto"/>
                  <w:hideMark/>
                </w:tcPr>
                <w:p w14:paraId="2C81B35D" w14:textId="77777777" w:rsidR="000F6F09" w:rsidRDefault="000F6F09">
                  <w:r>
                    <w:t>fenêtre</w:t>
                  </w:r>
                </w:p>
              </w:tc>
              <w:tc>
                <w:tcPr>
                  <w:tcW w:w="0" w:type="auto"/>
                  <w:hideMark/>
                </w:tcPr>
                <w:p w14:paraId="06CAB6ED" w14:textId="77777777" w:rsidR="000F6F09" w:rsidRDefault="000F6F09">
                  <w:r>
                    <w:t>Il y a une baie vitrée sur le mur est.</w:t>
                  </w:r>
                </w:p>
              </w:tc>
            </w:tr>
          </w:tbl>
          <w:p w14:paraId="6E209A00" w14:textId="77777777" w:rsidR="000F6F09" w:rsidRDefault="000F6F09">
            <w:pPr>
              <w:rPr>
                <w:rFonts w:ascii="Calibri" w:eastAsia="Calibri" w:hAnsi="Calibri" w:cs="Calibri"/>
              </w:rPr>
            </w:pPr>
          </w:p>
        </w:tc>
      </w:tr>
    </w:tbl>
    <w:p w14:paraId="4996C734" w14:textId="77777777" w:rsidR="000F6F09" w:rsidRDefault="000F6F09" w:rsidP="00224631">
      <w:pPr>
        <w:pStyle w:val="Corpsdetexte"/>
        <w:rPr>
          <w:b/>
          <w:bCs/>
          <w:sz w:val="32"/>
          <w:szCs w:val="32"/>
        </w:rPr>
      </w:pPr>
    </w:p>
    <w:p w14:paraId="760400A3" w14:textId="0FAD8FB7" w:rsidR="00224631" w:rsidRPr="00224631" w:rsidRDefault="00224631" w:rsidP="00224631">
      <w:pPr>
        <w:pStyle w:val="Corpsdetexte"/>
        <w:rPr>
          <w:b/>
          <w:bCs/>
          <w:sz w:val="32"/>
          <w:szCs w:val="32"/>
        </w:rPr>
      </w:pPr>
      <w:r>
        <w:rPr>
          <w:b/>
          <w:bCs/>
          <w:sz w:val="32"/>
          <w:szCs w:val="32"/>
        </w:rPr>
        <w:t>Storie</w:t>
      </w:r>
      <w:r w:rsidR="0012358E">
        <w:rPr>
          <w:b/>
          <w:bCs/>
          <w:sz w:val="32"/>
          <w:szCs w:val="32"/>
        </w:rPr>
        <w:t>s</w:t>
      </w:r>
      <w:r>
        <w:rPr>
          <w:b/>
          <w:bCs/>
          <w:sz w:val="32"/>
          <w:szCs w:val="32"/>
        </w:rPr>
        <w:t xml:space="preserve"> par </w:t>
      </w:r>
      <w:r w:rsidR="0012358E">
        <w:rPr>
          <w:b/>
          <w:bCs/>
          <w:sz w:val="32"/>
          <w:szCs w:val="32"/>
        </w:rPr>
        <w:t>les autres personnes</w:t>
      </w:r>
      <w:r>
        <w:rPr>
          <w:b/>
          <w:bCs/>
          <w:sz w:val="32"/>
          <w:szCs w:val="32"/>
        </w:rPr>
        <w:t xml:space="preserve"> du groupe : </w:t>
      </w:r>
    </w:p>
    <w:p w14:paraId="6F6A4D37" w14:textId="77777777" w:rsidR="00A400FD" w:rsidRDefault="00A400FD" w:rsidP="00A400FD">
      <w:pPr>
        <w:pStyle w:val="Retraitcorpsdetexte"/>
      </w:pPr>
      <w:bookmarkStart w:id="24" w:name="_Toc532179959"/>
      <w:bookmarkStart w:id="25" w:name="_Toc165969643"/>
    </w:p>
    <w:p w14:paraId="29996C31" w14:textId="056AFB8F" w:rsidR="002B0DCD" w:rsidRDefault="002B0DCD" w:rsidP="000F6F09">
      <w:pPr>
        <w:pStyle w:val="Titre2"/>
      </w:pPr>
      <w:bookmarkStart w:id="26" w:name="_Toc532179964"/>
      <w:bookmarkStart w:id="27" w:name="_Toc165969648"/>
      <w:bookmarkStart w:id="28" w:name="_Toc167197139"/>
      <w:bookmarkEnd w:id="24"/>
      <w:bookmarkEnd w:id="25"/>
      <w:r>
        <w:t>D13 Salle de classe</w:t>
      </w:r>
      <w:bookmarkEnd w:id="28"/>
    </w:p>
    <w:p w14:paraId="7DD84E04"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26FE28C8"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E35F4D3" w14:textId="77777777" w:rsidR="002B0DCD" w:rsidRDefault="002B0DCD">
            <w:r>
              <w:t>En tant que utilisateur du batiment je veux une salle de classe dans la salle D13 Pour apprendre et travailler</w:t>
            </w:r>
          </w:p>
        </w:tc>
      </w:tr>
      <w:tr w:rsidR="002B0DCD" w14:paraId="695375F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F6F4A4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53"/>
              <w:gridCol w:w="7887"/>
            </w:tblGrid>
            <w:tr w:rsidR="002B0DCD" w14:paraId="145C4C1A" w14:textId="77777777">
              <w:tc>
                <w:tcPr>
                  <w:tcW w:w="0" w:type="auto"/>
                  <w:hideMark/>
                </w:tcPr>
                <w:p w14:paraId="6B82A7BE" w14:textId="77777777" w:rsidR="002B0DCD" w:rsidRDefault="002B0DCD">
                  <w:r>
                    <w:t>se situe</w:t>
                  </w:r>
                </w:p>
              </w:tc>
              <w:tc>
                <w:tcPr>
                  <w:tcW w:w="0" w:type="auto"/>
                  <w:hideMark/>
                </w:tcPr>
                <w:p w14:paraId="0E6A055C" w14:textId="77777777" w:rsidR="002B0DCD" w:rsidRDefault="002B0DCD">
                  <w:r>
                    <w:t>la salle se situe en D13</w:t>
                  </w:r>
                </w:p>
              </w:tc>
            </w:tr>
            <w:tr w:rsidR="002B0DCD" w14:paraId="0640EC3B" w14:textId="77777777">
              <w:tc>
                <w:tcPr>
                  <w:tcW w:w="0" w:type="auto"/>
                  <w:hideMark/>
                </w:tcPr>
                <w:p w14:paraId="33E04555" w14:textId="77777777" w:rsidR="002B0DCD" w:rsidRDefault="002B0DCD">
                  <w:r>
                    <w:t>crochet</w:t>
                  </w:r>
                </w:p>
              </w:tc>
              <w:tc>
                <w:tcPr>
                  <w:tcW w:w="0" w:type="auto"/>
                  <w:hideMark/>
                </w:tcPr>
                <w:p w14:paraId="3DD09716" w14:textId="77777777" w:rsidR="002B0DCD" w:rsidRDefault="002B0DCD">
                  <w:r>
                    <w:t>sur le mur sud à coter de la porte il y a 10 crochet pour accrocher des vestes espacer de 10 cm. les crochets sont a 1m70 du sol.</w:t>
                  </w:r>
                </w:p>
              </w:tc>
            </w:tr>
            <w:tr w:rsidR="002B0DCD" w14:paraId="5EAD7FFF" w14:textId="77777777">
              <w:tc>
                <w:tcPr>
                  <w:tcW w:w="0" w:type="auto"/>
                  <w:hideMark/>
                </w:tcPr>
                <w:p w14:paraId="03B3409F" w14:textId="77777777" w:rsidR="002B0DCD" w:rsidRDefault="002B0DCD">
                  <w:r>
                    <w:t>tableaux</w:t>
                  </w:r>
                </w:p>
              </w:tc>
              <w:tc>
                <w:tcPr>
                  <w:tcW w:w="0" w:type="auto"/>
                  <w:hideMark/>
                </w:tcPr>
                <w:p w14:paraId="0EC2B52F" w14:textId="77777777" w:rsidR="002B0DCD" w:rsidRDefault="002B0DCD">
                  <w:r>
                    <w:t>il y a un tableaux interactif de 2 mettre de longueur et 1m70 de hauteur, il se trouve pile au millieux du mur a l'Ouest de la salle.</w:t>
                  </w:r>
                </w:p>
              </w:tc>
            </w:tr>
            <w:tr w:rsidR="002B0DCD" w14:paraId="0C37C293" w14:textId="77777777">
              <w:tc>
                <w:tcPr>
                  <w:tcW w:w="0" w:type="auto"/>
                  <w:hideMark/>
                </w:tcPr>
                <w:p w14:paraId="4114551E" w14:textId="77777777" w:rsidR="002B0DCD" w:rsidRDefault="002B0DCD">
                  <w:r>
                    <w:t>bureau prof</w:t>
                  </w:r>
                </w:p>
              </w:tc>
              <w:tc>
                <w:tcPr>
                  <w:tcW w:w="0" w:type="auto"/>
                  <w:hideMark/>
                </w:tcPr>
                <w:p w14:paraId="441246ED" w14:textId="77777777" w:rsidR="002B0DCD" w:rsidRDefault="002B0DCD">
                  <w:r>
                    <w:t>le bureau du professeur se trouve devant le tableau en sorte que quant le profeseur est au bureau il soit dos au tableau. Le bureau se trouve a 1m50 du tableaux</w:t>
                  </w:r>
                </w:p>
              </w:tc>
            </w:tr>
            <w:tr w:rsidR="002B0DCD" w14:paraId="65248DF1" w14:textId="77777777">
              <w:tc>
                <w:tcPr>
                  <w:tcW w:w="0" w:type="auto"/>
                  <w:hideMark/>
                </w:tcPr>
                <w:p w14:paraId="52303806" w14:textId="77777777" w:rsidR="002B0DCD" w:rsidRDefault="002B0DCD">
                  <w:r>
                    <w:t>table de réunion</w:t>
                  </w:r>
                </w:p>
              </w:tc>
              <w:tc>
                <w:tcPr>
                  <w:tcW w:w="0" w:type="auto"/>
                  <w:hideMark/>
                </w:tcPr>
                <w:p w14:paraId="1EE227FB" w14:textId="77777777" w:rsidR="002B0DCD" w:rsidRDefault="002B0DCD">
                  <w:r>
                    <w:t>dans le coin de la salle qui se trouve en nord-ouest se trouve une table de 1.5m sur 1.5cm qui a un écart avec le mur de 1m</w:t>
                  </w:r>
                </w:p>
              </w:tc>
            </w:tr>
            <w:tr w:rsidR="002B0DCD" w14:paraId="4D871F60" w14:textId="77777777">
              <w:tc>
                <w:tcPr>
                  <w:tcW w:w="0" w:type="auto"/>
                  <w:hideMark/>
                </w:tcPr>
                <w:p w14:paraId="46663483" w14:textId="77777777" w:rsidR="002B0DCD" w:rsidRDefault="002B0DCD">
                  <w:r>
                    <w:t>bureau élève</w:t>
                  </w:r>
                </w:p>
              </w:tc>
              <w:tc>
                <w:tcPr>
                  <w:tcW w:w="0" w:type="auto"/>
                  <w:hideMark/>
                </w:tcPr>
                <w:p w14:paraId="59F956E3" w14:textId="77777777" w:rsidR="002B0DCD" w:rsidRDefault="002B0DCD">
                  <w:r>
                    <w:t>il y a dans toute la salle 10 bureau.</w:t>
                  </w:r>
                </w:p>
              </w:tc>
            </w:tr>
            <w:tr w:rsidR="002B0DCD" w14:paraId="6B70916F" w14:textId="77777777">
              <w:tc>
                <w:tcPr>
                  <w:tcW w:w="0" w:type="auto"/>
                  <w:hideMark/>
                </w:tcPr>
                <w:p w14:paraId="53CB88B4" w14:textId="77777777" w:rsidR="002B0DCD" w:rsidRDefault="002B0DCD">
                  <w:r>
                    <w:t>bureau élève</w:t>
                  </w:r>
                </w:p>
              </w:tc>
              <w:tc>
                <w:tcPr>
                  <w:tcW w:w="0" w:type="auto"/>
                  <w:hideMark/>
                </w:tcPr>
                <w:p w14:paraId="424851A2" w14:textId="77777777" w:rsidR="002B0DCD" w:rsidRDefault="002B0DCD">
                  <w:r>
                    <w:t>il y a 2 bureau qui se trouve a 1m40 du mur qui se trouve au sud de la pièce et deux bureau qui se trouve a 1m40 du mur qui se trouve au nord de la pièce.</w:t>
                  </w:r>
                </w:p>
              </w:tc>
            </w:tr>
            <w:tr w:rsidR="002B0DCD" w14:paraId="17DCF233" w14:textId="77777777">
              <w:tc>
                <w:tcPr>
                  <w:tcW w:w="0" w:type="auto"/>
                  <w:hideMark/>
                </w:tcPr>
                <w:p w14:paraId="58884A81" w14:textId="77777777" w:rsidR="002B0DCD" w:rsidRDefault="002B0DCD">
                  <w:r>
                    <w:t>bureau élève</w:t>
                  </w:r>
                </w:p>
              </w:tc>
              <w:tc>
                <w:tcPr>
                  <w:tcW w:w="0" w:type="auto"/>
                  <w:hideMark/>
                </w:tcPr>
                <w:p w14:paraId="7F9F2860" w14:textId="77777777" w:rsidR="002B0DCD" w:rsidRDefault="002B0DCD">
                  <w:r>
                    <w:t>pile en face des bureau qui se trouve au nord il y a deux bureau qui sont coller et quant les élève sont assi ils se retrouvent face a face et pareil pour les bureau qui se situe au sud.</w:t>
                  </w:r>
                </w:p>
              </w:tc>
            </w:tr>
            <w:tr w:rsidR="002B0DCD" w14:paraId="2C800A09" w14:textId="77777777">
              <w:tc>
                <w:tcPr>
                  <w:tcW w:w="0" w:type="auto"/>
                  <w:hideMark/>
                </w:tcPr>
                <w:p w14:paraId="124443CE" w14:textId="77777777" w:rsidR="002B0DCD" w:rsidRDefault="002B0DCD">
                  <w:r>
                    <w:lastRenderedPageBreak/>
                    <w:t>bureau élève</w:t>
                  </w:r>
                </w:p>
              </w:tc>
              <w:tc>
                <w:tcPr>
                  <w:tcW w:w="0" w:type="auto"/>
                  <w:hideMark/>
                </w:tcPr>
                <w:p w14:paraId="5FE9EEEE" w14:textId="77777777" w:rsidR="002B0DCD" w:rsidRDefault="002B0DCD">
                  <w:r>
                    <w:t>Pour les deux dernier bureau il y en a un qui se trouve au sud a coter du bureau le plus loin du prof et le bureau est orienter a 45 degrés pareil pour le dernier bureau mais il se trouve a coter des bureau du nord</w:t>
                  </w:r>
                </w:p>
              </w:tc>
            </w:tr>
            <w:tr w:rsidR="002B0DCD" w14:paraId="4E4A11AF" w14:textId="77777777">
              <w:tc>
                <w:tcPr>
                  <w:tcW w:w="0" w:type="auto"/>
                  <w:hideMark/>
                </w:tcPr>
                <w:p w14:paraId="470DD27C" w14:textId="77777777" w:rsidR="002B0DCD" w:rsidRDefault="002B0DCD">
                  <w:r>
                    <w:t>lavabo</w:t>
                  </w:r>
                </w:p>
              </w:tc>
              <w:tc>
                <w:tcPr>
                  <w:tcW w:w="0" w:type="auto"/>
                  <w:hideMark/>
                </w:tcPr>
                <w:p w14:paraId="7850C95E" w14:textId="77777777" w:rsidR="002B0DCD" w:rsidRDefault="002B0DCD">
                  <w:r>
                    <w:t>sur le mur qui se situe a l'Est se trouve un lavabo qui se situe a 1m50 du mur qui se situe au sud</w:t>
                  </w:r>
                </w:p>
              </w:tc>
            </w:tr>
            <w:tr w:rsidR="002B0DCD" w14:paraId="39447DFC" w14:textId="77777777">
              <w:tc>
                <w:tcPr>
                  <w:tcW w:w="0" w:type="auto"/>
                  <w:hideMark/>
                </w:tcPr>
                <w:p w14:paraId="0A954E34" w14:textId="77777777" w:rsidR="002B0DCD" w:rsidRDefault="002B0DCD">
                  <w:r>
                    <w:t>Porte entrer</w:t>
                  </w:r>
                </w:p>
              </w:tc>
              <w:tc>
                <w:tcPr>
                  <w:tcW w:w="0" w:type="auto"/>
                  <w:hideMark/>
                </w:tcPr>
                <w:p w14:paraId="1CE5DC63" w14:textId="77777777" w:rsidR="002B0DCD" w:rsidRDefault="002B0DCD">
                  <w:r>
                    <w:t>La porte se situe sur le mur Sud a 1 metre décart avec le mur Est</w:t>
                  </w:r>
                </w:p>
              </w:tc>
            </w:tr>
            <w:tr w:rsidR="002B0DCD" w14:paraId="006285ED" w14:textId="77777777">
              <w:tc>
                <w:tcPr>
                  <w:tcW w:w="0" w:type="auto"/>
                  <w:hideMark/>
                </w:tcPr>
                <w:p w14:paraId="13A1F2FC" w14:textId="77777777" w:rsidR="002B0DCD" w:rsidRDefault="002B0DCD">
                  <w:r>
                    <w:t>chaise</w:t>
                  </w:r>
                </w:p>
              </w:tc>
              <w:tc>
                <w:tcPr>
                  <w:tcW w:w="0" w:type="auto"/>
                  <w:hideMark/>
                </w:tcPr>
                <w:p w14:paraId="46F35722" w14:textId="77777777" w:rsidR="002B0DCD" w:rsidRDefault="002B0DCD">
                  <w:r>
                    <w:t>il y a une chaise pour chaque poste de travail</w:t>
                  </w:r>
                </w:p>
              </w:tc>
            </w:tr>
          </w:tbl>
          <w:p w14:paraId="5EB88F04" w14:textId="77777777" w:rsidR="002B0DCD" w:rsidRDefault="002B0DCD">
            <w:pPr>
              <w:rPr>
                <w:rFonts w:ascii="Calibri" w:eastAsia="Calibri" w:hAnsi="Calibri" w:cs="Calibri"/>
              </w:rPr>
            </w:pPr>
          </w:p>
        </w:tc>
      </w:tr>
    </w:tbl>
    <w:p w14:paraId="41E0F046" w14:textId="77777777" w:rsidR="002B0DCD" w:rsidRDefault="002B0DCD" w:rsidP="002B0DCD">
      <w:pPr>
        <w:rPr>
          <w:rFonts w:ascii="Calibri" w:eastAsia="Calibri" w:hAnsi="Calibri" w:cs="Calibri"/>
        </w:rPr>
      </w:pPr>
    </w:p>
    <w:p w14:paraId="1A815B7F" w14:textId="77777777" w:rsidR="00025847" w:rsidRDefault="00025847" w:rsidP="00025847">
      <w:pPr>
        <w:rPr>
          <w:rFonts w:ascii="Calibri" w:eastAsia="Calibri" w:hAnsi="Calibri" w:cs="Calibri"/>
        </w:rPr>
      </w:pPr>
    </w:p>
    <w:p w14:paraId="553C1F66" w14:textId="010445B0" w:rsidR="002B0DCD" w:rsidRDefault="002B0DCD" w:rsidP="000F6F09">
      <w:pPr>
        <w:pStyle w:val="Titre2"/>
      </w:pPr>
      <w:bookmarkStart w:id="29" w:name="_Toc167197140"/>
      <w:r>
        <w:t>D11-c1</w:t>
      </w:r>
      <w:bookmarkEnd w:id="29"/>
    </w:p>
    <w:p w14:paraId="7E8D7CAB"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098C5D9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4F4AC8D" w14:textId="77777777" w:rsidR="002B0DCD" w:rsidRDefault="002B0DCD">
            <w:r>
              <w:t>en tant que prof  je veux une salle de classe D11  pour enseigner</w:t>
            </w:r>
          </w:p>
        </w:tc>
      </w:tr>
      <w:tr w:rsidR="002B0DCD" w14:paraId="75FFD8E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EF1E74"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389"/>
              <w:gridCol w:w="7651"/>
            </w:tblGrid>
            <w:tr w:rsidR="002B0DCD" w14:paraId="0C4AE94E" w14:textId="77777777">
              <w:tc>
                <w:tcPr>
                  <w:tcW w:w="0" w:type="auto"/>
                  <w:hideMark/>
                </w:tcPr>
                <w:p w14:paraId="3870359D" w14:textId="77777777" w:rsidR="002B0DCD" w:rsidRDefault="002B0DCD">
                  <w:r>
                    <w:t>bureau</w:t>
                  </w:r>
                </w:p>
              </w:tc>
              <w:tc>
                <w:tcPr>
                  <w:tcW w:w="0" w:type="auto"/>
                  <w:hideMark/>
                </w:tcPr>
                <w:p w14:paraId="43C589F9" w14:textId="77777777" w:rsidR="002B0DCD" w:rsidRDefault="002B0DCD">
                  <w:r>
                    <w:t>il y a 15 bureau placer en rang par 5 en face du tableau blanc</w:t>
                  </w:r>
                </w:p>
              </w:tc>
            </w:tr>
            <w:tr w:rsidR="002B0DCD" w14:paraId="626237DD" w14:textId="77777777">
              <w:tc>
                <w:tcPr>
                  <w:tcW w:w="0" w:type="auto"/>
                  <w:hideMark/>
                </w:tcPr>
                <w:p w14:paraId="30E512A1" w14:textId="77777777" w:rsidR="002B0DCD" w:rsidRDefault="002B0DCD">
                  <w:r>
                    <w:t>chaise</w:t>
                  </w:r>
                </w:p>
              </w:tc>
              <w:tc>
                <w:tcPr>
                  <w:tcW w:w="0" w:type="auto"/>
                  <w:hideMark/>
                </w:tcPr>
                <w:p w14:paraId="5F08744B" w14:textId="77777777" w:rsidR="002B0DCD" w:rsidRDefault="002B0DCD">
                  <w:r>
                    <w:t>15 chaises 1 par tables</w:t>
                  </w:r>
                </w:p>
              </w:tc>
            </w:tr>
            <w:tr w:rsidR="002B0DCD" w14:paraId="2D921A76" w14:textId="77777777">
              <w:tc>
                <w:tcPr>
                  <w:tcW w:w="0" w:type="auto"/>
                  <w:hideMark/>
                </w:tcPr>
                <w:p w14:paraId="6D05F239" w14:textId="77777777" w:rsidR="002B0DCD" w:rsidRDefault="002B0DCD">
                  <w:r>
                    <w:t>tableau blanc</w:t>
                  </w:r>
                </w:p>
              </w:tc>
              <w:tc>
                <w:tcPr>
                  <w:tcW w:w="0" w:type="auto"/>
                  <w:hideMark/>
                </w:tcPr>
                <w:p w14:paraId="182A65DA" w14:textId="77777777" w:rsidR="002B0DCD" w:rsidRDefault="002B0DCD">
                  <w:r>
                    <w:t>1 tableau blanc au centre du mur SUD de la pièces</w:t>
                  </w:r>
                </w:p>
              </w:tc>
            </w:tr>
            <w:tr w:rsidR="002B0DCD" w14:paraId="2BF70729" w14:textId="77777777">
              <w:tc>
                <w:tcPr>
                  <w:tcW w:w="0" w:type="auto"/>
                  <w:hideMark/>
                </w:tcPr>
                <w:p w14:paraId="590DF888" w14:textId="77777777" w:rsidR="002B0DCD" w:rsidRDefault="002B0DCD">
                  <w:r>
                    <w:t>fenetre</w:t>
                  </w:r>
                </w:p>
              </w:tc>
              <w:tc>
                <w:tcPr>
                  <w:tcW w:w="0" w:type="auto"/>
                  <w:hideMark/>
                </w:tcPr>
                <w:p w14:paraId="0804672E" w14:textId="77777777" w:rsidR="002B0DCD" w:rsidRDefault="002B0DCD">
                  <w:r>
                    <w:t>il y a 2 baies vitrée sur la face nord et ouest de la pièces</w:t>
                  </w:r>
                </w:p>
              </w:tc>
            </w:tr>
            <w:tr w:rsidR="002B0DCD" w14:paraId="3BDA6649" w14:textId="77777777">
              <w:tc>
                <w:tcPr>
                  <w:tcW w:w="0" w:type="auto"/>
                  <w:hideMark/>
                </w:tcPr>
                <w:p w14:paraId="3EDA7341" w14:textId="77777777" w:rsidR="002B0DCD" w:rsidRDefault="002B0DCD">
                  <w:r>
                    <w:t>PORTE</w:t>
                  </w:r>
                </w:p>
              </w:tc>
              <w:tc>
                <w:tcPr>
                  <w:tcW w:w="0" w:type="auto"/>
                  <w:hideMark/>
                </w:tcPr>
                <w:p w14:paraId="5D8469C4" w14:textId="77777777" w:rsidR="002B0DCD" w:rsidRDefault="002B0DCD">
                  <w:r>
                    <w:t>IL Y A une porte sur la face sud tout a droit du mur pour relier la classe au corridor</w:t>
                  </w:r>
                </w:p>
              </w:tc>
            </w:tr>
            <w:tr w:rsidR="002B0DCD" w14:paraId="0CC5201F" w14:textId="77777777">
              <w:tc>
                <w:tcPr>
                  <w:tcW w:w="0" w:type="auto"/>
                  <w:hideMark/>
                </w:tcPr>
                <w:p w14:paraId="4492CF71" w14:textId="77777777" w:rsidR="002B0DCD" w:rsidRDefault="002B0DCD">
                  <w:r>
                    <w:t>Salle D11</w:t>
                  </w:r>
                </w:p>
              </w:tc>
              <w:tc>
                <w:tcPr>
                  <w:tcW w:w="0" w:type="auto"/>
                  <w:hideMark/>
                </w:tcPr>
                <w:p w14:paraId="4F2D027C" w14:textId="77777777" w:rsidR="002B0DCD" w:rsidRDefault="002B0DCD">
                  <w:r>
                    <w:t>La salle se situe en D11</w:t>
                  </w:r>
                </w:p>
              </w:tc>
            </w:tr>
          </w:tbl>
          <w:p w14:paraId="016E0D46" w14:textId="77777777" w:rsidR="002B0DCD" w:rsidRDefault="002B0DCD">
            <w:pPr>
              <w:rPr>
                <w:rFonts w:ascii="Calibri" w:eastAsia="Calibri" w:hAnsi="Calibri" w:cs="Calibri"/>
              </w:rPr>
            </w:pPr>
          </w:p>
        </w:tc>
      </w:tr>
    </w:tbl>
    <w:p w14:paraId="3F6B71C0" w14:textId="77777777" w:rsidR="00025847" w:rsidRDefault="00025847" w:rsidP="00025847">
      <w:pPr>
        <w:rPr>
          <w:rFonts w:ascii="Calibri" w:eastAsia="Calibri" w:hAnsi="Calibri" w:cs="Calibri"/>
        </w:rPr>
      </w:pPr>
    </w:p>
    <w:p w14:paraId="56E0B178" w14:textId="77777777" w:rsidR="00025847" w:rsidRDefault="00025847" w:rsidP="00025847">
      <w:pPr>
        <w:rPr>
          <w:rFonts w:ascii="Calibri" w:eastAsia="Calibri" w:hAnsi="Calibri" w:cs="Calibri"/>
        </w:rPr>
      </w:pPr>
    </w:p>
    <w:p w14:paraId="79AAB897" w14:textId="0A1AD3E1" w:rsidR="002B0DCD" w:rsidRDefault="002B0DCD" w:rsidP="000F6F09">
      <w:pPr>
        <w:pStyle w:val="Titre2"/>
      </w:pPr>
      <w:bookmarkStart w:id="30" w:name="_Toc167197141"/>
      <w:r>
        <w:t>WC floor 1</w:t>
      </w:r>
      <w:bookmarkEnd w:id="30"/>
    </w:p>
    <w:p w14:paraId="2578808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95"/>
      </w:tblGrid>
      <w:tr w:rsidR="002B0DCD" w14:paraId="6380E996"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AE87944" w14:textId="77777777" w:rsidR="002B0DCD" w:rsidRDefault="002B0DCD">
            <w:r>
              <w:t>en tant qu'utilisateur du batiement  je veux des toilettes  pour me soulager</w:t>
            </w:r>
          </w:p>
        </w:tc>
      </w:tr>
      <w:tr w:rsidR="002B0DCD" w14:paraId="101B186F"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38E0F0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893"/>
              <w:gridCol w:w="6382"/>
            </w:tblGrid>
            <w:tr w:rsidR="002B0DCD" w14:paraId="6C3F5D0F" w14:textId="77777777">
              <w:tc>
                <w:tcPr>
                  <w:tcW w:w="0" w:type="auto"/>
                  <w:hideMark/>
                </w:tcPr>
                <w:p w14:paraId="5BE49E0B" w14:textId="77777777" w:rsidR="002B0DCD" w:rsidRDefault="002B0DCD">
                  <w:r>
                    <w:t>toillette</w:t>
                  </w:r>
                </w:p>
              </w:tc>
              <w:tc>
                <w:tcPr>
                  <w:tcW w:w="0" w:type="auto"/>
                  <w:hideMark/>
                </w:tcPr>
                <w:p w14:paraId="6C9005E7" w14:textId="77777777" w:rsidR="002B0DCD" w:rsidRDefault="002B0DCD">
                  <w:r>
                    <w:t>dans la pièce 5 toilette fermer et aménager de la même manière</w:t>
                  </w:r>
                </w:p>
              </w:tc>
            </w:tr>
            <w:tr w:rsidR="002B0DCD" w14:paraId="4E7FD1FE" w14:textId="77777777">
              <w:tc>
                <w:tcPr>
                  <w:tcW w:w="0" w:type="auto"/>
                  <w:hideMark/>
                </w:tcPr>
                <w:p w14:paraId="55E20940" w14:textId="77777777" w:rsidR="002B0DCD" w:rsidRDefault="002B0DCD">
                  <w:r>
                    <w:t>robinet</w:t>
                  </w:r>
                </w:p>
              </w:tc>
              <w:tc>
                <w:tcPr>
                  <w:tcW w:w="0" w:type="auto"/>
                  <w:hideMark/>
                </w:tcPr>
                <w:p w14:paraId="5B89BF61" w14:textId="77777777" w:rsidR="002B0DCD" w:rsidRDefault="002B0DCD">
                  <w:r>
                    <w:t>robinet dans chaque toilette</w:t>
                  </w:r>
                </w:p>
              </w:tc>
            </w:tr>
            <w:tr w:rsidR="002B0DCD" w14:paraId="704D8A3A" w14:textId="77777777">
              <w:tc>
                <w:tcPr>
                  <w:tcW w:w="0" w:type="auto"/>
                  <w:hideMark/>
                </w:tcPr>
                <w:p w14:paraId="18A7CA61" w14:textId="77777777" w:rsidR="002B0DCD" w:rsidRDefault="002B0DCD">
                  <w:r>
                    <w:t>papier</w:t>
                  </w:r>
                </w:p>
              </w:tc>
              <w:tc>
                <w:tcPr>
                  <w:tcW w:w="0" w:type="auto"/>
                  <w:hideMark/>
                </w:tcPr>
                <w:p w14:paraId="780B9B30" w14:textId="77777777" w:rsidR="002B0DCD" w:rsidRDefault="002B0DCD">
                  <w:r>
                    <w:t>distributeur a papier dans chaque toilette</w:t>
                  </w:r>
                </w:p>
              </w:tc>
            </w:tr>
            <w:tr w:rsidR="002B0DCD" w14:paraId="5FCE4284" w14:textId="77777777">
              <w:tc>
                <w:tcPr>
                  <w:tcW w:w="0" w:type="auto"/>
                  <w:hideMark/>
                </w:tcPr>
                <w:p w14:paraId="69BCD4C5" w14:textId="77777777" w:rsidR="002B0DCD" w:rsidRDefault="002B0DCD">
                  <w:r>
                    <w:t>Salle D02</w:t>
                  </w:r>
                </w:p>
              </w:tc>
              <w:tc>
                <w:tcPr>
                  <w:tcW w:w="0" w:type="auto"/>
                  <w:hideMark/>
                </w:tcPr>
                <w:p w14:paraId="0C3B7398" w14:textId="77777777" w:rsidR="002B0DCD" w:rsidRDefault="002B0DCD">
                  <w:r>
                    <w:t>Les toilettes se trouve en D02</w:t>
                  </w:r>
                </w:p>
              </w:tc>
            </w:tr>
          </w:tbl>
          <w:p w14:paraId="06DAB9EB" w14:textId="77777777" w:rsidR="002B0DCD" w:rsidRDefault="002B0DCD">
            <w:pPr>
              <w:rPr>
                <w:rFonts w:ascii="Calibri" w:eastAsia="Calibri" w:hAnsi="Calibri" w:cs="Calibri"/>
              </w:rPr>
            </w:pPr>
          </w:p>
        </w:tc>
      </w:tr>
    </w:tbl>
    <w:p w14:paraId="369E4237" w14:textId="57C4ED04" w:rsidR="002B0DCD" w:rsidRDefault="002B0DCD" w:rsidP="000F6F09">
      <w:pPr>
        <w:pStyle w:val="Titre2"/>
      </w:pPr>
      <w:bookmarkStart w:id="31" w:name="_Toc167197142"/>
      <w:r>
        <w:t>Salle de musculation</w:t>
      </w:r>
      <w:bookmarkEnd w:id="31"/>
    </w:p>
    <w:p w14:paraId="705F0FDE"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7328D399"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9F0BA54" w14:textId="77777777" w:rsidR="002B0DCD" w:rsidRDefault="002B0DCD">
            <w:r>
              <w:t>En tant que sportifs je veux une salle de musculation  pour pouvoir me muscler</w:t>
            </w:r>
          </w:p>
        </w:tc>
      </w:tr>
      <w:tr w:rsidR="002B0DCD" w14:paraId="077720C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004A7F6F"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553"/>
              <w:gridCol w:w="7487"/>
            </w:tblGrid>
            <w:tr w:rsidR="002B0DCD" w14:paraId="5A21C3E7" w14:textId="77777777">
              <w:tc>
                <w:tcPr>
                  <w:tcW w:w="0" w:type="auto"/>
                  <w:hideMark/>
                </w:tcPr>
                <w:p w14:paraId="450779B3" w14:textId="77777777" w:rsidR="002B0DCD" w:rsidRDefault="002B0DCD">
                  <w:r>
                    <w:t>leg presse</w:t>
                  </w:r>
                </w:p>
              </w:tc>
              <w:tc>
                <w:tcPr>
                  <w:tcW w:w="0" w:type="auto"/>
                  <w:hideMark/>
                </w:tcPr>
                <w:p w14:paraId="4AD4A098" w14:textId="77777777" w:rsidR="002B0DCD" w:rsidRDefault="002B0DCD">
                  <w:r>
                    <w:t>Il y a une leg presse dans le coin Sud-Ouest</w:t>
                  </w:r>
                </w:p>
              </w:tc>
            </w:tr>
            <w:tr w:rsidR="002B0DCD" w14:paraId="485AA099" w14:textId="77777777">
              <w:tc>
                <w:tcPr>
                  <w:tcW w:w="0" w:type="auto"/>
                  <w:hideMark/>
                </w:tcPr>
                <w:p w14:paraId="5C656935" w14:textId="77777777" w:rsidR="002B0DCD" w:rsidRDefault="002B0DCD">
                  <w:r>
                    <w:t>Salle D06</w:t>
                  </w:r>
                </w:p>
              </w:tc>
              <w:tc>
                <w:tcPr>
                  <w:tcW w:w="0" w:type="auto"/>
                  <w:hideMark/>
                </w:tcPr>
                <w:p w14:paraId="3981EC7F" w14:textId="77777777" w:rsidR="002B0DCD" w:rsidRDefault="002B0DCD">
                  <w:r>
                    <w:t>La salle de musculation se trouve dans la salle D06</w:t>
                  </w:r>
                </w:p>
              </w:tc>
            </w:tr>
            <w:tr w:rsidR="002B0DCD" w14:paraId="6BDA9894" w14:textId="77777777">
              <w:tc>
                <w:tcPr>
                  <w:tcW w:w="0" w:type="auto"/>
                  <w:hideMark/>
                </w:tcPr>
                <w:p w14:paraId="57CFECF7" w14:textId="77777777" w:rsidR="002B0DCD" w:rsidRDefault="002B0DCD">
                  <w:r>
                    <w:t>Miroir</w:t>
                  </w:r>
                </w:p>
              </w:tc>
              <w:tc>
                <w:tcPr>
                  <w:tcW w:w="0" w:type="auto"/>
                  <w:hideMark/>
                </w:tcPr>
                <w:p w14:paraId="5EC2A256" w14:textId="77777777" w:rsidR="002B0DCD" w:rsidRDefault="002B0DCD">
                  <w:r>
                    <w:t>Le mur Est de la salle est entièrement recouvert de miroir</w:t>
                  </w:r>
                </w:p>
              </w:tc>
            </w:tr>
            <w:tr w:rsidR="002B0DCD" w14:paraId="7BC59ACE" w14:textId="77777777">
              <w:tc>
                <w:tcPr>
                  <w:tcW w:w="0" w:type="auto"/>
                  <w:hideMark/>
                </w:tcPr>
                <w:p w14:paraId="3C1C4FB7" w14:textId="77777777" w:rsidR="002B0DCD" w:rsidRDefault="002B0DCD">
                  <w:r>
                    <w:t>Haltères</w:t>
                  </w:r>
                </w:p>
              </w:tc>
              <w:tc>
                <w:tcPr>
                  <w:tcW w:w="0" w:type="auto"/>
                  <w:hideMark/>
                </w:tcPr>
                <w:p w14:paraId="252AF354" w14:textId="77777777" w:rsidR="002B0DCD" w:rsidRDefault="002B0DCD">
                  <w:r>
                    <w:t>Il y a deux petit meubles pour ranger les haltère a l'intérieure, les meubles se trouvent coller au millieux du mur Est.</w:t>
                  </w:r>
                </w:p>
              </w:tc>
            </w:tr>
            <w:tr w:rsidR="002B0DCD" w14:paraId="33B96AFF" w14:textId="77777777">
              <w:tc>
                <w:tcPr>
                  <w:tcW w:w="0" w:type="auto"/>
                  <w:hideMark/>
                </w:tcPr>
                <w:p w14:paraId="66D0C100" w14:textId="77777777" w:rsidR="002B0DCD" w:rsidRDefault="002B0DCD">
                  <w:r>
                    <w:t>multipresse</w:t>
                  </w:r>
                </w:p>
              </w:tc>
              <w:tc>
                <w:tcPr>
                  <w:tcW w:w="0" w:type="auto"/>
                  <w:hideMark/>
                </w:tcPr>
                <w:p w14:paraId="71891A0D" w14:textId="77777777" w:rsidR="002B0DCD" w:rsidRDefault="002B0DCD">
                  <w:r>
                    <w:t>Cette machine se trouve à coter de la leg press a 1,5metre décart sur le mur sud.</w:t>
                  </w:r>
                </w:p>
              </w:tc>
            </w:tr>
            <w:tr w:rsidR="002B0DCD" w14:paraId="0621BCCF" w14:textId="77777777">
              <w:tc>
                <w:tcPr>
                  <w:tcW w:w="0" w:type="auto"/>
                  <w:hideMark/>
                </w:tcPr>
                <w:p w14:paraId="6B4A7F4B" w14:textId="77777777" w:rsidR="002B0DCD" w:rsidRDefault="002B0DCD">
                  <w:r>
                    <w:t>Tapis de course</w:t>
                  </w:r>
                </w:p>
              </w:tc>
              <w:tc>
                <w:tcPr>
                  <w:tcW w:w="0" w:type="auto"/>
                  <w:hideMark/>
                </w:tcPr>
                <w:p w14:paraId="2402451A" w14:textId="77777777" w:rsidR="002B0DCD" w:rsidRDefault="002B0DCD">
                  <w:r>
                    <w:t>Il y a deux tapi de course qui se situe a 1m décart de la multipresse et les deux tapis de course sont à coté. Les tapis de course touche le mur sud</w:t>
                  </w:r>
                </w:p>
              </w:tc>
            </w:tr>
            <w:tr w:rsidR="002B0DCD" w14:paraId="1E38E04F" w14:textId="77777777">
              <w:tc>
                <w:tcPr>
                  <w:tcW w:w="0" w:type="auto"/>
                  <w:hideMark/>
                </w:tcPr>
                <w:p w14:paraId="5754F3D1" w14:textId="77777777" w:rsidR="002B0DCD" w:rsidRDefault="002B0DCD">
                  <w:r>
                    <w:t>vélo intérieure</w:t>
                  </w:r>
                </w:p>
              </w:tc>
              <w:tc>
                <w:tcPr>
                  <w:tcW w:w="0" w:type="auto"/>
                  <w:hideMark/>
                </w:tcPr>
                <w:p w14:paraId="711A6F9D" w14:textId="77777777" w:rsidR="002B0DCD" w:rsidRDefault="002B0DCD">
                  <w:r>
                    <w:t>le vélo d'interieur se trouve à côté du tapis de cours a 1,5m décart</w:t>
                  </w:r>
                </w:p>
              </w:tc>
            </w:tr>
            <w:tr w:rsidR="002B0DCD" w14:paraId="1F358738" w14:textId="77777777">
              <w:tc>
                <w:tcPr>
                  <w:tcW w:w="0" w:type="auto"/>
                  <w:hideMark/>
                </w:tcPr>
                <w:p w14:paraId="0701FD5C" w14:textId="77777777" w:rsidR="002B0DCD" w:rsidRDefault="002B0DCD">
                  <w:r>
                    <w:t>Rameur</w:t>
                  </w:r>
                </w:p>
              </w:tc>
              <w:tc>
                <w:tcPr>
                  <w:tcW w:w="0" w:type="auto"/>
                  <w:hideMark/>
                </w:tcPr>
                <w:p w14:paraId="726170E9" w14:textId="77777777" w:rsidR="002B0DCD" w:rsidRDefault="002B0DCD">
                  <w:r>
                    <w:t>Le rameur se trouve au Sud-Est dans le coin a 1m du mur Est</w:t>
                  </w:r>
                </w:p>
              </w:tc>
            </w:tr>
            <w:tr w:rsidR="002B0DCD" w14:paraId="2E3A1E9B" w14:textId="77777777">
              <w:tc>
                <w:tcPr>
                  <w:tcW w:w="0" w:type="auto"/>
                  <w:hideMark/>
                </w:tcPr>
                <w:p w14:paraId="63912A76" w14:textId="77777777" w:rsidR="002B0DCD" w:rsidRDefault="002B0DCD">
                  <w:r>
                    <w:t>Banc de musculation</w:t>
                  </w:r>
                </w:p>
              </w:tc>
              <w:tc>
                <w:tcPr>
                  <w:tcW w:w="0" w:type="auto"/>
                  <w:hideMark/>
                </w:tcPr>
                <w:p w14:paraId="5316D6C5" w14:textId="77777777" w:rsidR="002B0DCD" w:rsidRDefault="002B0DCD">
                  <w:r>
                    <w:t>Il y a 2 bancs de musculation qui se trouve en face du miroir</w:t>
                  </w:r>
                </w:p>
              </w:tc>
            </w:tr>
            <w:tr w:rsidR="002B0DCD" w14:paraId="75C611DF" w14:textId="77777777">
              <w:tc>
                <w:tcPr>
                  <w:tcW w:w="0" w:type="auto"/>
                  <w:hideMark/>
                </w:tcPr>
                <w:p w14:paraId="06B4EE63" w14:textId="77777777" w:rsidR="002B0DCD" w:rsidRDefault="002B0DCD">
                  <w:r>
                    <w:t>leg presse 2</w:t>
                  </w:r>
                </w:p>
              </w:tc>
              <w:tc>
                <w:tcPr>
                  <w:tcW w:w="0" w:type="auto"/>
                  <w:hideMark/>
                </w:tcPr>
                <w:p w14:paraId="662A09C7" w14:textId="77777777" w:rsidR="002B0DCD" w:rsidRDefault="002B0DCD">
                  <w:r>
                    <w:t>Il y a une leg presse dans le coins nord ouest</w:t>
                  </w:r>
                </w:p>
              </w:tc>
            </w:tr>
            <w:tr w:rsidR="002B0DCD" w14:paraId="3FBB49BF" w14:textId="77777777">
              <w:tc>
                <w:tcPr>
                  <w:tcW w:w="0" w:type="auto"/>
                  <w:hideMark/>
                </w:tcPr>
                <w:p w14:paraId="4AA89E82" w14:textId="77777777" w:rsidR="002B0DCD" w:rsidRDefault="002B0DCD">
                  <w:r>
                    <w:t>machine pour les bras</w:t>
                  </w:r>
                </w:p>
              </w:tc>
              <w:tc>
                <w:tcPr>
                  <w:tcW w:w="0" w:type="auto"/>
                  <w:hideMark/>
                </w:tcPr>
                <w:p w14:paraId="41D5BCDD" w14:textId="77777777" w:rsidR="002B0DCD" w:rsidRDefault="002B0DCD">
                  <w:r>
                    <w:t>Sur le mur nord à 4m du mur est il y a une machine pour les bras de 150cm de profondeur, 112cm de largeur et 198cm de hauteur. Il y a une deuxième machine pour les bras à coter d'elle.</w:t>
                  </w:r>
                </w:p>
              </w:tc>
            </w:tr>
            <w:tr w:rsidR="002B0DCD" w14:paraId="7FCA0F6E" w14:textId="77777777">
              <w:tc>
                <w:tcPr>
                  <w:tcW w:w="0" w:type="auto"/>
                  <w:hideMark/>
                </w:tcPr>
                <w:p w14:paraId="0F08E79A" w14:textId="77777777" w:rsidR="002B0DCD" w:rsidRDefault="002B0DCD">
                  <w:r>
                    <w:lastRenderedPageBreak/>
                    <w:t>Porte entrer</w:t>
                  </w:r>
                </w:p>
              </w:tc>
              <w:tc>
                <w:tcPr>
                  <w:tcW w:w="0" w:type="auto"/>
                  <w:hideMark/>
                </w:tcPr>
                <w:p w14:paraId="63A9AFCC" w14:textId="77777777" w:rsidR="002B0DCD" w:rsidRDefault="002B0DCD">
                  <w:r>
                    <w:t>la porte d'entrer se trouve sur le mur nord a 1m du mur Est</w:t>
                  </w:r>
                </w:p>
              </w:tc>
            </w:tr>
          </w:tbl>
          <w:p w14:paraId="05BEE580" w14:textId="77777777" w:rsidR="002B0DCD" w:rsidRDefault="002B0DCD">
            <w:pPr>
              <w:rPr>
                <w:rFonts w:ascii="Calibri" w:eastAsia="Calibri" w:hAnsi="Calibri" w:cs="Calibri"/>
              </w:rPr>
            </w:pPr>
          </w:p>
        </w:tc>
      </w:tr>
    </w:tbl>
    <w:p w14:paraId="2F3FC626" w14:textId="77777777" w:rsidR="00025847" w:rsidRDefault="00025847" w:rsidP="00025847">
      <w:pPr>
        <w:rPr>
          <w:rFonts w:ascii="Calibri" w:eastAsia="Calibri" w:hAnsi="Calibri" w:cs="Calibri"/>
        </w:rPr>
      </w:pPr>
    </w:p>
    <w:p w14:paraId="610DD02A" w14:textId="1C0C9BF4" w:rsidR="002B0DCD" w:rsidRDefault="000F6F09" w:rsidP="000F6F09">
      <w:pPr>
        <w:pStyle w:val="Titre2"/>
      </w:pPr>
      <w:bookmarkStart w:id="32" w:name="_Toc167197143"/>
      <w:r>
        <w:t xml:space="preserve"> </w:t>
      </w:r>
      <w:r w:rsidR="002B0DCD">
        <w:t>jardin d'extérieur</w:t>
      </w:r>
      <w:bookmarkEnd w:id="32"/>
    </w:p>
    <w:p w14:paraId="69F7BD7D"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37A8642"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02D4345" w14:textId="77777777" w:rsidR="002B0DCD" w:rsidRDefault="002B0DCD">
            <w:r>
              <w:t>en tant qu'élève je veux  un petit jardin aménager  pour pouvoir prendre ma pause</w:t>
            </w:r>
          </w:p>
        </w:tc>
      </w:tr>
      <w:tr w:rsidR="002B0DCD" w14:paraId="322724B0"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4E7D63CC"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171"/>
              <w:gridCol w:w="7869"/>
            </w:tblGrid>
            <w:tr w:rsidR="002B0DCD" w14:paraId="233918FD" w14:textId="77777777">
              <w:tc>
                <w:tcPr>
                  <w:tcW w:w="0" w:type="auto"/>
                  <w:hideMark/>
                </w:tcPr>
                <w:p w14:paraId="3B6A7070" w14:textId="77777777" w:rsidR="002B0DCD" w:rsidRDefault="002B0DCD">
                  <w:r>
                    <w:t>parasol</w:t>
                  </w:r>
                </w:p>
              </w:tc>
              <w:tc>
                <w:tcPr>
                  <w:tcW w:w="0" w:type="auto"/>
                  <w:hideMark/>
                </w:tcPr>
                <w:p w14:paraId="7D683EAB" w14:textId="77777777" w:rsidR="002B0DCD" w:rsidRDefault="002B0DCD">
                  <w:r>
                    <w:t>il y a 2 parasol de 3m2 de diamètre hexagonaux   éloigner de 10 mètre depuis leur pieds.</w:t>
                  </w:r>
                </w:p>
              </w:tc>
            </w:tr>
            <w:tr w:rsidR="002B0DCD" w14:paraId="49DB7905" w14:textId="77777777">
              <w:tc>
                <w:tcPr>
                  <w:tcW w:w="0" w:type="auto"/>
                  <w:hideMark/>
                </w:tcPr>
                <w:p w14:paraId="608066EB" w14:textId="77777777" w:rsidR="002B0DCD" w:rsidRDefault="002B0DCD">
                  <w:r>
                    <w:t>banc</w:t>
                  </w:r>
                </w:p>
              </w:tc>
              <w:tc>
                <w:tcPr>
                  <w:tcW w:w="0" w:type="auto"/>
                  <w:hideMark/>
                </w:tcPr>
                <w:p w14:paraId="38F92A60" w14:textId="77777777" w:rsidR="002B0DCD" w:rsidRDefault="002B0DCD">
                  <w:r>
                    <w:t>5 banc d'une longueur de 3 mètre  espacer autour des parasol</w:t>
                  </w:r>
                </w:p>
              </w:tc>
            </w:tr>
            <w:tr w:rsidR="002B0DCD" w14:paraId="4CA2DDC3" w14:textId="77777777">
              <w:tc>
                <w:tcPr>
                  <w:tcW w:w="0" w:type="auto"/>
                  <w:hideMark/>
                </w:tcPr>
                <w:p w14:paraId="03BE8DFC" w14:textId="77777777" w:rsidR="002B0DCD" w:rsidRDefault="002B0DCD">
                  <w:r>
                    <w:t>une table</w:t>
                  </w:r>
                </w:p>
              </w:tc>
              <w:tc>
                <w:tcPr>
                  <w:tcW w:w="0" w:type="auto"/>
                  <w:hideMark/>
                </w:tcPr>
                <w:p w14:paraId="4059B5DE" w14:textId="77777777" w:rsidR="002B0DCD" w:rsidRDefault="002B0DCD">
                  <w:r>
                    <w:t>1 table de 1m de large sur 2m de longueur</w:t>
                  </w:r>
                </w:p>
              </w:tc>
            </w:tr>
            <w:tr w:rsidR="002B0DCD" w14:paraId="58210C60" w14:textId="77777777">
              <w:tc>
                <w:tcPr>
                  <w:tcW w:w="0" w:type="auto"/>
                  <w:hideMark/>
                </w:tcPr>
                <w:p w14:paraId="1F22730F" w14:textId="77777777" w:rsidR="002B0DCD" w:rsidRDefault="002B0DCD">
                  <w:r>
                    <w:t>chaise table</w:t>
                  </w:r>
                </w:p>
              </w:tc>
              <w:tc>
                <w:tcPr>
                  <w:tcW w:w="0" w:type="auto"/>
                  <w:hideMark/>
                </w:tcPr>
                <w:p w14:paraId="07A4CB89" w14:textId="77777777" w:rsidR="002B0DCD" w:rsidRDefault="002B0DCD">
                  <w:r>
                    <w:t>il y a 6 chaises autour de la table, 1 sur chaque largeur et 2 par longueur</w:t>
                  </w:r>
                </w:p>
              </w:tc>
            </w:tr>
            <w:tr w:rsidR="002B0DCD" w14:paraId="266427E7" w14:textId="77777777">
              <w:tc>
                <w:tcPr>
                  <w:tcW w:w="0" w:type="auto"/>
                  <w:hideMark/>
                </w:tcPr>
                <w:p w14:paraId="06E4B544" w14:textId="77777777" w:rsidR="002B0DCD" w:rsidRDefault="002B0DCD">
                  <w:r>
                    <w:t>arbre</w:t>
                  </w:r>
                </w:p>
              </w:tc>
              <w:tc>
                <w:tcPr>
                  <w:tcW w:w="0" w:type="auto"/>
                  <w:hideMark/>
                </w:tcPr>
                <w:p w14:paraId="0F0AA4E2" w14:textId="77777777" w:rsidR="002B0DCD" w:rsidRDefault="002B0DCD">
                  <w:r>
                    <w:t>il  y a 4 arbre espacer dans le jardin</w:t>
                  </w:r>
                </w:p>
              </w:tc>
            </w:tr>
          </w:tbl>
          <w:p w14:paraId="6B5B8C6D" w14:textId="77777777" w:rsidR="002B0DCD" w:rsidRDefault="002B0DCD">
            <w:pPr>
              <w:rPr>
                <w:rFonts w:ascii="Calibri" w:eastAsia="Calibri" w:hAnsi="Calibri" w:cs="Calibri"/>
              </w:rPr>
            </w:pPr>
          </w:p>
        </w:tc>
      </w:tr>
    </w:tbl>
    <w:p w14:paraId="6AFA8913" w14:textId="77777777" w:rsidR="00025847" w:rsidRDefault="00025847" w:rsidP="00025847">
      <w:pPr>
        <w:rPr>
          <w:rFonts w:ascii="Calibri" w:eastAsia="Calibri" w:hAnsi="Calibri" w:cs="Calibri"/>
        </w:rPr>
      </w:pPr>
    </w:p>
    <w:p w14:paraId="75CFD2AF" w14:textId="62324795" w:rsidR="002B0DCD" w:rsidRDefault="002B0DCD" w:rsidP="000F6F09">
      <w:pPr>
        <w:pStyle w:val="Titre2"/>
      </w:pPr>
      <w:bookmarkStart w:id="33" w:name="_Toc167197144"/>
      <w:r>
        <w:t>salon de thé</w:t>
      </w:r>
      <w:bookmarkEnd w:id="33"/>
    </w:p>
    <w:p w14:paraId="40D28BF2"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4EDC053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84F8CDE" w14:textId="77777777" w:rsidR="002B0DCD" w:rsidRDefault="002B0DCD">
            <w:r>
              <w:t>en tant qu'élève je veux un salon de thé pour boire le café a la fin des cours</w:t>
            </w:r>
          </w:p>
        </w:tc>
      </w:tr>
      <w:tr w:rsidR="002B0DCD" w14:paraId="20E61C1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C06C96"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59"/>
              <w:gridCol w:w="7581"/>
            </w:tblGrid>
            <w:tr w:rsidR="002B0DCD" w14:paraId="7DAC6783" w14:textId="77777777">
              <w:tc>
                <w:tcPr>
                  <w:tcW w:w="0" w:type="auto"/>
                  <w:hideMark/>
                </w:tcPr>
                <w:p w14:paraId="1612A863" w14:textId="77777777" w:rsidR="002B0DCD" w:rsidRDefault="002B0DCD">
                  <w:r>
                    <w:t>emplacement</w:t>
                  </w:r>
                </w:p>
              </w:tc>
              <w:tc>
                <w:tcPr>
                  <w:tcW w:w="0" w:type="auto"/>
                  <w:hideMark/>
                </w:tcPr>
                <w:p w14:paraId="64D29509" w14:textId="77777777" w:rsidR="002B0DCD" w:rsidRDefault="002B0DCD">
                  <w:r>
                    <w:t>Le salon de thé se trouve dans la salle D01</w:t>
                  </w:r>
                </w:p>
              </w:tc>
            </w:tr>
            <w:tr w:rsidR="002B0DCD" w14:paraId="658CC488" w14:textId="77777777">
              <w:tc>
                <w:tcPr>
                  <w:tcW w:w="0" w:type="auto"/>
                  <w:hideMark/>
                </w:tcPr>
                <w:p w14:paraId="5A0C0659" w14:textId="77777777" w:rsidR="002B0DCD" w:rsidRDefault="002B0DCD">
                  <w:r>
                    <w:t>Tables pour thé</w:t>
                  </w:r>
                </w:p>
              </w:tc>
              <w:tc>
                <w:tcPr>
                  <w:tcW w:w="0" w:type="auto"/>
                  <w:hideMark/>
                </w:tcPr>
                <w:p w14:paraId="1A5C649E" w14:textId="77777777" w:rsidR="002B0DCD" w:rsidRDefault="002B0DCD">
                  <w:r>
                    <w:t>Deux tables au millieux du mur nord de la salle</w:t>
                  </w:r>
                </w:p>
              </w:tc>
            </w:tr>
            <w:tr w:rsidR="002B0DCD" w14:paraId="05293E5B" w14:textId="77777777">
              <w:tc>
                <w:tcPr>
                  <w:tcW w:w="0" w:type="auto"/>
                  <w:hideMark/>
                </w:tcPr>
                <w:p w14:paraId="645C8C04" w14:textId="77777777" w:rsidR="002B0DCD" w:rsidRDefault="002B0DCD">
                  <w:r>
                    <w:t>téière</w:t>
                  </w:r>
                </w:p>
              </w:tc>
              <w:tc>
                <w:tcPr>
                  <w:tcW w:w="0" w:type="auto"/>
                  <w:hideMark/>
                </w:tcPr>
                <w:p w14:paraId="4D7463E6" w14:textId="77777777" w:rsidR="002B0DCD" w:rsidRDefault="002B0DCD">
                  <w:r>
                    <w:t>Sur les tables qui se trouvent sur le mur nord de la salle il y a 10 théières.</w:t>
                  </w:r>
                </w:p>
              </w:tc>
            </w:tr>
            <w:tr w:rsidR="002B0DCD" w14:paraId="5DD79267" w14:textId="77777777">
              <w:tc>
                <w:tcPr>
                  <w:tcW w:w="0" w:type="auto"/>
                  <w:hideMark/>
                </w:tcPr>
                <w:p w14:paraId="1A49EDB2" w14:textId="77777777" w:rsidR="002B0DCD" w:rsidRDefault="002B0DCD">
                  <w:r>
                    <w:t>verre</w:t>
                  </w:r>
                </w:p>
              </w:tc>
              <w:tc>
                <w:tcPr>
                  <w:tcW w:w="0" w:type="auto"/>
                  <w:hideMark/>
                </w:tcPr>
                <w:p w14:paraId="213087D4" w14:textId="77777777" w:rsidR="002B0DCD" w:rsidRDefault="002B0DCD">
                  <w:r>
                    <w:t>Il faut des verres a disposition qui sont des verres qui ont un design spécial Maroc, les verres se trouvent sur les tables qui se situe sur le mur nord de la salle.</w:t>
                  </w:r>
                </w:p>
              </w:tc>
            </w:tr>
            <w:tr w:rsidR="002B0DCD" w14:paraId="63499569" w14:textId="77777777">
              <w:tc>
                <w:tcPr>
                  <w:tcW w:w="0" w:type="auto"/>
                  <w:hideMark/>
                </w:tcPr>
                <w:p w14:paraId="321850B6" w14:textId="77777777" w:rsidR="002B0DCD" w:rsidRDefault="002B0DCD">
                  <w:r>
                    <w:t>tapis</w:t>
                  </w:r>
                </w:p>
              </w:tc>
              <w:tc>
                <w:tcPr>
                  <w:tcW w:w="0" w:type="auto"/>
                  <w:hideMark/>
                </w:tcPr>
                <w:p w14:paraId="69DD210B" w14:textId="77777777" w:rsidR="002B0DCD" w:rsidRDefault="002B0DCD">
                  <w:r>
                    <w:t>il y a 10 tapis qui recouvre le sol de toute la salle</w:t>
                  </w:r>
                </w:p>
              </w:tc>
            </w:tr>
            <w:tr w:rsidR="002B0DCD" w14:paraId="564C9E49" w14:textId="77777777">
              <w:tc>
                <w:tcPr>
                  <w:tcW w:w="0" w:type="auto"/>
                  <w:hideMark/>
                </w:tcPr>
                <w:p w14:paraId="18F5C4FF" w14:textId="77777777" w:rsidR="002B0DCD" w:rsidRDefault="002B0DCD">
                  <w:r>
                    <w:t>tables basse</w:t>
                  </w:r>
                </w:p>
              </w:tc>
              <w:tc>
                <w:tcPr>
                  <w:tcW w:w="0" w:type="auto"/>
                  <w:hideMark/>
                </w:tcPr>
                <w:p w14:paraId="27933B09" w14:textId="77777777" w:rsidR="002B0DCD" w:rsidRDefault="002B0DCD">
                  <w:r>
                    <w:t>il y a 6 tables basses de 1metre sur 1metre pour que les élèves puissent boire le thé dans la salle.</w:t>
                  </w:r>
                </w:p>
              </w:tc>
            </w:tr>
            <w:tr w:rsidR="002B0DCD" w14:paraId="29324BCF" w14:textId="77777777">
              <w:tc>
                <w:tcPr>
                  <w:tcW w:w="0" w:type="auto"/>
                  <w:hideMark/>
                </w:tcPr>
                <w:p w14:paraId="54614470" w14:textId="77777777" w:rsidR="002B0DCD" w:rsidRDefault="002B0DCD">
                  <w:r>
                    <w:t>prise éléctrique</w:t>
                  </w:r>
                </w:p>
              </w:tc>
              <w:tc>
                <w:tcPr>
                  <w:tcW w:w="0" w:type="auto"/>
                  <w:hideMark/>
                </w:tcPr>
                <w:p w14:paraId="328B686F" w14:textId="77777777" w:rsidR="002B0DCD" w:rsidRDefault="002B0DCD">
                  <w:r>
                    <w:t>Il y a 5 prises électriques dans toute la salle dont 2 qui proche des théières.</w:t>
                  </w:r>
                </w:p>
              </w:tc>
            </w:tr>
            <w:tr w:rsidR="002B0DCD" w14:paraId="606F551A" w14:textId="77777777">
              <w:tc>
                <w:tcPr>
                  <w:tcW w:w="0" w:type="auto"/>
                  <w:hideMark/>
                </w:tcPr>
                <w:p w14:paraId="099303BE" w14:textId="77777777" w:rsidR="002B0DCD" w:rsidRDefault="002B0DCD">
                  <w:r>
                    <w:t>porte entrer</w:t>
                  </w:r>
                </w:p>
              </w:tc>
              <w:tc>
                <w:tcPr>
                  <w:tcW w:w="0" w:type="auto"/>
                  <w:hideMark/>
                </w:tcPr>
                <w:p w14:paraId="680344B2" w14:textId="77777777" w:rsidR="002B0DCD" w:rsidRDefault="002B0DCD">
                  <w:r>
                    <w:t>La porte se situe sur le mur Sud a 1m décart de mur Ouest</w:t>
                  </w:r>
                </w:p>
              </w:tc>
            </w:tr>
            <w:tr w:rsidR="002B0DCD" w14:paraId="75346019" w14:textId="77777777">
              <w:tc>
                <w:tcPr>
                  <w:tcW w:w="0" w:type="auto"/>
                  <w:hideMark/>
                </w:tcPr>
                <w:p w14:paraId="2A20AAA0" w14:textId="77777777" w:rsidR="002B0DCD" w:rsidRDefault="002B0DCD">
                  <w:r>
                    <w:t>Fenêtre</w:t>
                  </w:r>
                </w:p>
              </w:tc>
              <w:tc>
                <w:tcPr>
                  <w:tcW w:w="0" w:type="auto"/>
                  <w:hideMark/>
                </w:tcPr>
                <w:p w14:paraId="423E9058" w14:textId="77777777" w:rsidR="002B0DCD" w:rsidRDefault="002B0DCD">
                  <w:r>
                    <w:t>Il y a 2 porte fenêtre de 2metre de hauteur et 1,20m de largeur elle se situe sur le mur Oest</w:t>
                  </w:r>
                </w:p>
              </w:tc>
            </w:tr>
            <w:tr w:rsidR="002B0DCD" w14:paraId="5509C57E" w14:textId="77777777">
              <w:tc>
                <w:tcPr>
                  <w:tcW w:w="0" w:type="auto"/>
                  <w:hideMark/>
                </w:tcPr>
                <w:p w14:paraId="7557A101" w14:textId="77777777" w:rsidR="002B0DCD" w:rsidRDefault="002B0DCD">
                  <w:r>
                    <w:t>fenêtre</w:t>
                  </w:r>
                </w:p>
              </w:tc>
              <w:tc>
                <w:tcPr>
                  <w:tcW w:w="0" w:type="auto"/>
                  <w:hideMark/>
                </w:tcPr>
                <w:p w14:paraId="3DC8A25E" w14:textId="77777777" w:rsidR="002B0DCD" w:rsidRDefault="002B0DCD">
                  <w:r>
                    <w:t>il y a sur le mur Nord 3 fenêtres qui sont a 1m20 du sol, 1m de largeur, 1m30 de hauteur.</w:t>
                  </w:r>
                </w:p>
              </w:tc>
            </w:tr>
          </w:tbl>
          <w:p w14:paraId="72EA4857" w14:textId="77777777" w:rsidR="002B0DCD" w:rsidRDefault="002B0DCD">
            <w:pPr>
              <w:rPr>
                <w:rFonts w:ascii="Calibri" w:eastAsia="Calibri" w:hAnsi="Calibri" w:cs="Calibri"/>
              </w:rPr>
            </w:pPr>
          </w:p>
        </w:tc>
      </w:tr>
    </w:tbl>
    <w:p w14:paraId="47250972" w14:textId="77777777" w:rsidR="00025847" w:rsidRDefault="00025847" w:rsidP="00025847">
      <w:pPr>
        <w:rPr>
          <w:rFonts w:ascii="Calibri" w:eastAsia="Calibri" w:hAnsi="Calibri" w:cs="Calibri"/>
        </w:rPr>
      </w:pPr>
    </w:p>
    <w:p w14:paraId="57E977AE" w14:textId="77777777" w:rsidR="00025847" w:rsidRDefault="00025847" w:rsidP="00025847">
      <w:pPr>
        <w:rPr>
          <w:rFonts w:ascii="Calibri" w:eastAsia="Calibri" w:hAnsi="Calibri" w:cs="Calibri"/>
        </w:rPr>
      </w:pPr>
    </w:p>
    <w:p w14:paraId="3F5F3670" w14:textId="640446BC" w:rsidR="002B0DCD" w:rsidRDefault="002B0DCD" w:rsidP="000F6F09">
      <w:pPr>
        <w:pStyle w:val="Titre2"/>
      </w:pPr>
      <w:bookmarkStart w:id="34" w:name="_Toc167197145"/>
      <w:r>
        <w:t>bar roof top</w:t>
      </w:r>
      <w:bookmarkEnd w:id="34"/>
    </w:p>
    <w:p w14:paraId="42B84360" w14:textId="77777777" w:rsidR="002B0DCD" w:rsidRDefault="002B0DCD" w:rsidP="002B0DCD">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664F99B7"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31FD87CD" w14:textId="77777777" w:rsidR="002B0DCD" w:rsidRDefault="002B0DCD">
            <w:r>
              <w:t>en tant qu'utilisateur  je veux un bar rooftop sur le toi  pour passer un bon moment</w:t>
            </w:r>
          </w:p>
        </w:tc>
      </w:tr>
      <w:tr w:rsidR="002B0DCD" w14:paraId="3E8E76C5"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16C8DDF2"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76"/>
              <w:gridCol w:w="7764"/>
            </w:tblGrid>
            <w:tr w:rsidR="002B0DCD" w14:paraId="43768B4C" w14:textId="77777777">
              <w:tc>
                <w:tcPr>
                  <w:tcW w:w="0" w:type="auto"/>
                  <w:hideMark/>
                </w:tcPr>
                <w:p w14:paraId="32F745F0" w14:textId="77777777" w:rsidR="002B0DCD" w:rsidRDefault="002B0DCD">
                  <w:r>
                    <w:t>pergola</w:t>
                  </w:r>
                </w:p>
              </w:tc>
              <w:tc>
                <w:tcPr>
                  <w:tcW w:w="0" w:type="auto"/>
                  <w:hideMark/>
                </w:tcPr>
                <w:p w14:paraId="5342C46E" w14:textId="77777777" w:rsidR="002B0DCD" w:rsidRDefault="002B0DCD">
                  <w:r>
                    <w:t>il y a une pergola placer au centre du toit 3m largeur,  longueur 5m</w:t>
                  </w:r>
                </w:p>
              </w:tc>
            </w:tr>
            <w:tr w:rsidR="002B0DCD" w14:paraId="351358A9" w14:textId="77777777">
              <w:tc>
                <w:tcPr>
                  <w:tcW w:w="0" w:type="auto"/>
                  <w:hideMark/>
                </w:tcPr>
                <w:p w14:paraId="35CACC8F" w14:textId="77777777" w:rsidR="002B0DCD" w:rsidRDefault="002B0DCD">
                  <w:r>
                    <w:t>panneau solaire</w:t>
                  </w:r>
                </w:p>
              </w:tc>
              <w:tc>
                <w:tcPr>
                  <w:tcW w:w="0" w:type="auto"/>
                  <w:hideMark/>
                </w:tcPr>
                <w:p w14:paraId="40165DA5" w14:textId="77777777" w:rsidR="002B0DCD" w:rsidRDefault="002B0DCD">
                  <w:r>
                    <w:t>le dessus de la pergola est équipé de panneaux solaire sur 15m2.</w:t>
                  </w:r>
                </w:p>
              </w:tc>
            </w:tr>
            <w:tr w:rsidR="002B0DCD" w14:paraId="237D105B" w14:textId="77777777">
              <w:tc>
                <w:tcPr>
                  <w:tcW w:w="0" w:type="auto"/>
                  <w:hideMark/>
                </w:tcPr>
                <w:p w14:paraId="423D1D71" w14:textId="77777777" w:rsidR="002B0DCD" w:rsidRDefault="002B0DCD">
                  <w:r>
                    <w:t>TABLE</w:t>
                  </w:r>
                </w:p>
              </w:tc>
              <w:tc>
                <w:tcPr>
                  <w:tcW w:w="0" w:type="auto"/>
                  <w:hideMark/>
                </w:tcPr>
                <w:p w14:paraId="3D9F4DEB" w14:textId="77777777" w:rsidR="002B0DCD" w:rsidRDefault="002B0DCD">
                  <w:r>
                    <w:t>il y a 4 table basse elle sont disposer en carre avec 4m entre chaque table. dimension 1 mètre sur 1 mètre, il y a une table basse sous la pergola</w:t>
                  </w:r>
                </w:p>
              </w:tc>
            </w:tr>
            <w:tr w:rsidR="002B0DCD" w14:paraId="388C4F48" w14:textId="77777777">
              <w:tc>
                <w:tcPr>
                  <w:tcW w:w="0" w:type="auto"/>
                  <w:hideMark/>
                </w:tcPr>
                <w:p w14:paraId="0FE940B0" w14:textId="77777777" w:rsidR="002B0DCD" w:rsidRDefault="002B0DCD">
                  <w:r>
                    <w:t>chaise</w:t>
                  </w:r>
                </w:p>
              </w:tc>
              <w:tc>
                <w:tcPr>
                  <w:tcW w:w="0" w:type="auto"/>
                  <w:hideMark/>
                </w:tcPr>
                <w:p w14:paraId="02635A50" w14:textId="77777777" w:rsidR="002B0DCD" w:rsidRDefault="002B0DCD">
                  <w:r>
                    <w:t>chaque table il y a 4 fauteuils pour extérieur</w:t>
                  </w:r>
                </w:p>
              </w:tc>
            </w:tr>
            <w:tr w:rsidR="002B0DCD" w14:paraId="017AEC8F" w14:textId="77777777">
              <w:tc>
                <w:tcPr>
                  <w:tcW w:w="0" w:type="auto"/>
                  <w:hideMark/>
                </w:tcPr>
                <w:p w14:paraId="79CA5B0A" w14:textId="77777777" w:rsidR="002B0DCD" w:rsidRDefault="002B0DCD">
                  <w:r>
                    <w:t>cabane</w:t>
                  </w:r>
                </w:p>
              </w:tc>
              <w:tc>
                <w:tcPr>
                  <w:tcW w:w="0" w:type="auto"/>
                  <w:hideMark/>
                </w:tcPr>
                <w:p w14:paraId="63139653" w14:textId="77777777" w:rsidR="002B0DCD" w:rsidRDefault="002B0DCD">
                  <w:r>
                    <w:t>un petit cabanon sur le toi  de 1 metre sur 2 metre. Ils se situent au nord-est</w:t>
                  </w:r>
                </w:p>
              </w:tc>
            </w:tr>
            <w:tr w:rsidR="002B0DCD" w14:paraId="51A481F9" w14:textId="77777777">
              <w:tc>
                <w:tcPr>
                  <w:tcW w:w="0" w:type="auto"/>
                  <w:hideMark/>
                </w:tcPr>
                <w:p w14:paraId="63D1EDD5" w14:textId="77777777" w:rsidR="002B0DCD" w:rsidRDefault="002B0DCD">
                  <w:r>
                    <w:t>éolienne</w:t>
                  </w:r>
                </w:p>
              </w:tc>
              <w:tc>
                <w:tcPr>
                  <w:tcW w:w="0" w:type="auto"/>
                  <w:hideMark/>
                </w:tcPr>
                <w:p w14:paraId="079DF3F4" w14:textId="77777777" w:rsidR="002B0DCD" w:rsidRDefault="002B0DCD">
                  <w:r>
                    <w:t>il y a une éolienne de 3metre de haut dans le coin nord ouest du toit</w:t>
                  </w:r>
                </w:p>
              </w:tc>
            </w:tr>
          </w:tbl>
          <w:p w14:paraId="2F1B1F59" w14:textId="77777777" w:rsidR="002B0DCD" w:rsidRDefault="002B0DCD">
            <w:pPr>
              <w:rPr>
                <w:rFonts w:ascii="Calibri" w:eastAsia="Calibri" w:hAnsi="Calibri" w:cs="Calibri"/>
              </w:rPr>
            </w:pPr>
          </w:p>
        </w:tc>
      </w:tr>
    </w:tbl>
    <w:p w14:paraId="74B4B9C7" w14:textId="718BB5C3" w:rsidR="002B0DCD" w:rsidRDefault="002B0DCD" w:rsidP="000F6F09">
      <w:pPr>
        <w:pStyle w:val="Titre2"/>
      </w:pPr>
      <w:bookmarkStart w:id="35" w:name="_Toc167197146"/>
      <w:r>
        <w:t>bibliothèque</w:t>
      </w:r>
      <w:bookmarkEnd w:id="35"/>
    </w:p>
    <w:p w14:paraId="5447FF8D" w14:textId="77777777" w:rsidR="002B0DCD" w:rsidRDefault="002B0DCD" w:rsidP="002B0DCD">
      <w:r>
        <w:t>(Auteur: Hugo Taverney)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2B0DCD" w14:paraId="19873A0D"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6923B297" w14:textId="77777777" w:rsidR="002B0DCD" w:rsidRDefault="002B0DCD">
            <w:r>
              <w:lastRenderedPageBreak/>
              <w:t>en tant qu'utilisateur de ce bâtiment je veux une bibliothèque pour pouvoir lire.</w:t>
            </w:r>
          </w:p>
        </w:tc>
      </w:tr>
      <w:tr w:rsidR="002B0DCD" w14:paraId="2C2CC5D4" w14:textId="77777777" w:rsidTr="002B0DCD">
        <w:tc>
          <w:tcPr>
            <w:tcW w:w="0" w:type="auto"/>
            <w:tcBorders>
              <w:top w:val="single" w:sz="4" w:space="0" w:color="auto"/>
              <w:left w:val="single" w:sz="4" w:space="0" w:color="auto"/>
              <w:bottom w:val="single" w:sz="4" w:space="0" w:color="auto"/>
              <w:right w:val="single" w:sz="4" w:space="0" w:color="auto"/>
            </w:tcBorders>
            <w:hideMark/>
          </w:tcPr>
          <w:p w14:paraId="73CACD7A" w14:textId="77777777" w:rsidR="002B0DCD" w:rsidRDefault="002B0DCD">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252"/>
              <w:gridCol w:w="7788"/>
            </w:tblGrid>
            <w:tr w:rsidR="002B0DCD" w14:paraId="57C265EC" w14:textId="77777777">
              <w:tc>
                <w:tcPr>
                  <w:tcW w:w="0" w:type="auto"/>
                  <w:hideMark/>
                </w:tcPr>
                <w:p w14:paraId="4639A978" w14:textId="77777777" w:rsidR="002B0DCD" w:rsidRDefault="002B0DCD">
                  <w:r>
                    <w:t>D08</w:t>
                  </w:r>
                </w:p>
              </w:tc>
              <w:tc>
                <w:tcPr>
                  <w:tcW w:w="0" w:type="auto"/>
                  <w:hideMark/>
                </w:tcPr>
                <w:p w14:paraId="2D274D04" w14:textId="77777777" w:rsidR="002B0DCD" w:rsidRDefault="002B0DCD">
                  <w:r>
                    <w:t>la salle se trouve en D08</w:t>
                  </w:r>
                </w:p>
              </w:tc>
            </w:tr>
            <w:tr w:rsidR="002B0DCD" w14:paraId="1F0E4FD5" w14:textId="77777777">
              <w:tc>
                <w:tcPr>
                  <w:tcW w:w="0" w:type="auto"/>
                  <w:hideMark/>
                </w:tcPr>
                <w:p w14:paraId="57CCF5E9" w14:textId="77777777" w:rsidR="002B0DCD" w:rsidRDefault="002B0DCD">
                  <w:r>
                    <w:t>porte entrer</w:t>
                  </w:r>
                </w:p>
              </w:tc>
              <w:tc>
                <w:tcPr>
                  <w:tcW w:w="0" w:type="auto"/>
                  <w:hideMark/>
                </w:tcPr>
                <w:p w14:paraId="6D02CA0D" w14:textId="77777777" w:rsidR="002B0DCD" w:rsidRDefault="002B0DCD">
                  <w:r>
                    <w:t>la porte d'entrer se situe sur le mur nord a 50cm du mur Est.</w:t>
                  </w:r>
                </w:p>
              </w:tc>
            </w:tr>
            <w:tr w:rsidR="002B0DCD" w14:paraId="4D262855" w14:textId="77777777">
              <w:tc>
                <w:tcPr>
                  <w:tcW w:w="0" w:type="auto"/>
                  <w:hideMark/>
                </w:tcPr>
                <w:p w14:paraId="031962A5" w14:textId="77777777" w:rsidR="002B0DCD" w:rsidRDefault="002B0DCD">
                  <w:r>
                    <w:t>Baie vitrée</w:t>
                  </w:r>
                </w:p>
              </w:tc>
              <w:tc>
                <w:tcPr>
                  <w:tcW w:w="0" w:type="auto"/>
                  <w:hideMark/>
                </w:tcPr>
                <w:p w14:paraId="7FE9F342" w14:textId="77777777" w:rsidR="002B0DCD" w:rsidRDefault="002B0DCD">
                  <w:r>
                    <w:t>Sur les murs Sud et Ouest il y a des baie vitrée, les baie vitrée s'arrête a 1m50 de la fin du mur</w:t>
                  </w:r>
                </w:p>
              </w:tc>
            </w:tr>
            <w:tr w:rsidR="002B0DCD" w14:paraId="29AF183B" w14:textId="77777777">
              <w:tc>
                <w:tcPr>
                  <w:tcW w:w="0" w:type="auto"/>
                  <w:hideMark/>
                </w:tcPr>
                <w:p w14:paraId="4BE6314D" w14:textId="77777777" w:rsidR="002B0DCD" w:rsidRDefault="002B0DCD">
                  <w:r>
                    <w:t>Canapé</w:t>
                  </w:r>
                </w:p>
              </w:tc>
              <w:tc>
                <w:tcPr>
                  <w:tcW w:w="0" w:type="auto"/>
                  <w:hideMark/>
                </w:tcPr>
                <w:p w14:paraId="58FE2A71" w14:textId="77777777" w:rsidR="002B0DCD" w:rsidRDefault="002B0DCD">
                  <w:r>
                    <w:t>dans la salle il y a 2 canaper, le premier est un canapé d'angles qui se trouve dans l'angle Nord Ouest, le deuxième se trouve sur le mur nord a 2 mêtre de la porte</w:t>
                  </w:r>
                </w:p>
              </w:tc>
            </w:tr>
            <w:tr w:rsidR="002B0DCD" w14:paraId="5C165625" w14:textId="77777777">
              <w:tc>
                <w:tcPr>
                  <w:tcW w:w="0" w:type="auto"/>
                  <w:hideMark/>
                </w:tcPr>
                <w:p w14:paraId="3D41477B" w14:textId="77777777" w:rsidR="002B0DCD" w:rsidRDefault="002B0DCD">
                  <w:r>
                    <w:t>Pouf</w:t>
                  </w:r>
                </w:p>
              </w:tc>
              <w:tc>
                <w:tcPr>
                  <w:tcW w:w="0" w:type="auto"/>
                  <w:hideMark/>
                </w:tcPr>
                <w:p w14:paraId="0C600E6E" w14:textId="77777777" w:rsidR="002B0DCD" w:rsidRDefault="002B0DCD">
                  <w:r>
                    <w:t>il y a 8 pouf qui sont éparpiller dans le coter nord de la salle</w:t>
                  </w:r>
                </w:p>
              </w:tc>
            </w:tr>
            <w:tr w:rsidR="002B0DCD" w14:paraId="63A5F401" w14:textId="77777777">
              <w:tc>
                <w:tcPr>
                  <w:tcW w:w="0" w:type="auto"/>
                  <w:hideMark/>
                </w:tcPr>
                <w:p w14:paraId="5FF3AE85" w14:textId="77777777" w:rsidR="002B0DCD" w:rsidRDefault="002B0DCD">
                  <w:r>
                    <w:t>bibliothèque</w:t>
                  </w:r>
                </w:p>
              </w:tc>
              <w:tc>
                <w:tcPr>
                  <w:tcW w:w="0" w:type="auto"/>
                  <w:hideMark/>
                </w:tcPr>
                <w:p w14:paraId="227AFF6E" w14:textId="77777777" w:rsidR="002B0DCD" w:rsidRDefault="002B0DCD">
                  <w:r>
                    <w:t>il y a 5 bibliothèque, le bibliotjèque font 25cm de largeur et 2m50 de longeur toute le bibliothèque sont parallèle au mur Est</w:t>
                  </w:r>
                </w:p>
              </w:tc>
            </w:tr>
          </w:tbl>
          <w:p w14:paraId="708EAA6B" w14:textId="77777777" w:rsidR="002B0DCD" w:rsidRDefault="002B0DCD">
            <w:pPr>
              <w:rPr>
                <w:rFonts w:ascii="Calibri" w:eastAsia="Calibri" w:hAnsi="Calibri" w:cs="Calibri"/>
              </w:rPr>
            </w:pPr>
          </w:p>
        </w:tc>
      </w:tr>
    </w:tbl>
    <w:p w14:paraId="160B0B13" w14:textId="77777777" w:rsidR="00025847" w:rsidRDefault="00025847" w:rsidP="00025847">
      <w:pPr>
        <w:rPr>
          <w:rFonts w:ascii="Calibri" w:eastAsia="Calibri" w:hAnsi="Calibri" w:cs="Calibri"/>
        </w:rPr>
      </w:pPr>
    </w:p>
    <w:p w14:paraId="2CD3CB2A" w14:textId="77777777" w:rsidR="000F6F09" w:rsidRDefault="000F6F09" w:rsidP="00025847">
      <w:pPr>
        <w:rPr>
          <w:rFonts w:ascii="Calibri" w:eastAsia="Calibri" w:hAnsi="Calibri" w:cs="Calibri"/>
        </w:rPr>
      </w:pPr>
    </w:p>
    <w:p w14:paraId="0D68D9DD" w14:textId="324AD7A2" w:rsidR="000F6F09" w:rsidRDefault="000F6F09" w:rsidP="000F6F09">
      <w:pPr>
        <w:pStyle w:val="Titre2"/>
        <w:numPr>
          <w:ilvl w:val="1"/>
          <w:numId w:val="25"/>
        </w:numPr>
      </w:pPr>
      <w:r>
        <w:t xml:space="preserve"> </w:t>
      </w:r>
      <w:r>
        <w:t>D-01</w:t>
      </w:r>
    </w:p>
    <w:p w14:paraId="0A7AB0A8" w14:textId="77777777" w:rsidR="000F6F09" w:rsidRDefault="000F6F09" w:rsidP="000F6F09">
      <w:r>
        <w:t>(Auteur: julian del valle)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461"/>
      </w:tblGrid>
      <w:tr w:rsidR="000F6F09" w14:paraId="340B0C8C"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1FD7C771" w14:textId="77777777" w:rsidR="000F6F09" w:rsidRDefault="000F6F09">
            <w:r>
              <w:t>En tant qu'utilisateur du bâtiment Je veux un coin SPA  pour me ressourcer</w:t>
            </w:r>
          </w:p>
        </w:tc>
      </w:tr>
      <w:tr w:rsidR="000F6F09" w14:paraId="3B6B868E"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26ED302D"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723"/>
              <w:gridCol w:w="6718"/>
            </w:tblGrid>
            <w:tr w:rsidR="000F6F09" w14:paraId="574DD5D3" w14:textId="77777777">
              <w:tc>
                <w:tcPr>
                  <w:tcW w:w="0" w:type="auto"/>
                  <w:hideMark/>
                </w:tcPr>
                <w:p w14:paraId="745DF59A" w14:textId="77777777" w:rsidR="000F6F09" w:rsidRDefault="000F6F09">
                  <w:r>
                    <w:t>piscine</w:t>
                  </w:r>
                </w:p>
              </w:tc>
              <w:tc>
                <w:tcPr>
                  <w:tcW w:w="0" w:type="auto"/>
                  <w:hideMark/>
                </w:tcPr>
                <w:p w14:paraId="53A40B2E" w14:textId="77777777" w:rsidR="000F6F09" w:rsidRDefault="000F6F09">
                  <w:r>
                    <w:t>il y a une piscine de 5m de long sur 3 de large au centre de la pièces</w:t>
                  </w:r>
                </w:p>
              </w:tc>
            </w:tr>
            <w:tr w:rsidR="000F6F09" w14:paraId="4A94990D" w14:textId="77777777">
              <w:tc>
                <w:tcPr>
                  <w:tcW w:w="0" w:type="auto"/>
                  <w:hideMark/>
                </w:tcPr>
                <w:p w14:paraId="6010F1FE" w14:textId="77777777" w:rsidR="000F6F09" w:rsidRDefault="000F6F09">
                  <w:r>
                    <w:t>transat</w:t>
                  </w:r>
                </w:p>
              </w:tc>
              <w:tc>
                <w:tcPr>
                  <w:tcW w:w="0" w:type="auto"/>
                  <w:hideMark/>
                </w:tcPr>
                <w:p w14:paraId="05207E29" w14:textId="77777777" w:rsidR="000F6F09" w:rsidRDefault="000F6F09">
                  <w:r>
                    <w:t>il y a 4 transat  le long de la piscine a gauche</w:t>
                  </w:r>
                </w:p>
              </w:tc>
            </w:tr>
            <w:tr w:rsidR="000F6F09" w14:paraId="78F14D0E" w14:textId="77777777">
              <w:tc>
                <w:tcPr>
                  <w:tcW w:w="0" w:type="auto"/>
                  <w:hideMark/>
                </w:tcPr>
                <w:p w14:paraId="41C05D5E" w14:textId="77777777" w:rsidR="000F6F09" w:rsidRDefault="000F6F09">
                  <w:r>
                    <w:t>sauna</w:t>
                  </w:r>
                </w:p>
              </w:tc>
              <w:tc>
                <w:tcPr>
                  <w:tcW w:w="0" w:type="auto"/>
                  <w:hideMark/>
                </w:tcPr>
                <w:p w14:paraId="0BCAAA3B" w14:textId="77777777" w:rsidR="000F6F09" w:rsidRDefault="000F6F09">
                  <w:r>
                    <w:t>il y a un sauna dans le coin en haut a droite 2m sur 1m50</w:t>
                  </w:r>
                </w:p>
              </w:tc>
            </w:tr>
            <w:tr w:rsidR="000F6F09" w14:paraId="0D9D648F" w14:textId="77777777">
              <w:tc>
                <w:tcPr>
                  <w:tcW w:w="0" w:type="auto"/>
                  <w:hideMark/>
                </w:tcPr>
                <w:p w14:paraId="5C26180E" w14:textId="77777777" w:rsidR="000F6F09" w:rsidRDefault="000F6F09">
                  <w:r>
                    <w:t>porte</w:t>
                  </w:r>
                </w:p>
              </w:tc>
              <w:tc>
                <w:tcPr>
                  <w:tcW w:w="0" w:type="auto"/>
                  <w:hideMark/>
                </w:tcPr>
                <w:p w14:paraId="3C75C899" w14:textId="77777777" w:rsidR="000F6F09" w:rsidRDefault="000F6F09">
                  <w:r>
                    <w:t>sur le mur sud il y a une porte a 1m du mur de l 'est</w:t>
                  </w:r>
                </w:p>
              </w:tc>
            </w:tr>
            <w:tr w:rsidR="000F6F09" w14:paraId="21175B50" w14:textId="77777777">
              <w:tc>
                <w:tcPr>
                  <w:tcW w:w="0" w:type="auto"/>
                  <w:hideMark/>
                </w:tcPr>
                <w:p w14:paraId="6A2786A8" w14:textId="77777777" w:rsidR="000F6F09" w:rsidRDefault="000F6F09">
                  <w:r>
                    <w:t>fenêtre</w:t>
                  </w:r>
                </w:p>
              </w:tc>
              <w:tc>
                <w:tcPr>
                  <w:tcW w:w="0" w:type="auto"/>
                  <w:hideMark/>
                </w:tcPr>
                <w:p w14:paraId="0965CA87" w14:textId="77777777" w:rsidR="000F6F09" w:rsidRDefault="000F6F09">
                  <w:r>
                    <w:t>il y une bais vitré sur le mur Est,  il y une bais vitré sur le mur nord</w:t>
                  </w:r>
                </w:p>
              </w:tc>
            </w:tr>
          </w:tbl>
          <w:p w14:paraId="1816BD5E" w14:textId="77777777" w:rsidR="000F6F09" w:rsidRDefault="000F6F09">
            <w:pPr>
              <w:rPr>
                <w:rFonts w:ascii="Calibri" w:eastAsia="Calibri" w:hAnsi="Calibri" w:cs="Calibri"/>
              </w:rPr>
            </w:pPr>
          </w:p>
        </w:tc>
      </w:tr>
    </w:tbl>
    <w:p w14:paraId="4D2B32FE" w14:textId="77777777" w:rsidR="000F6F09" w:rsidRDefault="000F6F09" w:rsidP="00025847">
      <w:pPr>
        <w:rPr>
          <w:rFonts w:ascii="Calibri" w:eastAsia="Calibri" w:hAnsi="Calibri" w:cs="Calibri"/>
        </w:rPr>
      </w:pPr>
    </w:p>
    <w:p w14:paraId="4852FDCA" w14:textId="728026C1" w:rsidR="000F6F09" w:rsidRDefault="000F6F09" w:rsidP="000F6F09">
      <w:pPr>
        <w:pStyle w:val="Titre2"/>
        <w:numPr>
          <w:ilvl w:val="1"/>
          <w:numId w:val="25"/>
        </w:numPr>
      </w:pPr>
      <w:r>
        <w:t xml:space="preserve"> </w:t>
      </w:r>
      <w:r>
        <w:t>Salle recyclage</w:t>
      </w:r>
    </w:p>
    <w:p w14:paraId="32DF0B4C" w14:textId="395BAF87" w:rsidR="000F6F09" w:rsidRDefault="000F6F09" w:rsidP="000F6F09">
      <w:pPr>
        <w:tabs>
          <w:tab w:val="center" w:pos="4535"/>
        </w:tabs>
      </w:pPr>
      <w:r>
        <w:t>(Auteur: Hugo Taverney)</w:t>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9060"/>
      </w:tblGrid>
      <w:tr w:rsidR="000F6F09" w14:paraId="58D20C25"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31C11F14" w14:textId="77777777" w:rsidR="000F6F09" w:rsidRDefault="000F6F09">
            <w:r>
              <w:t>En tant que utilisateur du bâtiment  je veux une salle de recyclage pour maintenir le bâtiment propre et la planète en vie</w:t>
            </w:r>
          </w:p>
        </w:tc>
      </w:tr>
      <w:tr w:rsidR="000F6F09" w14:paraId="5FEF3832" w14:textId="77777777" w:rsidTr="000F6F09">
        <w:tc>
          <w:tcPr>
            <w:tcW w:w="0" w:type="auto"/>
            <w:tcBorders>
              <w:top w:val="single" w:sz="4" w:space="0" w:color="auto"/>
              <w:left w:val="single" w:sz="4" w:space="0" w:color="auto"/>
              <w:bottom w:val="single" w:sz="4" w:space="0" w:color="auto"/>
              <w:right w:val="single" w:sz="4" w:space="0" w:color="auto"/>
            </w:tcBorders>
            <w:hideMark/>
          </w:tcPr>
          <w:p w14:paraId="0D28C508" w14:textId="77777777" w:rsidR="000F6F09" w:rsidRDefault="000F6F09">
            <w:pPr>
              <w:jc w:val="center"/>
            </w:pPr>
            <w:r>
              <w:t xml:space="preserve">Tests d'acceptance: </w:t>
            </w:r>
          </w:p>
          <w:tbl>
            <w:tblPr>
              <w:tblW w:w="0" w:type="auto"/>
              <w:tblCellMar>
                <w:left w:w="10" w:type="dxa"/>
                <w:right w:w="10" w:type="dxa"/>
              </w:tblCellMar>
              <w:tblLook w:val="04A0" w:firstRow="1" w:lastRow="0" w:firstColumn="1" w:lastColumn="0" w:noHBand="0" w:noVBand="1"/>
            </w:tblPr>
            <w:tblGrid>
              <w:gridCol w:w="1409"/>
              <w:gridCol w:w="7631"/>
            </w:tblGrid>
            <w:tr w:rsidR="000F6F09" w14:paraId="4238EC38" w14:textId="77777777">
              <w:tc>
                <w:tcPr>
                  <w:tcW w:w="0" w:type="auto"/>
                  <w:hideMark/>
                </w:tcPr>
                <w:p w14:paraId="701B725C" w14:textId="77777777" w:rsidR="000F6F09" w:rsidRDefault="000F6F09">
                  <w:r>
                    <w:t>salle</w:t>
                  </w:r>
                </w:p>
              </w:tc>
              <w:tc>
                <w:tcPr>
                  <w:tcW w:w="0" w:type="auto"/>
                  <w:hideMark/>
                </w:tcPr>
                <w:p w14:paraId="67FF24F0" w14:textId="77777777" w:rsidR="000F6F09" w:rsidRDefault="000F6F09">
                  <w:r>
                    <w:t>la salle de recyclage se trouve dans la salle D04</w:t>
                  </w:r>
                </w:p>
              </w:tc>
            </w:tr>
            <w:tr w:rsidR="000F6F09" w14:paraId="699A4033" w14:textId="77777777">
              <w:tc>
                <w:tcPr>
                  <w:tcW w:w="0" w:type="auto"/>
                  <w:hideMark/>
                </w:tcPr>
                <w:p w14:paraId="1CCB02CD" w14:textId="77777777" w:rsidR="000F6F09" w:rsidRDefault="000F6F09">
                  <w:r>
                    <w:t>étagère</w:t>
                  </w:r>
                </w:p>
              </w:tc>
              <w:tc>
                <w:tcPr>
                  <w:tcW w:w="0" w:type="auto"/>
                  <w:hideMark/>
                </w:tcPr>
                <w:p w14:paraId="33373FE0" w14:textId="77777777" w:rsidR="000F6F09" w:rsidRDefault="000F6F09">
                  <w:r>
                    <w:t>sur le mur nord se trouve une étagère en bois qui possède 5 étages de rangement, l'étagère fait 190cm de hauteur et 2 mètre de largeur elle se situe exactement au millieu du mur</w:t>
                  </w:r>
                </w:p>
              </w:tc>
            </w:tr>
            <w:tr w:rsidR="000F6F09" w14:paraId="15E224C3" w14:textId="77777777">
              <w:tc>
                <w:tcPr>
                  <w:tcW w:w="0" w:type="auto"/>
                  <w:hideMark/>
                </w:tcPr>
                <w:p w14:paraId="5D9DDDD6" w14:textId="77777777" w:rsidR="000F6F09" w:rsidRDefault="000F6F09">
                  <w:r>
                    <w:t>fenêtre</w:t>
                  </w:r>
                </w:p>
              </w:tc>
              <w:tc>
                <w:tcPr>
                  <w:tcW w:w="0" w:type="auto"/>
                  <w:hideMark/>
                </w:tcPr>
                <w:p w14:paraId="0C543782" w14:textId="77777777" w:rsidR="000F6F09" w:rsidRDefault="000F6F09">
                  <w:r>
                    <w:t>il y a une longue fenêtre de 100cm de hauteur et 400cm de largeur la fenêtre se trouve a 100cm du sol elle se trouve au millieux du mur Est</w:t>
                  </w:r>
                </w:p>
              </w:tc>
            </w:tr>
            <w:tr w:rsidR="000F6F09" w14:paraId="69DBFEBB" w14:textId="77777777">
              <w:tc>
                <w:tcPr>
                  <w:tcW w:w="0" w:type="auto"/>
                  <w:hideMark/>
                </w:tcPr>
                <w:p w14:paraId="1FA8F89A" w14:textId="77777777" w:rsidR="000F6F09" w:rsidRDefault="000F6F09">
                  <w:r>
                    <w:t>Poubelle a PET</w:t>
                  </w:r>
                </w:p>
              </w:tc>
              <w:tc>
                <w:tcPr>
                  <w:tcW w:w="0" w:type="auto"/>
                  <w:hideMark/>
                </w:tcPr>
                <w:p w14:paraId="3055E26B" w14:textId="77777777" w:rsidR="000F6F09" w:rsidRDefault="000F6F09">
                  <w:r>
                    <w:t>Il y a une poubelle a PET sur le mur Ouest a 150cm du mur Nord, la poubelle fait 2mêtre de long</w:t>
                  </w:r>
                </w:p>
              </w:tc>
            </w:tr>
            <w:tr w:rsidR="000F6F09" w14:paraId="6FF5D0A0" w14:textId="77777777">
              <w:tc>
                <w:tcPr>
                  <w:tcW w:w="0" w:type="auto"/>
                  <w:hideMark/>
                </w:tcPr>
                <w:p w14:paraId="37C8404C" w14:textId="77777777" w:rsidR="000F6F09" w:rsidRDefault="000F6F09">
                  <w:r>
                    <w:t>Poubelle Alu</w:t>
                  </w:r>
                </w:p>
              </w:tc>
              <w:tc>
                <w:tcPr>
                  <w:tcW w:w="0" w:type="auto"/>
                  <w:hideMark/>
                </w:tcPr>
                <w:p w14:paraId="185780D3" w14:textId="77777777" w:rsidR="000F6F09" w:rsidRDefault="000F6F09">
                  <w:r>
                    <w:t>Il y a une poubelle a Alu sur le mur Ouest a 120cm de la poubelle a PET, la poubelle fait 2mêtre de long</w:t>
                  </w:r>
                </w:p>
              </w:tc>
            </w:tr>
            <w:tr w:rsidR="000F6F09" w14:paraId="0D6699EF" w14:textId="77777777">
              <w:tc>
                <w:tcPr>
                  <w:tcW w:w="0" w:type="auto"/>
                  <w:hideMark/>
                </w:tcPr>
                <w:p w14:paraId="4451903F" w14:textId="77777777" w:rsidR="000F6F09" w:rsidRDefault="000F6F09">
                  <w:r>
                    <w:t>Poubelle ménagère</w:t>
                  </w:r>
                </w:p>
              </w:tc>
              <w:tc>
                <w:tcPr>
                  <w:tcW w:w="0" w:type="auto"/>
                  <w:hideMark/>
                </w:tcPr>
                <w:p w14:paraId="0817A020" w14:textId="77777777" w:rsidR="000F6F09" w:rsidRDefault="000F6F09">
                  <w:r>
                    <w:t>Il y a une poubelle a déchet ménager sur le mur Est a 150cm du mur Nord, la poubelle fait 2mêtre de long</w:t>
                  </w:r>
                </w:p>
              </w:tc>
            </w:tr>
            <w:tr w:rsidR="000F6F09" w14:paraId="3C57091E" w14:textId="77777777">
              <w:tc>
                <w:tcPr>
                  <w:tcW w:w="0" w:type="auto"/>
                  <w:hideMark/>
                </w:tcPr>
                <w:p w14:paraId="342C230B" w14:textId="77777777" w:rsidR="000F6F09" w:rsidRDefault="000F6F09">
                  <w:r>
                    <w:t>Poubelle Papier</w:t>
                  </w:r>
                </w:p>
              </w:tc>
              <w:tc>
                <w:tcPr>
                  <w:tcW w:w="0" w:type="auto"/>
                  <w:hideMark/>
                </w:tcPr>
                <w:p w14:paraId="1C491FD6" w14:textId="77777777" w:rsidR="000F6F09" w:rsidRDefault="000F6F09">
                  <w:r>
                    <w:t>Il y a une poubelle a Papier sur le mur Est a 120cm du mur Nord, la poubelle fait 2mêtre de long</w:t>
                  </w:r>
                </w:p>
              </w:tc>
            </w:tr>
            <w:tr w:rsidR="000F6F09" w14:paraId="1007E735" w14:textId="77777777">
              <w:tc>
                <w:tcPr>
                  <w:tcW w:w="0" w:type="auto"/>
                  <w:hideMark/>
                </w:tcPr>
                <w:p w14:paraId="72059C76" w14:textId="77777777" w:rsidR="000F6F09" w:rsidRDefault="000F6F09">
                  <w:r>
                    <w:t>Porte</w:t>
                  </w:r>
                </w:p>
              </w:tc>
              <w:tc>
                <w:tcPr>
                  <w:tcW w:w="0" w:type="auto"/>
                  <w:hideMark/>
                </w:tcPr>
                <w:p w14:paraId="5C504F87" w14:textId="77777777" w:rsidR="000F6F09" w:rsidRDefault="000F6F09">
                  <w:r>
                    <w:t>La porte se situe sur le mur sud au millieux</w:t>
                  </w:r>
                </w:p>
              </w:tc>
            </w:tr>
            <w:tr w:rsidR="000F6F09" w14:paraId="745DA7C5" w14:textId="77777777">
              <w:tc>
                <w:tcPr>
                  <w:tcW w:w="0" w:type="auto"/>
                  <w:hideMark/>
                </w:tcPr>
                <w:p w14:paraId="1A3D84B8" w14:textId="77777777" w:rsidR="000F6F09" w:rsidRDefault="000F6F09">
                  <w:r>
                    <w:t>Lampe</w:t>
                  </w:r>
                </w:p>
              </w:tc>
              <w:tc>
                <w:tcPr>
                  <w:tcW w:w="0" w:type="auto"/>
                  <w:hideMark/>
                </w:tcPr>
                <w:p w14:paraId="45193D9E" w14:textId="77777777" w:rsidR="000F6F09" w:rsidRDefault="000F6F09">
                  <w:r>
                    <w:t>Il y a deux lampe en forme de cercle qui se trouve au plafon de la salle, les lampe sont a 150cm du contre du plafon</w:t>
                  </w:r>
                </w:p>
              </w:tc>
            </w:tr>
          </w:tbl>
          <w:p w14:paraId="47FA1472" w14:textId="77777777" w:rsidR="000F6F09" w:rsidRDefault="000F6F09">
            <w:pPr>
              <w:rPr>
                <w:rFonts w:ascii="Calibri" w:eastAsia="Calibri" w:hAnsi="Calibri" w:cs="Calibri"/>
              </w:rPr>
            </w:pPr>
          </w:p>
        </w:tc>
      </w:tr>
    </w:tbl>
    <w:p w14:paraId="4C4D8905" w14:textId="77777777" w:rsidR="000F6F09" w:rsidRDefault="000F6F09" w:rsidP="00025847">
      <w:pPr>
        <w:rPr>
          <w:rFonts w:ascii="Calibri" w:eastAsia="Calibri" w:hAnsi="Calibri" w:cs="Calibri"/>
        </w:rPr>
      </w:pPr>
    </w:p>
    <w:p w14:paraId="44273BD7" w14:textId="77777777" w:rsidR="007F30AE" w:rsidRPr="007F30AE" w:rsidRDefault="007F30AE" w:rsidP="008E53F9">
      <w:pPr>
        <w:pStyle w:val="Titre1"/>
      </w:pPr>
      <w:bookmarkStart w:id="36" w:name="_Toc167197147"/>
      <w:r w:rsidRPr="007F30AE">
        <w:t>Réalisation</w:t>
      </w:r>
      <w:bookmarkEnd w:id="26"/>
      <w:bookmarkEnd w:id="27"/>
      <w:bookmarkEnd w:id="36"/>
    </w:p>
    <w:p w14:paraId="302F8F8F" w14:textId="77777777" w:rsidR="007F30AE" w:rsidRPr="007F30AE" w:rsidRDefault="00116F07" w:rsidP="000F6F09">
      <w:pPr>
        <w:pStyle w:val="Titre2"/>
      </w:pPr>
      <w:bookmarkStart w:id="37" w:name="_Toc167197148"/>
      <w:r>
        <w:t>Installation de l’e</w:t>
      </w:r>
      <w:r w:rsidR="005C1848">
        <w:t>nvironnement de travail</w:t>
      </w:r>
      <w:bookmarkEnd w:id="37"/>
    </w:p>
    <w:p w14:paraId="2BA327D5"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D3BE9C7" w14:textId="77777777" w:rsidR="00920F4E" w:rsidRPr="00920F4E" w:rsidRDefault="00B147A7">
      <w:pPr>
        <w:pStyle w:val="Informations"/>
        <w:numPr>
          <w:ilvl w:val="0"/>
          <w:numId w:val="5"/>
        </w:numPr>
      </w:pPr>
      <w:r w:rsidRPr="00920F4E">
        <w:t>Versions des outils logiciels utilisés (OS, applications, pilotes, librairies, etc.)</w:t>
      </w:r>
    </w:p>
    <w:p w14:paraId="6E843123"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605DEE3E" w14:textId="77777777" w:rsidR="00E81328" w:rsidRDefault="00AB1CA6">
      <w:pPr>
        <w:pStyle w:val="Informations"/>
        <w:numPr>
          <w:ilvl w:val="0"/>
          <w:numId w:val="5"/>
        </w:numPr>
      </w:pPr>
      <w:r w:rsidRPr="00920F4E">
        <w:lastRenderedPageBreak/>
        <w:t>Arborescences des documents produits</w:t>
      </w:r>
      <w:r w:rsidR="00552D07" w:rsidRPr="00920F4E">
        <w:t>.</w:t>
      </w:r>
    </w:p>
    <w:p w14:paraId="0E89BB56" w14:textId="77777777" w:rsidR="002B1E09" w:rsidRPr="00920F4E" w:rsidRDefault="002B1E09">
      <w:pPr>
        <w:pStyle w:val="Informations"/>
        <w:numPr>
          <w:ilvl w:val="0"/>
          <w:numId w:val="5"/>
        </w:numPr>
      </w:pPr>
      <w:r>
        <w:t>Comment accéder au code (repository)</w:t>
      </w:r>
    </w:p>
    <w:p w14:paraId="54E47A8D" w14:textId="77777777" w:rsidR="00E07F66" w:rsidRDefault="00106156" w:rsidP="000F6F09">
      <w:pPr>
        <w:pStyle w:val="Titre2"/>
      </w:pPr>
      <w:bookmarkStart w:id="38" w:name="_Toc167197149"/>
      <w:r>
        <w:t>Ressources extérieures</w:t>
      </w:r>
      <w:bookmarkEnd w:id="38"/>
    </w:p>
    <w:p w14:paraId="5C3E68C9"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6146C0A2"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7258E9FB" w14:textId="77777777" w:rsidR="005C1848" w:rsidRPr="007F30AE" w:rsidRDefault="00D95D32" w:rsidP="000F6F09">
      <w:pPr>
        <w:pStyle w:val="Titre2"/>
      </w:pPr>
      <w:bookmarkStart w:id="39" w:name="_Toc167197150"/>
      <w:r>
        <w:t>Déroulement effectif</w:t>
      </w:r>
      <w:bookmarkEnd w:id="39"/>
    </w:p>
    <w:p w14:paraId="6F307511" w14:textId="77777777" w:rsidR="00181368" w:rsidRDefault="00181368" w:rsidP="00181368">
      <w:pPr>
        <w:pStyle w:val="NormalWeb"/>
        <w:spacing w:after="120" w:afterAutospacing="0"/>
      </w:pPr>
      <w:r>
        <w:t>Sprint 2 : Les stories réalisée sont le couloir d’entrée, WC floor1, WC floor 2 D12, Vestiaire salle D05, salle d’impression D05 et salon de thé.</w:t>
      </w:r>
    </w:p>
    <w:p w14:paraId="18CBA3E5" w14:textId="11CA3AC8" w:rsidR="00181368" w:rsidRDefault="00181368" w:rsidP="00181368">
      <w:pPr>
        <w:pStyle w:val="NormalWeb"/>
        <w:spacing w:after="120" w:afterAutospacing="0"/>
      </w:pPr>
      <w:r>
        <w:t>Les stories commencé en sprint 2 et finit en sprint 3 sont la salle de musculation et le jardin extérieur. La salle de muscu n’a pas pu être finit car on ne trouvait pas les pièces dans 3d ware house. Pour le jardin d’extérieur on n’a pas eu le temps de le faire. Ducoup on l’a fini dans le sprint3.</w:t>
      </w:r>
    </w:p>
    <w:p w14:paraId="61240B44" w14:textId="7C70E33B" w:rsidR="00181368" w:rsidRDefault="00181368" w:rsidP="00181368">
      <w:pPr>
        <w:pStyle w:val="NormalWeb"/>
        <w:spacing w:after="120" w:afterAutospacing="0"/>
      </w:pPr>
      <w:r>
        <w:t> Sprint 3 : Les stories réalisée sont la Salle de classe D13 et D11-c1.</w:t>
      </w:r>
    </w:p>
    <w:p w14:paraId="3ED123FE" w14:textId="14DA4E1F" w:rsidR="00181368" w:rsidRDefault="00181368" w:rsidP="00181368">
      <w:pPr>
        <w:pStyle w:val="NormalWeb"/>
        <w:spacing w:after="120" w:afterAutospacing="0"/>
      </w:pPr>
      <w:r>
        <w:t> </w:t>
      </w:r>
      <w:r w:rsidR="00B922F7">
        <w:t xml:space="preserve">Sprint 4 : Les stories réalisées sont la bibliothèque et le bar roof top. Le bar roof top restait juste à corriger les erreurs du sprint 3. Et on a commencé à créer de nouvelles stories pour le sprint5. </w:t>
      </w:r>
    </w:p>
    <w:p w14:paraId="02BA3B85" w14:textId="084A97AC" w:rsidR="0063015D" w:rsidRDefault="0063015D" w:rsidP="00181368">
      <w:pPr>
        <w:pStyle w:val="NormalWeb"/>
        <w:spacing w:after="120" w:afterAutospacing="0"/>
      </w:pPr>
      <w:r>
        <w:t xml:space="preserve">Sprint 5 : Les storie réalisé sont la salle de classe D13 et la D01. </w:t>
      </w:r>
    </w:p>
    <w:p w14:paraId="7196D13E" w14:textId="77777777" w:rsidR="0063015D" w:rsidRDefault="0063015D" w:rsidP="00181368">
      <w:pPr>
        <w:pStyle w:val="NormalWeb"/>
        <w:spacing w:after="120" w:afterAutospacing="0"/>
      </w:pPr>
    </w:p>
    <w:p w14:paraId="60CDAD6A" w14:textId="15F3A659" w:rsidR="00181368" w:rsidRDefault="00181368" w:rsidP="00181368">
      <w:pPr>
        <w:pStyle w:val="NormalWeb"/>
        <w:spacing w:after="120" w:afterAutospacing="0"/>
      </w:pPr>
      <w:r>
        <w:t> Rétrospective sprint2 : Bonne Productivité. Difficulté à trouver les bon model 3D sur internet. Nous n'avons pas effectué le jardin extérieur car la personne chargée de le faire n'avais pas terminer et on c'était dit qu'on ne faisait pas nos US c'est pour cela qu’un nouvelle US a été ajouter au sprint.</w:t>
      </w:r>
    </w:p>
    <w:p w14:paraId="00ECF473" w14:textId="12146EDF" w:rsidR="00181368" w:rsidRDefault="00181368" w:rsidP="00181368">
      <w:pPr>
        <w:pStyle w:val="NormalWeb"/>
        <w:spacing w:after="120" w:afterAutospacing="0"/>
      </w:pPr>
      <w:r>
        <w:t>Rétrospective sprint3 : Très bonne productivité. Manque de temps pour faire toutes les user stories prévue pour aujourd’hui. Ducoup on finira toute les user stories aux sprint4.</w:t>
      </w:r>
    </w:p>
    <w:p w14:paraId="1AA2FE26" w14:textId="38834C12" w:rsidR="00B922F7" w:rsidRDefault="00B922F7" w:rsidP="00B922F7">
      <w:pPr>
        <w:pStyle w:val="NormalWeb"/>
        <w:spacing w:after="120"/>
      </w:pPr>
      <w:r>
        <w:t>Rétrospective sprint 4 : Gros problème avec le projet IceScrum: les sprints 4,5 et 6 étaient fermés. Impossible de revenir en arrière. Environ 1période perdue à recréer un nouveau projet. A améliorer : faire attention avant de confirmer les opérations sur les sprints. Il y a eu un remplacement de dernière minute car deux collègues étaient absents.</w:t>
      </w:r>
    </w:p>
    <w:p w14:paraId="272102BE" w14:textId="79FCC713" w:rsidR="00B922F7" w:rsidRDefault="00B922F7" w:rsidP="00B922F7">
      <w:pPr>
        <w:pStyle w:val="NormalWeb"/>
        <w:spacing w:after="120" w:afterAutospacing="0"/>
      </w:pPr>
      <w:r>
        <w:t>On ne pouvait pas prendre une nouvelle stories dans le Backlogs car il y en avait pas assez. Pour le prochain sprint on devra créer de nouvelles stories.</w:t>
      </w:r>
    </w:p>
    <w:p w14:paraId="496595F1" w14:textId="6B9B603B" w:rsidR="0063015D" w:rsidRDefault="0063015D" w:rsidP="00B922F7">
      <w:pPr>
        <w:pStyle w:val="NormalWeb"/>
        <w:spacing w:after="120" w:afterAutospacing="0"/>
      </w:pPr>
      <w:r>
        <w:t xml:space="preserve">Rétrospective sprint 5 : </w:t>
      </w:r>
      <w:r w:rsidRPr="0063015D">
        <w:t xml:space="preserve">A cause </w:t>
      </w:r>
      <w:r w:rsidRPr="0063015D">
        <w:t>des absences</w:t>
      </w:r>
      <w:r w:rsidRPr="0063015D">
        <w:t xml:space="preserve"> on a plus travailler sur le rapport. Mais nous avons aussi fait 2 </w:t>
      </w:r>
      <w:r w:rsidRPr="0063015D">
        <w:t>constructions</w:t>
      </w:r>
      <w:r w:rsidRPr="0063015D">
        <w:t xml:space="preserve"> la salle D01 et la salle D13. La semaine prochaine on va finir les constructions.</w:t>
      </w:r>
    </w:p>
    <w:p w14:paraId="4014FDAC" w14:textId="77777777" w:rsidR="00505421" w:rsidRPr="007F30AE" w:rsidRDefault="00F16ADE" w:rsidP="000F6F09">
      <w:pPr>
        <w:pStyle w:val="Titre2"/>
      </w:pPr>
      <w:bookmarkStart w:id="40" w:name="_Toc167197151"/>
      <w:r>
        <w:t xml:space="preserve">Journal de </w:t>
      </w:r>
      <w:r w:rsidR="00E07F66">
        <w:t>travail</w:t>
      </w:r>
      <w:bookmarkEnd w:id="40"/>
    </w:p>
    <w:p w14:paraId="00548B6D" w14:textId="77777777" w:rsidR="00E07F66" w:rsidRDefault="00E07F66" w:rsidP="002B1E09">
      <w:pPr>
        <w:pStyle w:val="Informations"/>
      </w:pPr>
    </w:p>
    <w:p w14:paraId="46758334" w14:textId="77777777" w:rsidR="00E07F66" w:rsidRDefault="00E07F66" w:rsidP="002B1E09">
      <w:pPr>
        <w:pStyle w:val="Informations"/>
      </w:pPr>
      <w:r>
        <w:t>En ici quel est le format du journal de travail et comment il va être maintenu tout au long du projet.</w:t>
      </w:r>
    </w:p>
    <w:p w14:paraId="25373AFC" w14:textId="77777777" w:rsidR="00505421" w:rsidRDefault="00E07F66" w:rsidP="00E07F66">
      <w:pPr>
        <w:pStyle w:val="Informations"/>
      </w:pPr>
      <w:r>
        <w:lastRenderedPageBreak/>
        <w:t>Ne pas mettre le journal de travail lui-même ici ! (mais on peut mettre une référence sur un fichier externe).</w:t>
      </w:r>
    </w:p>
    <w:p w14:paraId="45D5DDDC" w14:textId="77777777" w:rsidR="00025847" w:rsidRDefault="00025847" w:rsidP="00E07F66">
      <w:pPr>
        <w:pStyle w:val="Informations"/>
      </w:pPr>
    </w:p>
    <w:p w14:paraId="41E18C73" w14:textId="77777777" w:rsidR="00025847" w:rsidRPr="00874D1B" w:rsidRDefault="00025847" w:rsidP="000F6F09">
      <w:pPr>
        <w:pStyle w:val="Titre2"/>
      </w:pPr>
      <w:bookmarkStart w:id="41" w:name="_Toc167197152"/>
      <w:r w:rsidRPr="00874D1B">
        <w:t>Processus d’intégration</w:t>
      </w:r>
      <w:bookmarkEnd w:id="41"/>
    </w:p>
    <w:p w14:paraId="04D5DE37" w14:textId="715EDF14" w:rsidR="00025847" w:rsidRPr="00874D1B" w:rsidRDefault="00025847" w:rsidP="00025847">
      <w:pPr>
        <w:ind w:left="1275"/>
      </w:pPr>
      <w:r w:rsidRPr="00874D1B">
        <w:t>Pour le processus d’intégration faut aller dans chaque construction et supprimer tous sauf la pièce créée. Ensuite il faut copier la pièce faîte et la mettre dans un nouveau fichier bâtiment. Faire pareil avec toutes les pièces pour que le bâtiment soit complet. </w:t>
      </w:r>
    </w:p>
    <w:p w14:paraId="6358C2FA" w14:textId="77777777" w:rsidR="00025847" w:rsidRPr="00920F4E" w:rsidRDefault="00025847" w:rsidP="00E07F66">
      <w:pPr>
        <w:pStyle w:val="Informations"/>
      </w:pPr>
    </w:p>
    <w:p w14:paraId="52DE9649" w14:textId="77777777" w:rsidR="007F30AE" w:rsidRPr="007F30AE" w:rsidRDefault="007F30AE" w:rsidP="008E53F9">
      <w:pPr>
        <w:pStyle w:val="Titre1"/>
      </w:pPr>
      <w:bookmarkStart w:id="42" w:name="_Toc532179966"/>
      <w:bookmarkStart w:id="43" w:name="_Toc165969650"/>
      <w:bookmarkStart w:id="44" w:name="_Toc167197153"/>
      <w:r w:rsidRPr="007F30AE">
        <w:t>Tests</w:t>
      </w:r>
      <w:bookmarkEnd w:id="42"/>
      <w:bookmarkEnd w:id="43"/>
      <w:bookmarkEnd w:id="44"/>
    </w:p>
    <w:p w14:paraId="403845F6" w14:textId="77777777" w:rsidR="005C1848" w:rsidRDefault="005C1848" w:rsidP="000F6F09">
      <w:pPr>
        <w:pStyle w:val="Titre2"/>
      </w:pPr>
      <w:bookmarkStart w:id="45" w:name="_Toc532179968"/>
      <w:bookmarkStart w:id="46" w:name="_Toc165969652"/>
      <w:bookmarkStart w:id="47" w:name="_Ref308525868"/>
      <w:bookmarkStart w:id="48" w:name="_Toc167197154"/>
      <w:r>
        <w:t>Stratégie de test</w:t>
      </w:r>
      <w:bookmarkEnd w:id="48"/>
    </w:p>
    <w:p w14:paraId="0488E1CA" w14:textId="72AE7216" w:rsidR="00012A2E" w:rsidRPr="00920F4E" w:rsidRDefault="00012A2E" w:rsidP="002B0DCD">
      <w:r>
        <w:t xml:space="preserve">Pour la création du bâtiment de Venne, le bâtiment sera sur SweetHome3d qui sera installé sur le PC de travail. Il faudra ouvrir le fichier sh3d sur sweethome3d pour trouver le bâtiment complet. </w:t>
      </w:r>
    </w:p>
    <w:p w14:paraId="5F92F421" w14:textId="77777777" w:rsidR="00012A2E" w:rsidRDefault="00012A2E" w:rsidP="002B0DCD"/>
    <w:p w14:paraId="2ECB2884" w14:textId="77777777" w:rsidR="00012A2E" w:rsidRDefault="00012A2E" w:rsidP="002B0DCD">
      <w:r>
        <w:t>Je préparerai</w:t>
      </w:r>
    </w:p>
    <w:p w14:paraId="3A86DAA9" w14:textId="25A79ACB" w:rsidR="00012A2E" w:rsidRDefault="00012A2E" w:rsidP="002B0DCD">
      <w:r>
        <w:t>Le bâtiment finis en format .sh3d</w:t>
      </w:r>
    </w:p>
    <w:p w14:paraId="13F6E5A2" w14:textId="77777777" w:rsidR="00012A2E" w:rsidRDefault="00012A2E" w:rsidP="002B0DCD"/>
    <w:p w14:paraId="71076E10" w14:textId="283F533E" w:rsidR="00012A2E" w:rsidRDefault="00012A2E" w:rsidP="002B0DCD">
      <w:r>
        <w:t xml:space="preserve">J’utiliserai un autre PC avec sweethome3d installé dessus. Ce pc me permettra de faire différent test pour vérifier que mon bâtiment marche sur n’importe quelle poste de travail. Mon </w:t>
      </w:r>
      <w:r w:rsidR="002B0DCD">
        <w:t xml:space="preserve">chef de projet ainsi que mes deux camarades de classe l’utiliseront pour faire quelques tests. </w:t>
      </w:r>
    </w:p>
    <w:p w14:paraId="1FC1E6F6" w14:textId="77777777" w:rsidR="002B0DCD" w:rsidRDefault="002B0DCD" w:rsidP="002B0DCD"/>
    <w:p w14:paraId="418AF4E6" w14:textId="26E88BE1" w:rsidR="002B0DCD" w:rsidRPr="00920F4E" w:rsidRDefault="002B0DCD" w:rsidP="002B0DCD">
      <w:r>
        <w:t>Les tests fonctionnels seront faits avec sweethome3d.</w:t>
      </w:r>
    </w:p>
    <w:p w14:paraId="4F480C9B" w14:textId="77777777" w:rsidR="007F30AE" w:rsidRPr="007F30AE" w:rsidRDefault="007F30AE" w:rsidP="000F6F09">
      <w:pPr>
        <w:pStyle w:val="Titre2"/>
      </w:pPr>
      <w:bookmarkStart w:id="49" w:name="_Toc167197155"/>
      <w:r w:rsidRPr="007F30AE">
        <w:t>Dossier des tests</w:t>
      </w:r>
      <w:bookmarkEnd w:id="45"/>
      <w:bookmarkEnd w:id="46"/>
      <w:bookmarkEnd w:id="47"/>
      <w:bookmarkEnd w:id="49"/>
    </w:p>
    <w:p w14:paraId="34039AB8" w14:textId="77777777" w:rsidR="0063015D" w:rsidRDefault="0063015D" w:rsidP="0063015D">
      <w:pPr>
        <w:pStyle w:val="Titre3"/>
      </w:pPr>
      <w:bookmarkStart w:id="50" w:name="_Toc167197162"/>
      <w:r>
        <w:t>Sprint 1</w:t>
      </w:r>
    </w:p>
    <w:p w14:paraId="0953558C" w14:textId="77777777" w:rsidR="0063015D" w:rsidRDefault="0063015D" w:rsidP="0063015D">
      <w:pPr>
        <w:pStyle w:val="Titre3"/>
      </w:pPr>
      <w:r>
        <w:t>Sprint 2</w:t>
      </w:r>
    </w:p>
    <w:p w14:paraId="5D058106" w14:textId="77777777" w:rsidR="0063015D" w:rsidRDefault="0063015D" w:rsidP="0063015D">
      <w:pPr>
        <w:pStyle w:val="Titre4"/>
      </w:pPr>
      <w:r>
        <w:t>salon de thé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456"/>
        <w:gridCol w:w="7036"/>
        <w:gridCol w:w="568"/>
      </w:tblGrid>
      <w:tr w:rsidR="0063015D" w14:paraId="4EECE47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33A09E"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52A59448" w14:textId="77777777" w:rsidR="0063015D" w:rsidRDefault="0063015D">
            <w:r>
              <w:t>Le salon de thé se trouve dans la salle D01</w:t>
            </w:r>
          </w:p>
        </w:tc>
        <w:tc>
          <w:tcPr>
            <w:tcW w:w="0" w:type="auto"/>
            <w:tcBorders>
              <w:top w:val="single" w:sz="4" w:space="0" w:color="auto"/>
              <w:left w:val="single" w:sz="4" w:space="0" w:color="auto"/>
              <w:bottom w:val="single" w:sz="4" w:space="0" w:color="auto"/>
              <w:right w:val="single" w:sz="4" w:space="0" w:color="auto"/>
            </w:tcBorders>
            <w:hideMark/>
          </w:tcPr>
          <w:p w14:paraId="3536618D" w14:textId="77777777" w:rsidR="0063015D" w:rsidRDefault="0063015D">
            <w:r>
              <w:t>OK</w:t>
            </w:r>
          </w:p>
          <w:p w14:paraId="02493E6F" w14:textId="77777777" w:rsidR="0063015D" w:rsidRDefault="0063015D">
            <w:r>
              <w:t>14 May</w:t>
            </w:r>
          </w:p>
        </w:tc>
      </w:tr>
      <w:tr w:rsidR="0063015D" w14:paraId="153E7D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1068A24" w14:textId="77777777" w:rsidR="0063015D" w:rsidRDefault="0063015D">
            <w:r>
              <w:t>Tables pour thé</w:t>
            </w:r>
          </w:p>
        </w:tc>
        <w:tc>
          <w:tcPr>
            <w:tcW w:w="0" w:type="auto"/>
            <w:tcBorders>
              <w:top w:val="single" w:sz="4" w:space="0" w:color="auto"/>
              <w:left w:val="single" w:sz="4" w:space="0" w:color="auto"/>
              <w:bottom w:val="single" w:sz="4" w:space="0" w:color="auto"/>
              <w:right w:val="single" w:sz="4" w:space="0" w:color="auto"/>
            </w:tcBorders>
            <w:hideMark/>
          </w:tcPr>
          <w:p w14:paraId="22EE8C27" w14:textId="77777777" w:rsidR="0063015D" w:rsidRDefault="0063015D">
            <w:r>
              <w:t>Deux tables au millieux du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4837E6C" w14:textId="77777777" w:rsidR="0063015D" w:rsidRDefault="0063015D">
            <w:r>
              <w:t>OK</w:t>
            </w:r>
          </w:p>
          <w:p w14:paraId="3395CF4D" w14:textId="77777777" w:rsidR="0063015D" w:rsidRDefault="0063015D">
            <w:r>
              <w:t>14 May</w:t>
            </w:r>
          </w:p>
        </w:tc>
      </w:tr>
      <w:tr w:rsidR="0063015D" w14:paraId="17D6B14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556777" w14:textId="77777777" w:rsidR="0063015D" w:rsidRDefault="0063015D">
            <w:r>
              <w:t>téière</w:t>
            </w:r>
          </w:p>
        </w:tc>
        <w:tc>
          <w:tcPr>
            <w:tcW w:w="0" w:type="auto"/>
            <w:tcBorders>
              <w:top w:val="single" w:sz="4" w:space="0" w:color="auto"/>
              <w:left w:val="single" w:sz="4" w:space="0" w:color="auto"/>
              <w:bottom w:val="single" w:sz="4" w:space="0" w:color="auto"/>
              <w:right w:val="single" w:sz="4" w:space="0" w:color="auto"/>
            </w:tcBorders>
            <w:hideMark/>
          </w:tcPr>
          <w:p w14:paraId="7C6F0F93" w14:textId="77777777" w:rsidR="0063015D" w:rsidRDefault="0063015D">
            <w:r>
              <w:t>Sur les tables qui se trouvent sur le mur nord de la salle il y a 10 théières.</w:t>
            </w:r>
          </w:p>
        </w:tc>
        <w:tc>
          <w:tcPr>
            <w:tcW w:w="0" w:type="auto"/>
            <w:tcBorders>
              <w:top w:val="single" w:sz="4" w:space="0" w:color="auto"/>
              <w:left w:val="single" w:sz="4" w:space="0" w:color="auto"/>
              <w:bottom w:val="single" w:sz="4" w:space="0" w:color="auto"/>
              <w:right w:val="single" w:sz="4" w:space="0" w:color="auto"/>
            </w:tcBorders>
            <w:hideMark/>
          </w:tcPr>
          <w:p w14:paraId="4BB58851" w14:textId="77777777" w:rsidR="0063015D" w:rsidRDefault="0063015D">
            <w:r>
              <w:t>OK</w:t>
            </w:r>
          </w:p>
          <w:p w14:paraId="0E3B6678" w14:textId="77777777" w:rsidR="0063015D" w:rsidRDefault="0063015D">
            <w:r>
              <w:t>14 May</w:t>
            </w:r>
          </w:p>
        </w:tc>
      </w:tr>
      <w:tr w:rsidR="0063015D" w14:paraId="4F872E5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25CE184" w14:textId="77777777" w:rsidR="0063015D" w:rsidRDefault="0063015D">
            <w:r>
              <w:t>verre</w:t>
            </w:r>
          </w:p>
        </w:tc>
        <w:tc>
          <w:tcPr>
            <w:tcW w:w="0" w:type="auto"/>
            <w:tcBorders>
              <w:top w:val="single" w:sz="4" w:space="0" w:color="auto"/>
              <w:left w:val="single" w:sz="4" w:space="0" w:color="auto"/>
              <w:bottom w:val="single" w:sz="4" w:space="0" w:color="auto"/>
              <w:right w:val="single" w:sz="4" w:space="0" w:color="auto"/>
            </w:tcBorders>
            <w:hideMark/>
          </w:tcPr>
          <w:p w14:paraId="6044592C" w14:textId="77777777" w:rsidR="0063015D" w:rsidRDefault="0063015D">
            <w:r>
              <w:t>Il faut des verres a disposition qui sont des verres qui ont un design spécial Maroc, les verres se trouvent sur les tables qui se situe sur le mur nord de la salle.</w:t>
            </w:r>
          </w:p>
        </w:tc>
        <w:tc>
          <w:tcPr>
            <w:tcW w:w="0" w:type="auto"/>
            <w:tcBorders>
              <w:top w:val="single" w:sz="4" w:space="0" w:color="auto"/>
              <w:left w:val="single" w:sz="4" w:space="0" w:color="auto"/>
              <w:bottom w:val="single" w:sz="4" w:space="0" w:color="auto"/>
              <w:right w:val="single" w:sz="4" w:space="0" w:color="auto"/>
            </w:tcBorders>
            <w:hideMark/>
          </w:tcPr>
          <w:p w14:paraId="391DCD1E" w14:textId="77777777" w:rsidR="0063015D" w:rsidRDefault="0063015D">
            <w:r>
              <w:t>OK</w:t>
            </w:r>
          </w:p>
          <w:p w14:paraId="4752D376" w14:textId="77777777" w:rsidR="0063015D" w:rsidRDefault="0063015D">
            <w:r>
              <w:t>14 May</w:t>
            </w:r>
          </w:p>
        </w:tc>
      </w:tr>
      <w:tr w:rsidR="0063015D" w14:paraId="0F6717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A46C2" w14:textId="77777777" w:rsidR="0063015D" w:rsidRDefault="0063015D">
            <w:r>
              <w:t>tapis</w:t>
            </w:r>
          </w:p>
        </w:tc>
        <w:tc>
          <w:tcPr>
            <w:tcW w:w="0" w:type="auto"/>
            <w:tcBorders>
              <w:top w:val="single" w:sz="4" w:space="0" w:color="auto"/>
              <w:left w:val="single" w:sz="4" w:space="0" w:color="auto"/>
              <w:bottom w:val="single" w:sz="4" w:space="0" w:color="auto"/>
              <w:right w:val="single" w:sz="4" w:space="0" w:color="auto"/>
            </w:tcBorders>
            <w:hideMark/>
          </w:tcPr>
          <w:p w14:paraId="754930F4" w14:textId="77777777" w:rsidR="0063015D" w:rsidRDefault="0063015D">
            <w:r>
              <w:t>il y a 10 tapis qui recouvre le sol de toute la salle</w:t>
            </w:r>
          </w:p>
        </w:tc>
        <w:tc>
          <w:tcPr>
            <w:tcW w:w="0" w:type="auto"/>
            <w:tcBorders>
              <w:top w:val="single" w:sz="4" w:space="0" w:color="auto"/>
              <w:left w:val="single" w:sz="4" w:space="0" w:color="auto"/>
              <w:bottom w:val="single" w:sz="4" w:space="0" w:color="auto"/>
              <w:right w:val="single" w:sz="4" w:space="0" w:color="auto"/>
            </w:tcBorders>
            <w:hideMark/>
          </w:tcPr>
          <w:p w14:paraId="13E7EE7D" w14:textId="77777777" w:rsidR="0063015D" w:rsidRDefault="0063015D">
            <w:r>
              <w:t>OK</w:t>
            </w:r>
          </w:p>
          <w:p w14:paraId="43B4EFFA" w14:textId="77777777" w:rsidR="0063015D" w:rsidRDefault="0063015D">
            <w:r>
              <w:t>14 May</w:t>
            </w:r>
          </w:p>
        </w:tc>
      </w:tr>
      <w:tr w:rsidR="0063015D" w14:paraId="3A1D256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EA11ED" w14:textId="77777777" w:rsidR="0063015D" w:rsidRDefault="0063015D">
            <w:r>
              <w:t>tables basse</w:t>
            </w:r>
          </w:p>
        </w:tc>
        <w:tc>
          <w:tcPr>
            <w:tcW w:w="0" w:type="auto"/>
            <w:tcBorders>
              <w:top w:val="single" w:sz="4" w:space="0" w:color="auto"/>
              <w:left w:val="single" w:sz="4" w:space="0" w:color="auto"/>
              <w:bottom w:val="single" w:sz="4" w:space="0" w:color="auto"/>
              <w:right w:val="single" w:sz="4" w:space="0" w:color="auto"/>
            </w:tcBorders>
            <w:hideMark/>
          </w:tcPr>
          <w:p w14:paraId="2EBE6A0B" w14:textId="77777777" w:rsidR="0063015D" w:rsidRDefault="0063015D">
            <w:r>
              <w:t>il y a 6 tables basses de 1metre sur 1metre pour que les élèves puissent boire le thé dans la salle.</w:t>
            </w:r>
          </w:p>
        </w:tc>
        <w:tc>
          <w:tcPr>
            <w:tcW w:w="0" w:type="auto"/>
            <w:tcBorders>
              <w:top w:val="single" w:sz="4" w:space="0" w:color="auto"/>
              <w:left w:val="single" w:sz="4" w:space="0" w:color="auto"/>
              <w:bottom w:val="single" w:sz="4" w:space="0" w:color="auto"/>
              <w:right w:val="single" w:sz="4" w:space="0" w:color="auto"/>
            </w:tcBorders>
            <w:hideMark/>
          </w:tcPr>
          <w:p w14:paraId="59F703A2" w14:textId="77777777" w:rsidR="0063015D" w:rsidRDefault="0063015D">
            <w:r>
              <w:t>OK</w:t>
            </w:r>
          </w:p>
          <w:p w14:paraId="745348CF" w14:textId="77777777" w:rsidR="0063015D" w:rsidRDefault="0063015D">
            <w:r>
              <w:t>14 May</w:t>
            </w:r>
          </w:p>
        </w:tc>
      </w:tr>
      <w:tr w:rsidR="0063015D" w14:paraId="57FAAA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B3007EE" w14:textId="77777777" w:rsidR="0063015D" w:rsidRDefault="0063015D">
            <w:r>
              <w:t>prise éléctrique</w:t>
            </w:r>
          </w:p>
        </w:tc>
        <w:tc>
          <w:tcPr>
            <w:tcW w:w="0" w:type="auto"/>
            <w:tcBorders>
              <w:top w:val="single" w:sz="4" w:space="0" w:color="auto"/>
              <w:left w:val="single" w:sz="4" w:space="0" w:color="auto"/>
              <w:bottom w:val="single" w:sz="4" w:space="0" w:color="auto"/>
              <w:right w:val="single" w:sz="4" w:space="0" w:color="auto"/>
            </w:tcBorders>
            <w:hideMark/>
          </w:tcPr>
          <w:p w14:paraId="4CACFB72" w14:textId="77777777" w:rsidR="0063015D" w:rsidRDefault="0063015D">
            <w:r>
              <w:t>Il y a 5 prises électriques dans toute la salle dont 2 qui proche des théières.</w:t>
            </w:r>
          </w:p>
        </w:tc>
        <w:tc>
          <w:tcPr>
            <w:tcW w:w="0" w:type="auto"/>
            <w:tcBorders>
              <w:top w:val="single" w:sz="4" w:space="0" w:color="auto"/>
              <w:left w:val="single" w:sz="4" w:space="0" w:color="auto"/>
              <w:bottom w:val="single" w:sz="4" w:space="0" w:color="auto"/>
              <w:right w:val="single" w:sz="4" w:space="0" w:color="auto"/>
            </w:tcBorders>
            <w:hideMark/>
          </w:tcPr>
          <w:p w14:paraId="233710EB" w14:textId="77777777" w:rsidR="0063015D" w:rsidRDefault="0063015D">
            <w:r>
              <w:t>OK</w:t>
            </w:r>
          </w:p>
          <w:p w14:paraId="1290CC4F" w14:textId="77777777" w:rsidR="0063015D" w:rsidRDefault="0063015D">
            <w:r>
              <w:t>14 May</w:t>
            </w:r>
          </w:p>
        </w:tc>
      </w:tr>
      <w:tr w:rsidR="0063015D" w14:paraId="18657B6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666D6C7" w14:textId="77777777" w:rsidR="0063015D" w:rsidRDefault="0063015D">
            <w:r>
              <w:lastRenderedPageBreak/>
              <w:t>porte entrer</w:t>
            </w:r>
          </w:p>
        </w:tc>
        <w:tc>
          <w:tcPr>
            <w:tcW w:w="0" w:type="auto"/>
            <w:tcBorders>
              <w:top w:val="single" w:sz="4" w:space="0" w:color="auto"/>
              <w:left w:val="single" w:sz="4" w:space="0" w:color="auto"/>
              <w:bottom w:val="single" w:sz="4" w:space="0" w:color="auto"/>
              <w:right w:val="single" w:sz="4" w:space="0" w:color="auto"/>
            </w:tcBorders>
            <w:hideMark/>
          </w:tcPr>
          <w:p w14:paraId="724A6915" w14:textId="77777777" w:rsidR="0063015D" w:rsidRDefault="0063015D">
            <w:r>
              <w:t>La porte se situe sur le mur Sud a 1m décart de mur Ouest</w:t>
            </w:r>
          </w:p>
        </w:tc>
        <w:tc>
          <w:tcPr>
            <w:tcW w:w="0" w:type="auto"/>
            <w:tcBorders>
              <w:top w:val="single" w:sz="4" w:space="0" w:color="auto"/>
              <w:left w:val="single" w:sz="4" w:space="0" w:color="auto"/>
              <w:bottom w:val="single" w:sz="4" w:space="0" w:color="auto"/>
              <w:right w:val="single" w:sz="4" w:space="0" w:color="auto"/>
            </w:tcBorders>
            <w:hideMark/>
          </w:tcPr>
          <w:p w14:paraId="2BAE2DD6" w14:textId="77777777" w:rsidR="0063015D" w:rsidRDefault="0063015D">
            <w:r>
              <w:t>OK</w:t>
            </w:r>
          </w:p>
          <w:p w14:paraId="54213119" w14:textId="77777777" w:rsidR="0063015D" w:rsidRDefault="0063015D">
            <w:r>
              <w:t>14 May</w:t>
            </w:r>
          </w:p>
        </w:tc>
      </w:tr>
      <w:tr w:rsidR="0063015D" w14:paraId="4721A2A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3CDB4B"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21B585CB" w14:textId="77777777" w:rsidR="0063015D" w:rsidRDefault="0063015D">
            <w:r>
              <w:t>Il y a 2 porte fenêtre de 2metre de hauteur et 1,20m de largeur elle se situe sur le mur Oest</w:t>
            </w:r>
          </w:p>
        </w:tc>
        <w:tc>
          <w:tcPr>
            <w:tcW w:w="0" w:type="auto"/>
            <w:tcBorders>
              <w:top w:val="single" w:sz="4" w:space="0" w:color="auto"/>
              <w:left w:val="single" w:sz="4" w:space="0" w:color="auto"/>
              <w:bottom w:val="single" w:sz="4" w:space="0" w:color="auto"/>
              <w:right w:val="single" w:sz="4" w:space="0" w:color="auto"/>
            </w:tcBorders>
            <w:hideMark/>
          </w:tcPr>
          <w:p w14:paraId="4BDA8367" w14:textId="77777777" w:rsidR="0063015D" w:rsidRDefault="0063015D">
            <w:r>
              <w:t>OK</w:t>
            </w:r>
          </w:p>
          <w:p w14:paraId="18EFEB46" w14:textId="77777777" w:rsidR="0063015D" w:rsidRDefault="0063015D">
            <w:r>
              <w:t>14 May</w:t>
            </w:r>
          </w:p>
        </w:tc>
      </w:tr>
      <w:tr w:rsidR="0063015D" w14:paraId="36F04F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069289E"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0D483AB3" w14:textId="77777777" w:rsidR="0063015D" w:rsidRDefault="0063015D">
            <w:r>
              <w:t>il y a sur le mur Nord 3 fenêtres qui sont a 1m20 du sol, 1m de largeur, 1m30 de hauteur.</w:t>
            </w:r>
          </w:p>
        </w:tc>
        <w:tc>
          <w:tcPr>
            <w:tcW w:w="0" w:type="auto"/>
            <w:tcBorders>
              <w:top w:val="single" w:sz="4" w:space="0" w:color="auto"/>
              <w:left w:val="single" w:sz="4" w:space="0" w:color="auto"/>
              <w:bottom w:val="single" w:sz="4" w:space="0" w:color="auto"/>
              <w:right w:val="single" w:sz="4" w:space="0" w:color="auto"/>
            </w:tcBorders>
            <w:hideMark/>
          </w:tcPr>
          <w:p w14:paraId="27009DE6" w14:textId="77777777" w:rsidR="0063015D" w:rsidRDefault="0063015D">
            <w:r>
              <w:t>OK</w:t>
            </w:r>
          </w:p>
          <w:p w14:paraId="5DB65539" w14:textId="77777777" w:rsidR="0063015D" w:rsidRDefault="0063015D">
            <w:r>
              <w:t>14 May</w:t>
            </w:r>
          </w:p>
        </w:tc>
      </w:tr>
    </w:tbl>
    <w:p w14:paraId="3C1E8CB8" w14:textId="77777777" w:rsidR="0063015D" w:rsidRDefault="0063015D" w:rsidP="0063015D">
      <w:pPr>
        <w:pStyle w:val="Titre4"/>
        <w:rPr>
          <w:rFonts w:ascii="Calibri" w:eastAsia="Calibri" w:hAnsi="Calibri" w:cs="Calibri"/>
          <w:sz w:val="20"/>
          <w:szCs w:val="20"/>
        </w:rPr>
      </w:pPr>
      <w:r>
        <w:t>salle d'impression D17</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29"/>
        <w:gridCol w:w="7346"/>
        <w:gridCol w:w="585"/>
      </w:tblGrid>
      <w:tr w:rsidR="0063015D" w14:paraId="509DFA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B094994" w14:textId="77777777" w:rsidR="0063015D" w:rsidRDefault="0063015D">
            <w:r>
              <w:t>imprimante</w:t>
            </w:r>
          </w:p>
        </w:tc>
        <w:tc>
          <w:tcPr>
            <w:tcW w:w="0" w:type="auto"/>
            <w:tcBorders>
              <w:top w:val="single" w:sz="4" w:space="0" w:color="auto"/>
              <w:left w:val="single" w:sz="4" w:space="0" w:color="auto"/>
              <w:bottom w:val="single" w:sz="4" w:space="0" w:color="auto"/>
              <w:right w:val="single" w:sz="4" w:space="0" w:color="auto"/>
            </w:tcBorders>
            <w:hideMark/>
          </w:tcPr>
          <w:p w14:paraId="2E58B1B2" w14:textId="77777777" w:rsidR="0063015D" w:rsidRDefault="0063015D">
            <w:r>
              <w:t>Je veux 1 imprimantes collé à coté de la porte à droite</w:t>
            </w:r>
          </w:p>
        </w:tc>
        <w:tc>
          <w:tcPr>
            <w:tcW w:w="0" w:type="auto"/>
            <w:tcBorders>
              <w:top w:val="single" w:sz="4" w:space="0" w:color="auto"/>
              <w:left w:val="single" w:sz="4" w:space="0" w:color="auto"/>
              <w:bottom w:val="single" w:sz="4" w:space="0" w:color="auto"/>
              <w:right w:val="single" w:sz="4" w:space="0" w:color="auto"/>
            </w:tcBorders>
            <w:hideMark/>
          </w:tcPr>
          <w:p w14:paraId="1BA5C81E" w14:textId="77777777" w:rsidR="0063015D" w:rsidRDefault="0063015D">
            <w:r>
              <w:t>OK</w:t>
            </w:r>
          </w:p>
          <w:p w14:paraId="41FAE131" w14:textId="77777777" w:rsidR="0063015D" w:rsidRDefault="0063015D">
            <w:r>
              <w:t>14 May</w:t>
            </w:r>
          </w:p>
        </w:tc>
      </w:tr>
      <w:tr w:rsidR="0063015D" w14:paraId="2300A9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7AA864C" w14:textId="77777777" w:rsidR="0063015D" w:rsidRDefault="0063015D">
            <w:r>
              <w:t>étagère</w:t>
            </w:r>
          </w:p>
        </w:tc>
        <w:tc>
          <w:tcPr>
            <w:tcW w:w="0" w:type="auto"/>
            <w:tcBorders>
              <w:top w:val="single" w:sz="4" w:space="0" w:color="auto"/>
              <w:left w:val="single" w:sz="4" w:space="0" w:color="auto"/>
              <w:bottom w:val="single" w:sz="4" w:space="0" w:color="auto"/>
              <w:right w:val="single" w:sz="4" w:space="0" w:color="auto"/>
            </w:tcBorders>
            <w:hideMark/>
          </w:tcPr>
          <w:p w14:paraId="43EF01ED" w14:textId="77777777" w:rsidR="0063015D" w:rsidRDefault="0063015D">
            <w:r>
              <w:t>Il y a 2 étagères avec différente feuille de papier sur le mur à gauche à la porte. Les étagère font toute la largeur du mu et 1m90 de hauteur</w:t>
            </w:r>
          </w:p>
        </w:tc>
        <w:tc>
          <w:tcPr>
            <w:tcW w:w="0" w:type="auto"/>
            <w:tcBorders>
              <w:top w:val="single" w:sz="4" w:space="0" w:color="auto"/>
              <w:left w:val="single" w:sz="4" w:space="0" w:color="auto"/>
              <w:bottom w:val="single" w:sz="4" w:space="0" w:color="auto"/>
              <w:right w:val="single" w:sz="4" w:space="0" w:color="auto"/>
            </w:tcBorders>
            <w:hideMark/>
          </w:tcPr>
          <w:p w14:paraId="4329C5A7" w14:textId="77777777" w:rsidR="0063015D" w:rsidRDefault="0063015D">
            <w:r>
              <w:t>OK</w:t>
            </w:r>
          </w:p>
          <w:p w14:paraId="3490685E" w14:textId="77777777" w:rsidR="0063015D" w:rsidRDefault="0063015D">
            <w:r>
              <w:t>14 May</w:t>
            </w:r>
          </w:p>
        </w:tc>
      </w:tr>
      <w:tr w:rsidR="0063015D" w14:paraId="6F5AFEE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A2F48" w14:textId="77777777" w:rsidR="0063015D" w:rsidRDefault="0063015D">
            <w:r>
              <w:t>serveur</w:t>
            </w:r>
          </w:p>
        </w:tc>
        <w:tc>
          <w:tcPr>
            <w:tcW w:w="0" w:type="auto"/>
            <w:tcBorders>
              <w:top w:val="single" w:sz="4" w:space="0" w:color="auto"/>
              <w:left w:val="single" w:sz="4" w:space="0" w:color="auto"/>
              <w:bottom w:val="single" w:sz="4" w:space="0" w:color="auto"/>
              <w:right w:val="single" w:sz="4" w:space="0" w:color="auto"/>
            </w:tcBorders>
            <w:hideMark/>
          </w:tcPr>
          <w:p w14:paraId="4974CA67" w14:textId="77777777" w:rsidR="0063015D" w:rsidRDefault="0063015D">
            <w:r>
              <w:t>Il y a un serveur de 75cm de large et 2m de hauteur. Le serveur est au milieux du mur opposé de la porte.</w:t>
            </w:r>
          </w:p>
        </w:tc>
        <w:tc>
          <w:tcPr>
            <w:tcW w:w="0" w:type="auto"/>
            <w:tcBorders>
              <w:top w:val="single" w:sz="4" w:space="0" w:color="auto"/>
              <w:left w:val="single" w:sz="4" w:space="0" w:color="auto"/>
              <w:bottom w:val="single" w:sz="4" w:space="0" w:color="auto"/>
              <w:right w:val="single" w:sz="4" w:space="0" w:color="auto"/>
            </w:tcBorders>
            <w:hideMark/>
          </w:tcPr>
          <w:p w14:paraId="2085A4F7" w14:textId="77777777" w:rsidR="0063015D" w:rsidRDefault="0063015D">
            <w:r>
              <w:t>OK</w:t>
            </w:r>
          </w:p>
          <w:p w14:paraId="42165F83" w14:textId="77777777" w:rsidR="0063015D" w:rsidRDefault="0063015D">
            <w:r>
              <w:t>14 May</w:t>
            </w:r>
          </w:p>
        </w:tc>
      </w:tr>
      <w:tr w:rsidR="0063015D" w14:paraId="569BF1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F0D2DC" w14:textId="77777777" w:rsidR="0063015D" w:rsidRDefault="0063015D">
            <w:r>
              <w:t>salle D17</w:t>
            </w:r>
          </w:p>
        </w:tc>
        <w:tc>
          <w:tcPr>
            <w:tcW w:w="0" w:type="auto"/>
            <w:tcBorders>
              <w:top w:val="single" w:sz="4" w:space="0" w:color="auto"/>
              <w:left w:val="single" w:sz="4" w:space="0" w:color="auto"/>
              <w:bottom w:val="single" w:sz="4" w:space="0" w:color="auto"/>
              <w:right w:val="single" w:sz="4" w:space="0" w:color="auto"/>
            </w:tcBorders>
            <w:hideMark/>
          </w:tcPr>
          <w:p w14:paraId="01D60297" w14:textId="77777777" w:rsidR="0063015D" w:rsidRDefault="0063015D">
            <w:r>
              <w:t>La salle d'impression est en D17</w:t>
            </w:r>
          </w:p>
        </w:tc>
        <w:tc>
          <w:tcPr>
            <w:tcW w:w="0" w:type="auto"/>
            <w:tcBorders>
              <w:top w:val="single" w:sz="4" w:space="0" w:color="auto"/>
              <w:left w:val="single" w:sz="4" w:space="0" w:color="auto"/>
              <w:bottom w:val="single" w:sz="4" w:space="0" w:color="auto"/>
              <w:right w:val="single" w:sz="4" w:space="0" w:color="auto"/>
            </w:tcBorders>
            <w:hideMark/>
          </w:tcPr>
          <w:p w14:paraId="0A2E04F8" w14:textId="77777777" w:rsidR="0063015D" w:rsidRDefault="0063015D">
            <w:r>
              <w:t>OK</w:t>
            </w:r>
          </w:p>
          <w:p w14:paraId="228154B9" w14:textId="77777777" w:rsidR="0063015D" w:rsidRDefault="0063015D">
            <w:r>
              <w:t>14 May</w:t>
            </w:r>
          </w:p>
        </w:tc>
      </w:tr>
      <w:tr w:rsidR="0063015D" w14:paraId="530BDCE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783DE3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58F1972F" w14:textId="77777777" w:rsidR="0063015D" w:rsidRDefault="0063015D">
            <w:r>
              <w:t>La porte est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4741DBC9" w14:textId="77777777" w:rsidR="0063015D" w:rsidRDefault="0063015D">
            <w:r>
              <w:t>OK</w:t>
            </w:r>
          </w:p>
          <w:p w14:paraId="44999592" w14:textId="77777777" w:rsidR="0063015D" w:rsidRDefault="0063015D">
            <w:r>
              <w:t>14 May</w:t>
            </w:r>
          </w:p>
        </w:tc>
      </w:tr>
    </w:tbl>
    <w:p w14:paraId="0927569A" w14:textId="77777777" w:rsidR="0063015D" w:rsidRDefault="0063015D" w:rsidP="0063015D">
      <w:pPr>
        <w:pStyle w:val="Titre4"/>
        <w:rPr>
          <w:rFonts w:ascii="Calibri" w:eastAsia="Calibri" w:hAnsi="Calibri" w:cs="Calibri"/>
          <w:sz w:val="20"/>
          <w:szCs w:val="20"/>
        </w:rPr>
      </w:pPr>
      <w:r>
        <w:t>Vestiaire salle D05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033"/>
        <w:gridCol w:w="7505"/>
        <w:gridCol w:w="522"/>
      </w:tblGrid>
      <w:tr w:rsidR="0063015D" w14:paraId="2DA9D36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321801" w14:textId="77777777" w:rsidR="0063015D" w:rsidRDefault="0063015D">
            <w:r>
              <w:t>Salle du vestiaire</w:t>
            </w:r>
          </w:p>
        </w:tc>
        <w:tc>
          <w:tcPr>
            <w:tcW w:w="0" w:type="auto"/>
            <w:tcBorders>
              <w:top w:val="single" w:sz="4" w:space="0" w:color="auto"/>
              <w:left w:val="single" w:sz="4" w:space="0" w:color="auto"/>
              <w:bottom w:val="single" w:sz="4" w:space="0" w:color="auto"/>
              <w:right w:val="single" w:sz="4" w:space="0" w:color="auto"/>
            </w:tcBorders>
            <w:hideMark/>
          </w:tcPr>
          <w:p w14:paraId="2DCFB1D6" w14:textId="77777777" w:rsidR="0063015D" w:rsidRDefault="0063015D">
            <w:r>
              <w:t>La salle est en D05.</w:t>
            </w:r>
          </w:p>
        </w:tc>
        <w:tc>
          <w:tcPr>
            <w:tcW w:w="0" w:type="auto"/>
            <w:tcBorders>
              <w:top w:val="single" w:sz="4" w:space="0" w:color="auto"/>
              <w:left w:val="single" w:sz="4" w:space="0" w:color="auto"/>
              <w:bottom w:val="single" w:sz="4" w:space="0" w:color="auto"/>
              <w:right w:val="single" w:sz="4" w:space="0" w:color="auto"/>
            </w:tcBorders>
            <w:hideMark/>
          </w:tcPr>
          <w:p w14:paraId="13E61F8F" w14:textId="77777777" w:rsidR="0063015D" w:rsidRDefault="0063015D">
            <w:r>
              <w:t>OK</w:t>
            </w:r>
          </w:p>
          <w:p w14:paraId="7E5568FE" w14:textId="77777777" w:rsidR="0063015D" w:rsidRDefault="0063015D">
            <w:r>
              <w:t>14 May</w:t>
            </w:r>
          </w:p>
        </w:tc>
      </w:tr>
      <w:tr w:rsidR="0063015D" w14:paraId="46F607A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1F1ADC"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2F5655F8" w14:textId="77777777" w:rsidR="0063015D" w:rsidRDefault="0063015D">
            <w:r>
              <w:t>Le banc est collé au mur EST. Le banc touche le mur NORD. Le banc fait 3m de long Il fait 70 cm de large Le banc fait 70cm de hauteur</w:t>
            </w:r>
          </w:p>
        </w:tc>
        <w:tc>
          <w:tcPr>
            <w:tcW w:w="0" w:type="auto"/>
            <w:tcBorders>
              <w:top w:val="single" w:sz="4" w:space="0" w:color="auto"/>
              <w:left w:val="single" w:sz="4" w:space="0" w:color="auto"/>
              <w:bottom w:val="single" w:sz="4" w:space="0" w:color="auto"/>
              <w:right w:val="single" w:sz="4" w:space="0" w:color="auto"/>
            </w:tcBorders>
            <w:hideMark/>
          </w:tcPr>
          <w:p w14:paraId="1E2CE216" w14:textId="77777777" w:rsidR="0063015D" w:rsidRDefault="0063015D">
            <w:r>
              <w:t>OK</w:t>
            </w:r>
          </w:p>
          <w:p w14:paraId="3AEA3B69" w14:textId="77777777" w:rsidR="0063015D" w:rsidRDefault="0063015D">
            <w:r>
              <w:t>14 May</w:t>
            </w:r>
          </w:p>
        </w:tc>
      </w:tr>
      <w:tr w:rsidR="0063015D" w14:paraId="48710A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918490" w14:textId="77777777" w:rsidR="0063015D" w:rsidRDefault="0063015D">
            <w:r>
              <w:t>casiers</w:t>
            </w:r>
          </w:p>
        </w:tc>
        <w:tc>
          <w:tcPr>
            <w:tcW w:w="0" w:type="auto"/>
            <w:tcBorders>
              <w:top w:val="single" w:sz="4" w:space="0" w:color="auto"/>
              <w:left w:val="single" w:sz="4" w:space="0" w:color="auto"/>
              <w:bottom w:val="single" w:sz="4" w:space="0" w:color="auto"/>
              <w:right w:val="single" w:sz="4" w:space="0" w:color="auto"/>
            </w:tcBorders>
            <w:hideMark/>
          </w:tcPr>
          <w:p w14:paraId="549766CC" w14:textId="77777777" w:rsidR="0063015D" w:rsidRDefault="0063015D">
            <w:r>
              <w:t>les casiers font tous 30 cm de large Les casiers font tous 50 cm de hauteur Les casiers font tous 50 cm de profondeur La rangée de casier touchent le mur Ouest le début de la rangée touche le mur Nord Il y a 4 casier en hauteur Il y a 10 casier en longueur</w:t>
            </w:r>
          </w:p>
        </w:tc>
        <w:tc>
          <w:tcPr>
            <w:tcW w:w="0" w:type="auto"/>
            <w:tcBorders>
              <w:top w:val="single" w:sz="4" w:space="0" w:color="auto"/>
              <w:left w:val="single" w:sz="4" w:space="0" w:color="auto"/>
              <w:bottom w:val="single" w:sz="4" w:space="0" w:color="auto"/>
              <w:right w:val="single" w:sz="4" w:space="0" w:color="auto"/>
            </w:tcBorders>
            <w:hideMark/>
          </w:tcPr>
          <w:p w14:paraId="4F4F7BD2" w14:textId="77777777" w:rsidR="0063015D" w:rsidRDefault="0063015D">
            <w:r>
              <w:t>OK</w:t>
            </w:r>
          </w:p>
          <w:p w14:paraId="374E0DB8" w14:textId="77777777" w:rsidR="0063015D" w:rsidRDefault="0063015D">
            <w:r>
              <w:t>14 May</w:t>
            </w:r>
          </w:p>
        </w:tc>
      </w:tr>
      <w:tr w:rsidR="0063015D" w14:paraId="1B21EE4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BD4A6B" w14:textId="77777777" w:rsidR="0063015D" w:rsidRDefault="0063015D">
            <w:r>
              <w:t>douche 1</w:t>
            </w:r>
          </w:p>
        </w:tc>
        <w:tc>
          <w:tcPr>
            <w:tcW w:w="0" w:type="auto"/>
            <w:tcBorders>
              <w:top w:val="single" w:sz="4" w:space="0" w:color="auto"/>
              <w:left w:val="single" w:sz="4" w:space="0" w:color="auto"/>
              <w:bottom w:val="single" w:sz="4" w:space="0" w:color="auto"/>
              <w:right w:val="single" w:sz="4" w:space="0" w:color="auto"/>
            </w:tcBorders>
            <w:hideMark/>
          </w:tcPr>
          <w:p w14:paraId="7FDCAB4E" w14:textId="77777777" w:rsidR="0063015D" w:rsidRDefault="0063015D">
            <w:r>
              <w:t>La douche est au coins Sud-Est. La douche fait 1.5m de longueur et de largeur. Le porte de la douche est au mur Ouest.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4FA4D7A1" w14:textId="77777777" w:rsidR="0063015D" w:rsidRDefault="0063015D">
            <w:r>
              <w:t>OK</w:t>
            </w:r>
          </w:p>
          <w:p w14:paraId="01F124EB" w14:textId="77777777" w:rsidR="0063015D" w:rsidRDefault="0063015D">
            <w:r>
              <w:t>14 May</w:t>
            </w:r>
          </w:p>
        </w:tc>
      </w:tr>
      <w:tr w:rsidR="0063015D" w14:paraId="25FFF59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FBF5915" w14:textId="77777777" w:rsidR="0063015D" w:rsidRDefault="0063015D">
            <w:r>
              <w:t>douche 2</w:t>
            </w:r>
          </w:p>
        </w:tc>
        <w:tc>
          <w:tcPr>
            <w:tcW w:w="0" w:type="auto"/>
            <w:tcBorders>
              <w:top w:val="single" w:sz="4" w:space="0" w:color="auto"/>
              <w:left w:val="single" w:sz="4" w:space="0" w:color="auto"/>
              <w:bottom w:val="single" w:sz="4" w:space="0" w:color="auto"/>
              <w:right w:val="single" w:sz="4" w:space="0" w:color="auto"/>
            </w:tcBorders>
            <w:hideMark/>
          </w:tcPr>
          <w:p w14:paraId="6AC9876B" w14:textId="77777777" w:rsidR="0063015D" w:rsidRDefault="0063015D">
            <w:r>
              <w:t>La douche est au coins Sud-Ouest. La douche est au coins Sud-Est. La douche fait 1.5m de longueur et de largeur. Le porte de la douche est au mur Est.  Les murs font tous 2.5m de hauteur Il y a un crochet sur le porte de la douche qui est à 1.5m de hauteur.</w:t>
            </w:r>
          </w:p>
        </w:tc>
        <w:tc>
          <w:tcPr>
            <w:tcW w:w="0" w:type="auto"/>
            <w:tcBorders>
              <w:top w:val="single" w:sz="4" w:space="0" w:color="auto"/>
              <w:left w:val="single" w:sz="4" w:space="0" w:color="auto"/>
              <w:bottom w:val="single" w:sz="4" w:space="0" w:color="auto"/>
              <w:right w:val="single" w:sz="4" w:space="0" w:color="auto"/>
            </w:tcBorders>
            <w:hideMark/>
          </w:tcPr>
          <w:p w14:paraId="505CF966" w14:textId="77777777" w:rsidR="0063015D" w:rsidRDefault="0063015D">
            <w:r>
              <w:t>OK</w:t>
            </w:r>
          </w:p>
          <w:p w14:paraId="19D89CB1" w14:textId="77777777" w:rsidR="0063015D" w:rsidRDefault="0063015D">
            <w:r>
              <w:t>14 May</w:t>
            </w:r>
          </w:p>
        </w:tc>
      </w:tr>
      <w:tr w:rsidR="0063015D" w14:paraId="588CF7A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7D59AD"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EE6280D" w14:textId="77777777" w:rsidR="0063015D" w:rsidRDefault="0063015D">
            <w:r>
              <w:t>Il y a une porte au milieux du mur Nord.</w:t>
            </w:r>
          </w:p>
        </w:tc>
        <w:tc>
          <w:tcPr>
            <w:tcW w:w="0" w:type="auto"/>
            <w:tcBorders>
              <w:top w:val="single" w:sz="4" w:space="0" w:color="auto"/>
              <w:left w:val="single" w:sz="4" w:space="0" w:color="auto"/>
              <w:bottom w:val="single" w:sz="4" w:space="0" w:color="auto"/>
              <w:right w:val="single" w:sz="4" w:space="0" w:color="auto"/>
            </w:tcBorders>
            <w:hideMark/>
          </w:tcPr>
          <w:p w14:paraId="6E9B4B45" w14:textId="77777777" w:rsidR="0063015D" w:rsidRDefault="0063015D">
            <w:r>
              <w:t>OK</w:t>
            </w:r>
          </w:p>
          <w:p w14:paraId="56A37A05" w14:textId="77777777" w:rsidR="0063015D" w:rsidRDefault="0063015D">
            <w:r>
              <w:t>14 May</w:t>
            </w:r>
          </w:p>
        </w:tc>
      </w:tr>
    </w:tbl>
    <w:p w14:paraId="33054903" w14:textId="77777777" w:rsidR="0063015D" w:rsidRDefault="0063015D" w:rsidP="0063015D">
      <w:pPr>
        <w:pStyle w:val="Titre4"/>
        <w:rPr>
          <w:rFonts w:ascii="Calibri" w:eastAsia="Calibri" w:hAnsi="Calibri" w:cs="Calibri"/>
          <w:sz w:val="20"/>
          <w:szCs w:val="20"/>
        </w:rPr>
      </w:pPr>
      <w:r>
        <w:t>WC floor 2 D12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71"/>
        <w:gridCol w:w="6382"/>
        <w:gridCol w:w="725"/>
      </w:tblGrid>
      <w:tr w:rsidR="0063015D" w14:paraId="0C4EA45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CECA49"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54333653"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4BB7E5E5" w14:textId="77777777" w:rsidR="0063015D" w:rsidRDefault="0063015D">
            <w:r>
              <w:t>OK</w:t>
            </w:r>
          </w:p>
          <w:p w14:paraId="68FB5090" w14:textId="77777777" w:rsidR="0063015D" w:rsidRDefault="0063015D">
            <w:r>
              <w:t>14 May</w:t>
            </w:r>
          </w:p>
        </w:tc>
      </w:tr>
      <w:tr w:rsidR="0063015D" w14:paraId="47E6AD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046DE2"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04F858BD"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4670F1C6" w14:textId="77777777" w:rsidR="0063015D" w:rsidRDefault="0063015D">
            <w:r>
              <w:t>OK</w:t>
            </w:r>
          </w:p>
          <w:p w14:paraId="75F80BB9" w14:textId="77777777" w:rsidR="0063015D" w:rsidRDefault="0063015D">
            <w:r>
              <w:t>14 May</w:t>
            </w:r>
          </w:p>
        </w:tc>
      </w:tr>
      <w:tr w:rsidR="0063015D" w14:paraId="2797129E"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96D8D3" w14:textId="77777777" w:rsidR="0063015D" w:rsidRDefault="0063015D">
            <w:r>
              <w:lastRenderedPageBreak/>
              <w:t>papier</w:t>
            </w:r>
          </w:p>
        </w:tc>
        <w:tc>
          <w:tcPr>
            <w:tcW w:w="0" w:type="auto"/>
            <w:tcBorders>
              <w:top w:val="single" w:sz="4" w:space="0" w:color="auto"/>
              <w:left w:val="single" w:sz="4" w:space="0" w:color="auto"/>
              <w:bottom w:val="single" w:sz="4" w:space="0" w:color="auto"/>
              <w:right w:val="single" w:sz="4" w:space="0" w:color="auto"/>
            </w:tcBorders>
            <w:hideMark/>
          </w:tcPr>
          <w:p w14:paraId="71090E63"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0379D000" w14:textId="77777777" w:rsidR="0063015D" w:rsidRDefault="0063015D">
            <w:r>
              <w:t>OK</w:t>
            </w:r>
          </w:p>
          <w:p w14:paraId="732D2FFE" w14:textId="77777777" w:rsidR="0063015D" w:rsidRDefault="0063015D">
            <w:r>
              <w:t>14 May</w:t>
            </w:r>
          </w:p>
        </w:tc>
      </w:tr>
      <w:tr w:rsidR="0063015D" w14:paraId="04A5259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B20E3D" w14:textId="77777777" w:rsidR="0063015D" w:rsidRDefault="0063015D">
            <w:r>
              <w:t>salle D12</w:t>
            </w:r>
          </w:p>
        </w:tc>
        <w:tc>
          <w:tcPr>
            <w:tcW w:w="0" w:type="auto"/>
            <w:tcBorders>
              <w:top w:val="single" w:sz="4" w:space="0" w:color="auto"/>
              <w:left w:val="single" w:sz="4" w:space="0" w:color="auto"/>
              <w:bottom w:val="single" w:sz="4" w:space="0" w:color="auto"/>
              <w:right w:val="single" w:sz="4" w:space="0" w:color="auto"/>
            </w:tcBorders>
            <w:hideMark/>
          </w:tcPr>
          <w:p w14:paraId="6ED92801" w14:textId="77777777" w:rsidR="0063015D" w:rsidRDefault="0063015D">
            <w:r>
              <w:t>La salle est la D12</w:t>
            </w:r>
          </w:p>
        </w:tc>
        <w:tc>
          <w:tcPr>
            <w:tcW w:w="0" w:type="auto"/>
            <w:tcBorders>
              <w:top w:val="single" w:sz="4" w:space="0" w:color="auto"/>
              <w:left w:val="single" w:sz="4" w:space="0" w:color="auto"/>
              <w:bottom w:val="single" w:sz="4" w:space="0" w:color="auto"/>
              <w:right w:val="single" w:sz="4" w:space="0" w:color="auto"/>
            </w:tcBorders>
            <w:hideMark/>
          </w:tcPr>
          <w:p w14:paraId="1BE09325" w14:textId="77777777" w:rsidR="0063015D" w:rsidRDefault="0063015D">
            <w:r>
              <w:t>OK</w:t>
            </w:r>
          </w:p>
          <w:p w14:paraId="1179B1C2" w14:textId="77777777" w:rsidR="0063015D" w:rsidRDefault="0063015D">
            <w:r>
              <w:t>14 May</w:t>
            </w:r>
          </w:p>
        </w:tc>
      </w:tr>
    </w:tbl>
    <w:p w14:paraId="4EA0AC1C" w14:textId="77777777" w:rsidR="0063015D" w:rsidRDefault="0063015D" w:rsidP="0063015D">
      <w:pPr>
        <w:pStyle w:val="Titre4"/>
        <w:rPr>
          <w:rFonts w:ascii="Calibri" w:eastAsia="Calibri" w:hAnsi="Calibri" w:cs="Calibri"/>
          <w:sz w:val="20"/>
          <w:szCs w:val="20"/>
        </w:rPr>
      </w:pPr>
      <w:r>
        <w:t>WC floor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93"/>
        <w:gridCol w:w="6382"/>
        <w:gridCol w:w="725"/>
      </w:tblGrid>
      <w:tr w:rsidR="0063015D" w14:paraId="3F4B088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4F7913B" w14:textId="77777777" w:rsidR="0063015D" w:rsidRDefault="0063015D">
            <w:r>
              <w:t>toillette</w:t>
            </w:r>
          </w:p>
        </w:tc>
        <w:tc>
          <w:tcPr>
            <w:tcW w:w="0" w:type="auto"/>
            <w:tcBorders>
              <w:top w:val="single" w:sz="4" w:space="0" w:color="auto"/>
              <w:left w:val="single" w:sz="4" w:space="0" w:color="auto"/>
              <w:bottom w:val="single" w:sz="4" w:space="0" w:color="auto"/>
              <w:right w:val="single" w:sz="4" w:space="0" w:color="auto"/>
            </w:tcBorders>
            <w:hideMark/>
          </w:tcPr>
          <w:p w14:paraId="288B3CDB" w14:textId="77777777" w:rsidR="0063015D" w:rsidRDefault="0063015D">
            <w:r>
              <w:t>dans la pièce 5 toilette fermer et aménager de la même manière</w:t>
            </w:r>
          </w:p>
        </w:tc>
        <w:tc>
          <w:tcPr>
            <w:tcW w:w="0" w:type="auto"/>
            <w:tcBorders>
              <w:top w:val="single" w:sz="4" w:space="0" w:color="auto"/>
              <w:left w:val="single" w:sz="4" w:space="0" w:color="auto"/>
              <w:bottom w:val="single" w:sz="4" w:space="0" w:color="auto"/>
              <w:right w:val="single" w:sz="4" w:space="0" w:color="auto"/>
            </w:tcBorders>
            <w:hideMark/>
          </w:tcPr>
          <w:p w14:paraId="00AA6EC9" w14:textId="77777777" w:rsidR="0063015D" w:rsidRDefault="0063015D">
            <w:r>
              <w:t>OK</w:t>
            </w:r>
          </w:p>
          <w:p w14:paraId="2568C49A" w14:textId="77777777" w:rsidR="0063015D" w:rsidRDefault="0063015D">
            <w:r>
              <w:t>14 May</w:t>
            </w:r>
          </w:p>
        </w:tc>
      </w:tr>
      <w:tr w:rsidR="0063015D" w14:paraId="0ED3EFB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344C7" w14:textId="77777777" w:rsidR="0063015D" w:rsidRDefault="0063015D">
            <w:r>
              <w:t>robinet</w:t>
            </w:r>
          </w:p>
        </w:tc>
        <w:tc>
          <w:tcPr>
            <w:tcW w:w="0" w:type="auto"/>
            <w:tcBorders>
              <w:top w:val="single" w:sz="4" w:space="0" w:color="auto"/>
              <w:left w:val="single" w:sz="4" w:space="0" w:color="auto"/>
              <w:bottom w:val="single" w:sz="4" w:space="0" w:color="auto"/>
              <w:right w:val="single" w:sz="4" w:space="0" w:color="auto"/>
            </w:tcBorders>
            <w:hideMark/>
          </w:tcPr>
          <w:p w14:paraId="78C24FB8" w14:textId="77777777" w:rsidR="0063015D" w:rsidRDefault="0063015D">
            <w:r>
              <w:t>robinet dans chaque toilette</w:t>
            </w:r>
          </w:p>
        </w:tc>
        <w:tc>
          <w:tcPr>
            <w:tcW w:w="0" w:type="auto"/>
            <w:tcBorders>
              <w:top w:val="single" w:sz="4" w:space="0" w:color="auto"/>
              <w:left w:val="single" w:sz="4" w:space="0" w:color="auto"/>
              <w:bottom w:val="single" w:sz="4" w:space="0" w:color="auto"/>
              <w:right w:val="single" w:sz="4" w:space="0" w:color="auto"/>
            </w:tcBorders>
            <w:hideMark/>
          </w:tcPr>
          <w:p w14:paraId="51794658" w14:textId="77777777" w:rsidR="0063015D" w:rsidRDefault="0063015D">
            <w:r>
              <w:t>OK</w:t>
            </w:r>
          </w:p>
          <w:p w14:paraId="348C8B97" w14:textId="77777777" w:rsidR="0063015D" w:rsidRDefault="0063015D">
            <w:r>
              <w:t>14 May</w:t>
            </w:r>
          </w:p>
        </w:tc>
      </w:tr>
      <w:tr w:rsidR="0063015D" w14:paraId="0ED6F41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A0A489" w14:textId="77777777" w:rsidR="0063015D" w:rsidRDefault="0063015D">
            <w:r>
              <w:t>papier</w:t>
            </w:r>
          </w:p>
        </w:tc>
        <w:tc>
          <w:tcPr>
            <w:tcW w:w="0" w:type="auto"/>
            <w:tcBorders>
              <w:top w:val="single" w:sz="4" w:space="0" w:color="auto"/>
              <w:left w:val="single" w:sz="4" w:space="0" w:color="auto"/>
              <w:bottom w:val="single" w:sz="4" w:space="0" w:color="auto"/>
              <w:right w:val="single" w:sz="4" w:space="0" w:color="auto"/>
            </w:tcBorders>
            <w:hideMark/>
          </w:tcPr>
          <w:p w14:paraId="74D5002C" w14:textId="77777777" w:rsidR="0063015D" w:rsidRDefault="0063015D">
            <w:r>
              <w:t>distributeur a papier dans chaque toilette</w:t>
            </w:r>
          </w:p>
        </w:tc>
        <w:tc>
          <w:tcPr>
            <w:tcW w:w="0" w:type="auto"/>
            <w:tcBorders>
              <w:top w:val="single" w:sz="4" w:space="0" w:color="auto"/>
              <w:left w:val="single" w:sz="4" w:space="0" w:color="auto"/>
              <w:bottom w:val="single" w:sz="4" w:space="0" w:color="auto"/>
              <w:right w:val="single" w:sz="4" w:space="0" w:color="auto"/>
            </w:tcBorders>
            <w:hideMark/>
          </w:tcPr>
          <w:p w14:paraId="2A74811C" w14:textId="77777777" w:rsidR="0063015D" w:rsidRDefault="0063015D">
            <w:r>
              <w:t>OK</w:t>
            </w:r>
          </w:p>
          <w:p w14:paraId="5289E304" w14:textId="77777777" w:rsidR="0063015D" w:rsidRDefault="0063015D">
            <w:r>
              <w:t>14 May</w:t>
            </w:r>
          </w:p>
        </w:tc>
      </w:tr>
      <w:tr w:rsidR="0063015D" w14:paraId="44B02D2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5F9FF9" w14:textId="77777777" w:rsidR="0063015D" w:rsidRDefault="0063015D">
            <w:r>
              <w:t>Salle D02</w:t>
            </w:r>
          </w:p>
        </w:tc>
        <w:tc>
          <w:tcPr>
            <w:tcW w:w="0" w:type="auto"/>
            <w:tcBorders>
              <w:top w:val="single" w:sz="4" w:space="0" w:color="auto"/>
              <w:left w:val="single" w:sz="4" w:space="0" w:color="auto"/>
              <w:bottom w:val="single" w:sz="4" w:space="0" w:color="auto"/>
              <w:right w:val="single" w:sz="4" w:space="0" w:color="auto"/>
            </w:tcBorders>
            <w:hideMark/>
          </w:tcPr>
          <w:p w14:paraId="5A891070" w14:textId="77777777" w:rsidR="0063015D" w:rsidRDefault="0063015D">
            <w:r>
              <w:t>Les toilettes se trouve en D02</w:t>
            </w:r>
          </w:p>
        </w:tc>
        <w:tc>
          <w:tcPr>
            <w:tcW w:w="0" w:type="auto"/>
            <w:tcBorders>
              <w:top w:val="single" w:sz="4" w:space="0" w:color="auto"/>
              <w:left w:val="single" w:sz="4" w:space="0" w:color="auto"/>
              <w:bottom w:val="single" w:sz="4" w:space="0" w:color="auto"/>
              <w:right w:val="single" w:sz="4" w:space="0" w:color="auto"/>
            </w:tcBorders>
            <w:hideMark/>
          </w:tcPr>
          <w:p w14:paraId="574871A0" w14:textId="77777777" w:rsidR="0063015D" w:rsidRDefault="0063015D">
            <w:r>
              <w:t>OK</w:t>
            </w:r>
          </w:p>
          <w:p w14:paraId="113BF845" w14:textId="77777777" w:rsidR="0063015D" w:rsidRDefault="0063015D">
            <w:r>
              <w:t>14 May</w:t>
            </w:r>
          </w:p>
        </w:tc>
      </w:tr>
    </w:tbl>
    <w:p w14:paraId="35C22DCE" w14:textId="77777777" w:rsidR="0063015D" w:rsidRDefault="0063015D" w:rsidP="0063015D">
      <w:pPr>
        <w:pStyle w:val="Titre4"/>
        <w:rPr>
          <w:rFonts w:ascii="Calibri" w:eastAsia="Calibri" w:hAnsi="Calibri" w:cs="Calibri"/>
          <w:sz w:val="20"/>
          <w:szCs w:val="20"/>
        </w:rPr>
      </w:pPr>
      <w:r>
        <w:t>Couloir Entrée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6"/>
        <w:gridCol w:w="6708"/>
        <w:gridCol w:w="586"/>
      </w:tblGrid>
      <w:tr w:rsidR="0063015D" w14:paraId="555DC18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564077B"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197FFD1C" w14:textId="77777777" w:rsidR="0063015D" w:rsidRDefault="0063015D">
            <w:r>
              <w:t>Il y a une plante dans tout les coins du couloir. Elle fait 1m de haut. La plante fait 30 cm de large. Elle fait aussi 30cm de longueur</w:t>
            </w:r>
          </w:p>
        </w:tc>
        <w:tc>
          <w:tcPr>
            <w:tcW w:w="0" w:type="auto"/>
            <w:tcBorders>
              <w:top w:val="single" w:sz="4" w:space="0" w:color="auto"/>
              <w:left w:val="single" w:sz="4" w:space="0" w:color="auto"/>
              <w:bottom w:val="single" w:sz="4" w:space="0" w:color="auto"/>
              <w:right w:val="single" w:sz="4" w:space="0" w:color="auto"/>
            </w:tcBorders>
            <w:hideMark/>
          </w:tcPr>
          <w:p w14:paraId="5E1DE5B9" w14:textId="77777777" w:rsidR="0063015D" w:rsidRDefault="0063015D">
            <w:r>
              <w:t>OK</w:t>
            </w:r>
          </w:p>
          <w:p w14:paraId="3C02E025" w14:textId="77777777" w:rsidR="0063015D" w:rsidRDefault="0063015D">
            <w:r>
              <w:t>14 May</w:t>
            </w:r>
          </w:p>
        </w:tc>
      </w:tr>
      <w:tr w:rsidR="0063015D" w14:paraId="7D03675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D6734C" w14:textId="77777777" w:rsidR="0063015D" w:rsidRDefault="0063015D">
            <w:r>
              <w:t>Panneau d'information</w:t>
            </w:r>
          </w:p>
        </w:tc>
        <w:tc>
          <w:tcPr>
            <w:tcW w:w="0" w:type="auto"/>
            <w:tcBorders>
              <w:top w:val="single" w:sz="4" w:space="0" w:color="auto"/>
              <w:left w:val="single" w:sz="4" w:space="0" w:color="auto"/>
              <w:bottom w:val="single" w:sz="4" w:space="0" w:color="auto"/>
              <w:right w:val="single" w:sz="4" w:space="0" w:color="auto"/>
            </w:tcBorders>
            <w:hideMark/>
          </w:tcPr>
          <w:p w14:paraId="2611EBE0" w14:textId="77777777" w:rsidR="0063015D" w:rsidRDefault="0063015D">
            <w:r>
              <w:t>Il y a un panneau de 2m de longueur. Le panneau fait 1m de large. Le panneau est au milieux du mur qui est à droite de la porte</w:t>
            </w:r>
          </w:p>
        </w:tc>
        <w:tc>
          <w:tcPr>
            <w:tcW w:w="0" w:type="auto"/>
            <w:tcBorders>
              <w:top w:val="single" w:sz="4" w:space="0" w:color="auto"/>
              <w:left w:val="single" w:sz="4" w:space="0" w:color="auto"/>
              <w:bottom w:val="single" w:sz="4" w:space="0" w:color="auto"/>
              <w:right w:val="single" w:sz="4" w:space="0" w:color="auto"/>
            </w:tcBorders>
            <w:hideMark/>
          </w:tcPr>
          <w:p w14:paraId="1892ABDF" w14:textId="77777777" w:rsidR="0063015D" w:rsidRDefault="0063015D">
            <w:r>
              <w:t>OK</w:t>
            </w:r>
          </w:p>
          <w:p w14:paraId="4DD84607" w14:textId="77777777" w:rsidR="0063015D" w:rsidRDefault="0063015D">
            <w:r>
              <w:t>14 May</w:t>
            </w:r>
          </w:p>
        </w:tc>
      </w:tr>
      <w:tr w:rsidR="0063015D" w14:paraId="58617B4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A0448F"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D72CE3B" w14:textId="77777777" w:rsidR="0063015D" w:rsidRDefault="0063015D">
            <w:r>
              <w:t>La porte d'entrée fait 219.1cm de largeur. Elle fait 210cm de hauteur Elle est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485E94AF" w14:textId="77777777" w:rsidR="0063015D" w:rsidRDefault="0063015D">
            <w:r>
              <w:t>OK</w:t>
            </w:r>
          </w:p>
          <w:p w14:paraId="6F7AE2F3" w14:textId="77777777" w:rsidR="0063015D" w:rsidRDefault="0063015D">
            <w:r>
              <w:t>14 May</w:t>
            </w:r>
          </w:p>
        </w:tc>
      </w:tr>
    </w:tbl>
    <w:p w14:paraId="2EC2A444" w14:textId="77777777" w:rsidR="0063015D" w:rsidRDefault="0063015D" w:rsidP="0063015D">
      <w:pPr>
        <w:pStyle w:val="Titre3"/>
        <w:rPr>
          <w:rFonts w:ascii="Calibri" w:eastAsia="Calibri" w:hAnsi="Calibri" w:cs="Calibri"/>
          <w:szCs w:val="24"/>
        </w:rPr>
      </w:pPr>
      <w:r>
        <w:t>Sprint 3</w:t>
      </w:r>
    </w:p>
    <w:p w14:paraId="7C247FE5" w14:textId="77777777" w:rsidR="0063015D" w:rsidRDefault="0063015D" w:rsidP="0063015D">
      <w:pPr>
        <w:pStyle w:val="Titre4"/>
      </w:pPr>
      <w:r>
        <w:t>jardin d'extérieur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1"/>
        <w:gridCol w:w="7256"/>
        <w:gridCol w:w="673"/>
      </w:tblGrid>
      <w:tr w:rsidR="0063015D" w14:paraId="15163B2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F4B6111" w14:textId="77777777" w:rsidR="0063015D" w:rsidRDefault="0063015D">
            <w:r>
              <w:t>parasol</w:t>
            </w:r>
          </w:p>
        </w:tc>
        <w:tc>
          <w:tcPr>
            <w:tcW w:w="0" w:type="auto"/>
            <w:tcBorders>
              <w:top w:val="single" w:sz="4" w:space="0" w:color="auto"/>
              <w:left w:val="single" w:sz="4" w:space="0" w:color="auto"/>
              <w:bottom w:val="single" w:sz="4" w:space="0" w:color="auto"/>
              <w:right w:val="single" w:sz="4" w:space="0" w:color="auto"/>
            </w:tcBorders>
            <w:hideMark/>
          </w:tcPr>
          <w:p w14:paraId="29D779CE" w14:textId="77777777" w:rsidR="0063015D" w:rsidRDefault="0063015D">
            <w:r>
              <w:t>il y a 2 parasol de 3m2 de diamètre hexagonaux   éloigner de 10 mètre depuis leur pieds.</w:t>
            </w:r>
          </w:p>
        </w:tc>
        <w:tc>
          <w:tcPr>
            <w:tcW w:w="0" w:type="auto"/>
            <w:tcBorders>
              <w:top w:val="single" w:sz="4" w:space="0" w:color="auto"/>
              <w:left w:val="single" w:sz="4" w:space="0" w:color="auto"/>
              <w:bottom w:val="single" w:sz="4" w:space="0" w:color="auto"/>
              <w:right w:val="single" w:sz="4" w:space="0" w:color="auto"/>
            </w:tcBorders>
            <w:hideMark/>
          </w:tcPr>
          <w:p w14:paraId="4A68A941" w14:textId="77777777" w:rsidR="0063015D" w:rsidRDefault="0063015D">
            <w:r>
              <w:t>OK</w:t>
            </w:r>
          </w:p>
          <w:p w14:paraId="2C31FF27" w14:textId="77777777" w:rsidR="0063015D" w:rsidRDefault="0063015D">
            <w:r>
              <w:t>14 May</w:t>
            </w:r>
          </w:p>
        </w:tc>
      </w:tr>
      <w:tr w:rsidR="0063015D" w14:paraId="0101F52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E84C05" w14:textId="77777777" w:rsidR="0063015D" w:rsidRDefault="0063015D">
            <w:r>
              <w:t>banc</w:t>
            </w:r>
          </w:p>
        </w:tc>
        <w:tc>
          <w:tcPr>
            <w:tcW w:w="0" w:type="auto"/>
            <w:tcBorders>
              <w:top w:val="single" w:sz="4" w:space="0" w:color="auto"/>
              <w:left w:val="single" w:sz="4" w:space="0" w:color="auto"/>
              <w:bottom w:val="single" w:sz="4" w:space="0" w:color="auto"/>
              <w:right w:val="single" w:sz="4" w:space="0" w:color="auto"/>
            </w:tcBorders>
            <w:hideMark/>
          </w:tcPr>
          <w:p w14:paraId="3AB9112A" w14:textId="77777777" w:rsidR="0063015D" w:rsidRDefault="0063015D">
            <w:r>
              <w:t>5 banc d'une longueur de 3 mètre  espacer autour des parasol</w:t>
            </w:r>
          </w:p>
        </w:tc>
        <w:tc>
          <w:tcPr>
            <w:tcW w:w="0" w:type="auto"/>
            <w:tcBorders>
              <w:top w:val="single" w:sz="4" w:space="0" w:color="auto"/>
              <w:left w:val="single" w:sz="4" w:space="0" w:color="auto"/>
              <w:bottom w:val="single" w:sz="4" w:space="0" w:color="auto"/>
              <w:right w:val="single" w:sz="4" w:space="0" w:color="auto"/>
            </w:tcBorders>
            <w:hideMark/>
          </w:tcPr>
          <w:p w14:paraId="68D45EAF" w14:textId="77777777" w:rsidR="0063015D" w:rsidRDefault="0063015D">
            <w:r>
              <w:t>OK</w:t>
            </w:r>
          </w:p>
          <w:p w14:paraId="36414507" w14:textId="77777777" w:rsidR="0063015D" w:rsidRDefault="0063015D">
            <w:r>
              <w:t>14 May</w:t>
            </w:r>
          </w:p>
        </w:tc>
      </w:tr>
      <w:tr w:rsidR="0063015D" w14:paraId="308F64F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260027" w14:textId="77777777" w:rsidR="0063015D" w:rsidRDefault="0063015D">
            <w:r>
              <w:t>une table</w:t>
            </w:r>
          </w:p>
        </w:tc>
        <w:tc>
          <w:tcPr>
            <w:tcW w:w="0" w:type="auto"/>
            <w:tcBorders>
              <w:top w:val="single" w:sz="4" w:space="0" w:color="auto"/>
              <w:left w:val="single" w:sz="4" w:space="0" w:color="auto"/>
              <w:bottom w:val="single" w:sz="4" w:space="0" w:color="auto"/>
              <w:right w:val="single" w:sz="4" w:space="0" w:color="auto"/>
            </w:tcBorders>
            <w:hideMark/>
          </w:tcPr>
          <w:p w14:paraId="23E0BA1A" w14:textId="77777777" w:rsidR="0063015D" w:rsidRDefault="0063015D">
            <w:r>
              <w:t>1 table de 1m de large sur 2m de longueur</w:t>
            </w:r>
          </w:p>
        </w:tc>
        <w:tc>
          <w:tcPr>
            <w:tcW w:w="0" w:type="auto"/>
            <w:tcBorders>
              <w:top w:val="single" w:sz="4" w:space="0" w:color="auto"/>
              <w:left w:val="single" w:sz="4" w:space="0" w:color="auto"/>
              <w:bottom w:val="single" w:sz="4" w:space="0" w:color="auto"/>
              <w:right w:val="single" w:sz="4" w:space="0" w:color="auto"/>
            </w:tcBorders>
            <w:hideMark/>
          </w:tcPr>
          <w:p w14:paraId="7F5045E4" w14:textId="77777777" w:rsidR="0063015D" w:rsidRDefault="0063015D">
            <w:r>
              <w:t>OK</w:t>
            </w:r>
          </w:p>
          <w:p w14:paraId="459642D9" w14:textId="77777777" w:rsidR="0063015D" w:rsidRDefault="0063015D">
            <w:r>
              <w:t>14 May</w:t>
            </w:r>
          </w:p>
        </w:tc>
      </w:tr>
      <w:tr w:rsidR="0063015D" w14:paraId="699A38E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20FAF3" w14:textId="77777777" w:rsidR="0063015D" w:rsidRDefault="0063015D">
            <w:r>
              <w:t>chaise table</w:t>
            </w:r>
          </w:p>
        </w:tc>
        <w:tc>
          <w:tcPr>
            <w:tcW w:w="0" w:type="auto"/>
            <w:tcBorders>
              <w:top w:val="single" w:sz="4" w:space="0" w:color="auto"/>
              <w:left w:val="single" w:sz="4" w:space="0" w:color="auto"/>
              <w:bottom w:val="single" w:sz="4" w:space="0" w:color="auto"/>
              <w:right w:val="single" w:sz="4" w:space="0" w:color="auto"/>
            </w:tcBorders>
            <w:hideMark/>
          </w:tcPr>
          <w:p w14:paraId="7447FDFD" w14:textId="77777777" w:rsidR="0063015D" w:rsidRDefault="0063015D">
            <w:r>
              <w:t>il y a 6 chaises autour de la table, 1 sur chaque largeur et 2 par longueur</w:t>
            </w:r>
          </w:p>
        </w:tc>
        <w:tc>
          <w:tcPr>
            <w:tcW w:w="0" w:type="auto"/>
            <w:tcBorders>
              <w:top w:val="single" w:sz="4" w:space="0" w:color="auto"/>
              <w:left w:val="single" w:sz="4" w:space="0" w:color="auto"/>
              <w:bottom w:val="single" w:sz="4" w:space="0" w:color="auto"/>
              <w:right w:val="single" w:sz="4" w:space="0" w:color="auto"/>
            </w:tcBorders>
            <w:hideMark/>
          </w:tcPr>
          <w:p w14:paraId="08E7B838" w14:textId="77777777" w:rsidR="0063015D" w:rsidRDefault="0063015D">
            <w:r>
              <w:t>OK</w:t>
            </w:r>
          </w:p>
          <w:p w14:paraId="3C92DFA3" w14:textId="77777777" w:rsidR="0063015D" w:rsidRDefault="0063015D">
            <w:r>
              <w:t>14 May</w:t>
            </w:r>
          </w:p>
        </w:tc>
      </w:tr>
      <w:tr w:rsidR="0063015D" w14:paraId="0F9EF2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858A5F" w14:textId="77777777" w:rsidR="0063015D" w:rsidRDefault="0063015D">
            <w:r>
              <w:t>arbre</w:t>
            </w:r>
          </w:p>
        </w:tc>
        <w:tc>
          <w:tcPr>
            <w:tcW w:w="0" w:type="auto"/>
            <w:tcBorders>
              <w:top w:val="single" w:sz="4" w:space="0" w:color="auto"/>
              <w:left w:val="single" w:sz="4" w:space="0" w:color="auto"/>
              <w:bottom w:val="single" w:sz="4" w:space="0" w:color="auto"/>
              <w:right w:val="single" w:sz="4" w:space="0" w:color="auto"/>
            </w:tcBorders>
            <w:hideMark/>
          </w:tcPr>
          <w:p w14:paraId="0A1A4EE8" w14:textId="77777777" w:rsidR="0063015D" w:rsidRDefault="0063015D">
            <w:r>
              <w:t>il  y a 4 arbre espacer dans le jardin</w:t>
            </w:r>
          </w:p>
        </w:tc>
        <w:tc>
          <w:tcPr>
            <w:tcW w:w="0" w:type="auto"/>
            <w:tcBorders>
              <w:top w:val="single" w:sz="4" w:space="0" w:color="auto"/>
              <w:left w:val="single" w:sz="4" w:space="0" w:color="auto"/>
              <w:bottom w:val="single" w:sz="4" w:space="0" w:color="auto"/>
              <w:right w:val="single" w:sz="4" w:space="0" w:color="auto"/>
            </w:tcBorders>
            <w:hideMark/>
          </w:tcPr>
          <w:p w14:paraId="2E51DF71" w14:textId="77777777" w:rsidR="0063015D" w:rsidRDefault="0063015D">
            <w:r>
              <w:t>OK</w:t>
            </w:r>
          </w:p>
          <w:p w14:paraId="15F5BEA1" w14:textId="77777777" w:rsidR="0063015D" w:rsidRDefault="0063015D">
            <w:r>
              <w:t>14 May</w:t>
            </w:r>
          </w:p>
        </w:tc>
      </w:tr>
    </w:tbl>
    <w:p w14:paraId="5FC5C03E" w14:textId="77777777" w:rsidR="0063015D" w:rsidRDefault="0063015D" w:rsidP="0063015D">
      <w:pPr>
        <w:pStyle w:val="Titre4"/>
        <w:rPr>
          <w:rFonts w:ascii="Calibri" w:eastAsia="Calibri" w:hAnsi="Calibri" w:cs="Calibri"/>
          <w:sz w:val="20"/>
          <w:szCs w:val="20"/>
        </w:rPr>
      </w:pPr>
      <w:r>
        <w:t>Salle de musculation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25"/>
        <w:gridCol w:w="6993"/>
        <w:gridCol w:w="542"/>
      </w:tblGrid>
      <w:tr w:rsidR="0063015D" w14:paraId="112EB3B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06CE32A" w14:textId="77777777" w:rsidR="0063015D" w:rsidRDefault="0063015D">
            <w:r>
              <w:t>leg presse</w:t>
            </w:r>
          </w:p>
        </w:tc>
        <w:tc>
          <w:tcPr>
            <w:tcW w:w="0" w:type="auto"/>
            <w:tcBorders>
              <w:top w:val="single" w:sz="4" w:space="0" w:color="auto"/>
              <w:left w:val="single" w:sz="4" w:space="0" w:color="auto"/>
              <w:bottom w:val="single" w:sz="4" w:space="0" w:color="auto"/>
              <w:right w:val="single" w:sz="4" w:space="0" w:color="auto"/>
            </w:tcBorders>
            <w:hideMark/>
          </w:tcPr>
          <w:p w14:paraId="2C539787" w14:textId="77777777" w:rsidR="0063015D" w:rsidRDefault="0063015D">
            <w:r>
              <w:t>Il y a une leg presse dans le coin Sud-Ouest</w:t>
            </w:r>
          </w:p>
        </w:tc>
        <w:tc>
          <w:tcPr>
            <w:tcW w:w="0" w:type="auto"/>
            <w:tcBorders>
              <w:top w:val="single" w:sz="4" w:space="0" w:color="auto"/>
              <w:left w:val="single" w:sz="4" w:space="0" w:color="auto"/>
              <w:bottom w:val="single" w:sz="4" w:space="0" w:color="auto"/>
              <w:right w:val="single" w:sz="4" w:space="0" w:color="auto"/>
            </w:tcBorders>
            <w:hideMark/>
          </w:tcPr>
          <w:p w14:paraId="1DE8E4A5" w14:textId="77777777" w:rsidR="0063015D" w:rsidRDefault="0063015D">
            <w:r>
              <w:t>OK</w:t>
            </w:r>
          </w:p>
          <w:p w14:paraId="0A98562D" w14:textId="77777777" w:rsidR="0063015D" w:rsidRDefault="0063015D">
            <w:r>
              <w:t>14 May</w:t>
            </w:r>
          </w:p>
        </w:tc>
      </w:tr>
      <w:tr w:rsidR="0063015D" w14:paraId="57E3467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B17C99" w14:textId="77777777" w:rsidR="0063015D" w:rsidRDefault="0063015D">
            <w:r>
              <w:t>Salle D06</w:t>
            </w:r>
          </w:p>
        </w:tc>
        <w:tc>
          <w:tcPr>
            <w:tcW w:w="0" w:type="auto"/>
            <w:tcBorders>
              <w:top w:val="single" w:sz="4" w:space="0" w:color="auto"/>
              <w:left w:val="single" w:sz="4" w:space="0" w:color="auto"/>
              <w:bottom w:val="single" w:sz="4" w:space="0" w:color="auto"/>
              <w:right w:val="single" w:sz="4" w:space="0" w:color="auto"/>
            </w:tcBorders>
            <w:hideMark/>
          </w:tcPr>
          <w:p w14:paraId="7F05E2DA" w14:textId="77777777" w:rsidR="0063015D" w:rsidRDefault="0063015D">
            <w:r>
              <w:t>La salle de musculation se trouve dans la salle D06</w:t>
            </w:r>
          </w:p>
        </w:tc>
        <w:tc>
          <w:tcPr>
            <w:tcW w:w="0" w:type="auto"/>
            <w:tcBorders>
              <w:top w:val="single" w:sz="4" w:space="0" w:color="auto"/>
              <w:left w:val="single" w:sz="4" w:space="0" w:color="auto"/>
              <w:bottom w:val="single" w:sz="4" w:space="0" w:color="auto"/>
              <w:right w:val="single" w:sz="4" w:space="0" w:color="auto"/>
            </w:tcBorders>
            <w:hideMark/>
          </w:tcPr>
          <w:p w14:paraId="1FDCCD44" w14:textId="77777777" w:rsidR="0063015D" w:rsidRDefault="0063015D">
            <w:r>
              <w:t>OK</w:t>
            </w:r>
          </w:p>
          <w:p w14:paraId="74BB7E25" w14:textId="77777777" w:rsidR="0063015D" w:rsidRDefault="0063015D">
            <w:r>
              <w:t>14 May</w:t>
            </w:r>
          </w:p>
        </w:tc>
      </w:tr>
      <w:tr w:rsidR="0063015D" w14:paraId="77A6746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513AC08" w14:textId="77777777" w:rsidR="0063015D" w:rsidRDefault="0063015D">
            <w:r>
              <w:t>Miroir</w:t>
            </w:r>
          </w:p>
        </w:tc>
        <w:tc>
          <w:tcPr>
            <w:tcW w:w="0" w:type="auto"/>
            <w:tcBorders>
              <w:top w:val="single" w:sz="4" w:space="0" w:color="auto"/>
              <w:left w:val="single" w:sz="4" w:space="0" w:color="auto"/>
              <w:bottom w:val="single" w:sz="4" w:space="0" w:color="auto"/>
              <w:right w:val="single" w:sz="4" w:space="0" w:color="auto"/>
            </w:tcBorders>
            <w:hideMark/>
          </w:tcPr>
          <w:p w14:paraId="1EBB9676" w14:textId="77777777" w:rsidR="0063015D" w:rsidRDefault="0063015D">
            <w:r>
              <w:t>Le mur Est de la salle est entièrement recouvert de miroir</w:t>
            </w:r>
          </w:p>
        </w:tc>
        <w:tc>
          <w:tcPr>
            <w:tcW w:w="0" w:type="auto"/>
            <w:tcBorders>
              <w:top w:val="single" w:sz="4" w:space="0" w:color="auto"/>
              <w:left w:val="single" w:sz="4" w:space="0" w:color="auto"/>
              <w:bottom w:val="single" w:sz="4" w:space="0" w:color="auto"/>
              <w:right w:val="single" w:sz="4" w:space="0" w:color="auto"/>
            </w:tcBorders>
            <w:hideMark/>
          </w:tcPr>
          <w:p w14:paraId="1D87E165" w14:textId="77777777" w:rsidR="0063015D" w:rsidRDefault="0063015D">
            <w:r>
              <w:t>OK</w:t>
            </w:r>
          </w:p>
          <w:p w14:paraId="00DE9FD6" w14:textId="77777777" w:rsidR="0063015D" w:rsidRDefault="0063015D">
            <w:r>
              <w:lastRenderedPageBreak/>
              <w:t>14 May</w:t>
            </w:r>
          </w:p>
        </w:tc>
      </w:tr>
      <w:tr w:rsidR="0063015D" w14:paraId="0F1470C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7CDC029" w14:textId="77777777" w:rsidR="0063015D" w:rsidRDefault="0063015D">
            <w:r>
              <w:lastRenderedPageBreak/>
              <w:t>Haltères</w:t>
            </w:r>
          </w:p>
        </w:tc>
        <w:tc>
          <w:tcPr>
            <w:tcW w:w="0" w:type="auto"/>
            <w:tcBorders>
              <w:top w:val="single" w:sz="4" w:space="0" w:color="auto"/>
              <w:left w:val="single" w:sz="4" w:space="0" w:color="auto"/>
              <w:bottom w:val="single" w:sz="4" w:space="0" w:color="auto"/>
              <w:right w:val="single" w:sz="4" w:space="0" w:color="auto"/>
            </w:tcBorders>
            <w:hideMark/>
          </w:tcPr>
          <w:p w14:paraId="3B51B13F" w14:textId="77777777" w:rsidR="0063015D" w:rsidRDefault="0063015D">
            <w:r>
              <w:t>Il y a deux petit meubles pour ranger les haltère a l'intérieure, les meubles se trouvent coller au millieux du mur Est.</w:t>
            </w:r>
          </w:p>
        </w:tc>
        <w:tc>
          <w:tcPr>
            <w:tcW w:w="0" w:type="auto"/>
            <w:tcBorders>
              <w:top w:val="single" w:sz="4" w:space="0" w:color="auto"/>
              <w:left w:val="single" w:sz="4" w:space="0" w:color="auto"/>
              <w:bottom w:val="single" w:sz="4" w:space="0" w:color="auto"/>
              <w:right w:val="single" w:sz="4" w:space="0" w:color="auto"/>
            </w:tcBorders>
            <w:hideMark/>
          </w:tcPr>
          <w:p w14:paraId="48099B3F" w14:textId="77777777" w:rsidR="0063015D" w:rsidRDefault="0063015D">
            <w:r>
              <w:t>OK</w:t>
            </w:r>
          </w:p>
          <w:p w14:paraId="3395A62A" w14:textId="77777777" w:rsidR="0063015D" w:rsidRDefault="0063015D">
            <w:r>
              <w:t>14 May</w:t>
            </w:r>
          </w:p>
        </w:tc>
      </w:tr>
      <w:tr w:rsidR="0063015D" w14:paraId="276CC5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E373BC4" w14:textId="77777777" w:rsidR="0063015D" w:rsidRDefault="0063015D">
            <w:r>
              <w:t>multipresse</w:t>
            </w:r>
          </w:p>
        </w:tc>
        <w:tc>
          <w:tcPr>
            <w:tcW w:w="0" w:type="auto"/>
            <w:tcBorders>
              <w:top w:val="single" w:sz="4" w:space="0" w:color="auto"/>
              <w:left w:val="single" w:sz="4" w:space="0" w:color="auto"/>
              <w:bottom w:val="single" w:sz="4" w:space="0" w:color="auto"/>
              <w:right w:val="single" w:sz="4" w:space="0" w:color="auto"/>
            </w:tcBorders>
            <w:hideMark/>
          </w:tcPr>
          <w:p w14:paraId="47FC8DE4" w14:textId="77777777" w:rsidR="0063015D" w:rsidRDefault="0063015D">
            <w:r>
              <w:t>Cette machine se trouve à coter de la leg press a 1,5metre décart sur le mur sud.</w:t>
            </w:r>
          </w:p>
        </w:tc>
        <w:tc>
          <w:tcPr>
            <w:tcW w:w="0" w:type="auto"/>
            <w:tcBorders>
              <w:top w:val="single" w:sz="4" w:space="0" w:color="auto"/>
              <w:left w:val="single" w:sz="4" w:space="0" w:color="auto"/>
              <w:bottom w:val="single" w:sz="4" w:space="0" w:color="auto"/>
              <w:right w:val="single" w:sz="4" w:space="0" w:color="auto"/>
            </w:tcBorders>
            <w:hideMark/>
          </w:tcPr>
          <w:p w14:paraId="3EDC4CCE" w14:textId="77777777" w:rsidR="0063015D" w:rsidRDefault="0063015D">
            <w:r>
              <w:t>OK</w:t>
            </w:r>
          </w:p>
          <w:p w14:paraId="247B40AC" w14:textId="77777777" w:rsidR="0063015D" w:rsidRDefault="0063015D">
            <w:r>
              <w:t>14 May</w:t>
            </w:r>
          </w:p>
        </w:tc>
      </w:tr>
      <w:tr w:rsidR="0063015D" w14:paraId="6BE773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2D050E7" w14:textId="77777777" w:rsidR="0063015D" w:rsidRDefault="0063015D">
            <w:r>
              <w:t>Tapis de course</w:t>
            </w:r>
          </w:p>
        </w:tc>
        <w:tc>
          <w:tcPr>
            <w:tcW w:w="0" w:type="auto"/>
            <w:tcBorders>
              <w:top w:val="single" w:sz="4" w:space="0" w:color="auto"/>
              <w:left w:val="single" w:sz="4" w:space="0" w:color="auto"/>
              <w:bottom w:val="single" w:sz="4" w:space="0" w:color="auto"/>
              <w:right w:val="single" w:sz="4" w:space="0" w:color="auto"/>
            </w:tcBorders>
            <w:hideMark/>
          </w:tcPr>
          <w:p w14:paraId="5CBC64D7" w14:textId="77777777" w:rsidR="0063015D" w:rsidRDefault="0063015D">
            <w:r>
              <w:t>Il y a deux tapi de course qui se situe a 1m décart de la multipresse et les deux tapis de course sont à coté. Les tapis de course touche le mur sud</w:t>
            </w:r>
          </w:p>
        </w:tc>
        <w:tc>
          <w:tcPr>
            <w:tcW w:w="0" w:type="auto"/>
            <w:tcBorders>
              <w:top w:val="single" w:sz="4" w:space="0" w:color="auto"/>
              <w:left w:val="single" w:sz="4" w:space="0" w:color="auto"/>
              <w:bottom w:val="single" w:sz="4" w:space="0" w:color="auto"/>
              <w:right w:val="single" w:sz="4" w:space="0" w:color="auto"/>
            </w:tcBorders>
            <w:hideMark/>
          </w:tcPr>
          <w:p w14:paraId="42756B6A" w14:textId="77777777" w:rsidR="0063015D" w:rsidRDefault="0063015D">
            <w:r>
              <w:t>OK</w:t>
            </w:r>
          </w:p>
          <w:p w14:paraId="2DA69D26" w14:textId="77777777" w:rsidR="0063015D" w:rsidRDefault="0063015D">
            <w:r>
              <w:t>14 May</w:t>
            </w:r>
          </w:p>
        </w:tc>
      </w:tr>
      <w:tr w:rsidR="0063015D" w14:paraId="2DCBD7E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562821" w14:textId="77777777" w:rsidR="0063015D" w:rsidRDefault="0063015D">
            <w:r>
              <w:t>vélo intérieure</w:t>
            </w:r>
          </w:p>
        </w:tc>
        <w:tc>
          <w:tcPr>
            <w:tcW w:w="0" w:type="auto"/>
            <w:tcBorders>
              <w:top w:val="single" w:sz="4" w:space="0" w:color="auto"/>
              <w:left w:val="single" w:sz="4" w:space="0" w:color="auto"/>
              <w:bottom w:val="single" w:sz="4" w:space="0" w:color="auto"/>
              <w:right w:val="single" w:sz="4" w:space="0" w:color="auto"/>
            </w:tcBorders>
            <w:hideMark/>
          </w:tcPr>
          <w:p w14:paraId="694E5147" w14:textId="77777777" w:rsidR="0063015D" w:rsidRDefault="0063015D">
            <w:r>
              <w:t>le vélo d'interieur se trouve à côté du tapis de cours a 1,5m décart</w:t>
            </w:r>
          </w:p>
        </w:tc>
        <w:tc>
          <w:tcPr>
            <w:tcW w:w="0" w:type="auto"/>
            <w:tcBorders>
              <w:top w:val="single" w:sz="4" w:space="0" w:color="auto"/>
              <w:left w:val="single" w:sz="4" w:space="0" w:color="auto"/>
              <w:bottom w:val="single" w:sz="4" w:space="0" w:color="auto"/>
              <w:right w:val="single" w:sz="4" w:space="0" w:color="auto"/>
            </w:tcBorders>
            <w:hideMark/>
          </w:tcPr>
          <w:p w14:paraId="7C910215" w14:textId="77777777" w:rsidR="0063015D" w:rsidRDefault="0063015D">
            <w:r>
              <w:t>OK</w:t>
            </w:r>
          </w:p>
          <w:p w14:paraId="6209D20B" w14:textId="77777777" w:rsidR="0063015D" w:rsidRDefault="0063015D">
            <w:r>
              <w:t>14 May</w:t>
            </w:r>
          </w:p>
        </w:tc>
      </w:tr>
      <w:tr w:rsidR="0063015D" w14:paraId="1DF401B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027501B" w14:textId="77777777" w:rsidR="0063015D" w:rsidRDefault="0063015D">
            <w:r>
              <w:t>Rameur</w:t>
            </w:r>
          </w:p>
        </w:tc>
        <w:tc>
          <w:tcPr>
            <w:tcW w:w="0" w:type="auto"/>
            <w:tcBorders>
              <w:top w:val="single" w:sz="4" w:space="0" w:color="auto"/>
              <w:left w:val="single" w:sz="4" w:space="0" w:color="auto"/>
              <w:bottom w:val="single" w:sz="4" w:space="0" w:color="auto"/>
              <w:right w:val="single" w:sz="4" w:space="0" w:color="auto"/>
            </w:tcBorders>
            <w:hideMark/>
          </w:tcPr>
          <w:p w14:paraId="7F38C757" w14:textId="77777777" w:rsidR="0063015D" w:rsidRDefault="0063015D">
            <w:r>
              <w:t>Le rameur se trouve au Sud-Est dans le coin a 1m du mur Est</w:t>
            </w:r>
          </w:p>
        </w:tc>
        <w:tc>
          <w:tcPr>
            <w:tcW w:w="0" w:type="auto"/>
            <w:tcBorders>
              <w:top w:val="single" w:sz="4" w:space="0" w:color="auto"/>
              <w:left w:val="single" w:sz="4" w:space="0" w:color="auto"/>
              <w:bottom w:val="single" w:sz="4" w:space="0" w:color="auto"/>
              <w:right w:val="single" w:sz="4" w:space="0" w:color="auto"/>
            </w:tcBorders>
            <w:hideMark/>
          </w:tcPr>
          <w:p w14:paraId="404442E7" w14:textId="77777777" w:rsidR="0063015D" w:rsidRDefault="0063015D">
            <w:r>
              <w:t>OK</w:t>
            </w:r>
          </w:p>
          <w:p w14:paraId="15C7682B" w14:textId="77777777" w:rsidR="0063015D" w:rsidRDefault="0063015D">
            <w:r>
              <w:t>14 May</w:t>
            </w:r>
          </w:p>
        </w:tc>
      </w:tr>
      <w:tr w:rsidR="0063015D" w14:paraId="0024B06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F22631" w14:textId="77777777" w:rsidR="0063015D" w:rsidRDefault="0063015D">
            <w:r>
              <w:t>Banc de musculation</w:t>
            </w:r>
          </w:p>
        </w:tc>
        <w:tc>
          <w:tcPr>
            <w:tcW w:w="0" w:type="auto"/>
            <w:tcBorders>
              <w:top w:val="single" w:sz="4" w:space="0" w:color="auto"/>
              <w:left w:val="single" w:sz="4" w:space="0" w:color="auto"/>
              <w:bottom w:val="single" w:sz="4" w:space="0" w:color="auto"/>
              <w:right w:val="single" w:sz="4" w:space="0" w:color="auto"/>
            </w:tcBorders>
            <w:hideMark/>
          </w:tcPr>
          <w:p w14:paraId="48AFEA6F" w14:textId="77777777" w:rsidR="0063015D" w:rsidRDefault="0063015D">
            <w:r>
              <w:t>Il y a 2 bancs de musculation qui se trouve en face du miroir</w:t>
            </w:r>
          </w:p>
        </w:tc>
        <w:tc>
          <w:tcPr>
            <w:tcW w:w="0" w:type="auto"/>
            <w:tcBorders>
              <w:top w:val="single" w:sz="4" w:space="0" w:color="auto"/>
              <w:left w:val="single" w:sz="4" w:space="0" w:color="auto"/>
              <w:bottom w:val="single" w:sz="4" w:space="0" w:color="auto"/>
              <w:right w:val="single" w:sz="4" w:space="0" w:color="auto"/>
            </w:tcBorders>
            <w:hideMark/>
          </w:tcPr>
          <w:p w14:paraId="1FC18CDA" w14:textId="77777777" w:rsidR="0063015D" w:rsidRDefault="0063015D">
            <w:r>
              <w:t>OK</w:t>
            </w:r>
          </w:p>
          <w:p w14:paraId="5F454995" w14:textId="77777777" w:rsidR="0063015D" w:rsidRDefault="0063015D">
            <w:r>
              <w:t>14 May</w:t>
            </w:r>
          </w:p>
        </w:tc>
      </w:tr>
      <w:tr w:rsidR="0063015D" w14:paraId="0AFD6A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90EA2A" w14:textId="77777777" w:rsidR="0063015D" w:rsidRDefault="0063015D">
            <w:r>
              <w:t>leg presse 2</w:t>
            </w:r>
          </w:p>
        </w:tc>
        <w:tc>
          <w:tcPr>
            <w:tcW w:w="0" w:type="auto"/>
            <w:tcBorders>
              <w:top w:val="single" w:sz="4" w:space="0" w:color="auto"/>
              <w:left w:val="single" w:sz="4" w:space="0" w:color="auto"/>
              <w:bottom w:val="single" w:sz="4" w:space="0" w:color="auto"/>
              <w:right w:val="single" w:sz="4" w:space="0" w:color="auto"/>
            </w:tcBorders>
            <w:hideMark/>
          </w:tcPr>
          <w:p w14:paraId="44741950" w14:textId="77777777" w:rsidR="0063015D" w:rsidRDefault="0063015D">
            <w:r>
              <w:t>Il y a une leg presse dans le coins nord ouest</w:t>
            </w:r>
          </w:p>
        </w:tc>
        <w:tc>
          <w:tcPr>
            <w:tcW w:w="0" w:type="auto"/>
            <w:tcBorders>
              <w:top w:val="single" w:sz="4" w:space="0" w:color="auto"/>
              <w:left w:val="single" w:sz="4" w:space="0" w:color="auto"/>
              <w:bottom w:val="single" w:sz="4" w:space="0" w:color="auto"/>
              <w:right w:val="single" w:sz="4" w:space="0" w:color="auto"/>
            </w:tcBorders>
            <w:hideMark/>
          </w:tcPr>
          <w:p w14:paraId="34FBE1EB" w14:textId="77777777" w:rsidR="0063015D" w:rsidRDefault="0063015D">
            <w:r>
              <w:t>OK</w:t>
            </w:r>
          </w:p>
          <w:p w14:paraId="3E16C7D7" w14:textId="77777777" w:rsidR="0063015D" w:rsidRDefault="0063015D">
            <w:r>
              <w:t>14 May</w:t>
            </w:r>
          </w:p>
        </w:tc>
      </w:tr>
      <w:tr w:rsidR="0063015D" w14:paraId="0FC33E6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E32A91" w14:textId="77777777" w:rsidR="0063015D" w:rsidRDefault="0063015D">
            <w:r>
              <w:t>machine pour les bras</w:t>
            </w:r>
          </w:p>
        </w:tc>
        <w:tc>
          <w:tcPr>
            <w:tcW w:w="0" w:type="auto"/>
            <w:tcBorders>
              <w:top w:val="single" w:sz="4" w:space="0" w:color="auto"/>
              <w:left w:val="single" w:sz="4" w:space="0" w:color="auto"/>
              <w:bottom w:val="single" w:sz="4" w:space="0" w:color="auto"/>
              <w:right w:val="single" w:sz="4" w:space="0" w:color="auto"/>
            </w:tcBorders>
            <w:hideMark/>
          </w:tcPr>
          <w:p w14:paraId="43E4D16B" w14:textId="77777777" w:rsidR="0063015D" w:rsidRDefault="0063015D">
            <w:r>
              <w:t>Sur le mur nord à 4m du mur est il y a une machine pour les bras de 150cm de profondeur, 112cm de largeur et 198cm de hauteur. Il y a une deuxième machine pour les bras à coter d'elle.</w:t>
            </w:r>
          </w:p>
        </w:tc>
        <w:tc>
          <w:tcPr>
            <w:tcW w:w="0" w:type="auto"/>
            <w:tcBorders>
              <w:top w:val="single" w:sz="4" w:space="0" w:color="auto"/>
              <w:left w:val="single" w:sz="4" w:space="0" w:color="auto"/>
              <w:bottom w:val="single" w:sz="4" w:space="0" w:color="auto"/>
              <w:right w:val="single" w:sz="4" w:space="0" w:color="auto"/>
            </w:tcBorders>
            <w:hideMark/>
          </w:tcPr>
          <w:p w14:paraId="3C42E06B" w14:textId="77777777" w:rsidR="0063015D" w:rsidRDefault="0063015D">
            <w:r>
              <w:t>OK</w:t>
            </w:r>
          </w:p>
          <w:p w14:paraId="6CA84DF2" w14:textId="77777777" w:rsidR="0063015D" w:rsidRDefault="0063015D">
            <w:r>
              <w:t>14 May</w:t>
            </w:r>
          </w:p>
        </w:tc>
      </w:tr>
      <w:tr w:rsidR="0063015D" w14:paraId="4D2C03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3D575F"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4DB792" w14:textId="77777777" w:rsidR="0063015D" w:rsidRDefault="0063015D">
            <w:r>
              <w:t>la porte d'entrer se trouve sur le mur nord a 1m du mur Est</w:t>
            </w:r>
          </w:p>
        </w:tc>
        <w:tc>
          <w:tcPr>
            <w:tcW w:w="0" w:type="auto"/>
            <w:tcBorders>
              <w:top w:val="single" w:sz="4" w:space="0" w:color="auto"/>
              <w:left w:val="single" w:sz="4" w:space="0" w:color="auto"/>
              <w:bottom w:val="single" w:sz="4" w:space="0" w:color="auto"/>
              <w:right w:val="single" w:sz="4" w:space="0" w:color="auto"/>
            </w:tcBorders>
            <w:hideMark/>
          </w:tcPr>
          <w:p w14:paraId="2C8830A2" w14:textId="77777777" w:rsidR="0063015D" w:rsidRDefault="0063015D">
            <w:r>
              <w:t>OK</w:t>
            </w:r>
          </w:p>
          <w:p w14:paraId="7FBE9376" w14:textId="77777777" w:rsidR="0063015D" w:rsidRDefault="0063015D">
            <w:r>
              <w:t>14 May</w:t>
            </w:r>
          </w:p>
        </w:tc>
      </w:tr>
    </w:tbl>
    <w:p w14:paraId="2C8322E1" w14:textId="77777777" w:rsidR="0063015D" w:rsidRDefault="0063015D" w:rsidP="0063015D">
      <w:pPr>
        <w:pStyle w:val="Titre4"/>
        <w:rPr>
          <w:rFonts w:ascii="Calibri" w:eastAsia="Calibri" w:hAnsi="Calibri" w:cs="Calibri"/>
          <w:sz w:val="20"/>
          <w:szCs w:val="20"/>
        </w:rPr>
      </w:pPr>
      <w:r>
        <w:t>D11-c1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35"/>
        <w:gridCol w:w="7033"/>
        <w:gridCol w:w="692"/>
      </w:tblGrid>
      <w:tr w:rsidR="0063015D" w14:paraId="7662F77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DDDCE6E" w14:textId="77777777" w:rsidR="0063015D" w:rsidRDefault="0063015D">
            <w:r>
              <w:t>bureau</w:t>
            </w:r>
          </w:p>
        </w:tc>
        <w:tc>
          <w:tcPr>
            <w:tcW w:w="0" w:type="auto"/>
            <w:tcBorders>
              <w:top w:val="single" w:sz="4" w:space="0" w:color="auto"/>
              <w:left w:val="single" w:sz="4" w:space="0" w:color="auto"/>
              <w:bottom w:val="single" w:sz="4" w:space="0" w:color="auto"/>
              <w:right w:val="single" w:sz="4" w:space="0" w:color="auto"/>
            </w:tcBorders>
            <w:hideMark/>
          </w:tcPr>
          <w:p w14:paraId="014530C0" w14:textId="77777777" w:rsidR="0063015D" w:rsidRDefault="0063015D">
            <w:r>
              <w:t>il y a 15 bureau placer en rang par 5 en face du tableau blanc</w:t>
            </w:r>
          </w:p>
        </w:tc>
        <w:tc>
          <w:tcPr>
            <w:tcW w:w="0" w:type="auto"/>
            <w:tcBorders>
              <w:top w:val="single" w:sz="4" w:space="0" w:color="auto"/>
              <w:left w:val="single" w:sz="4" w:space="0" w:color="auto"/>
              <w:bottom w:val="single" w:sz="4" w:space="0" w:color="auto"/>
              <w:right w:val="single" w:sz="4" w:space="0" w:color="auto"/>
            </w:tcBorders>
            <w:hideMark/>
          </w:tcPr>
          <w:p w14:paraId="566BE09C" w14:textId="77777777" w:rsidR="0063015D" w:rsidRDefault="0063015D">
            <w:r>
              <w:t>OK</w:t>
            </w:r>
          </w:p>
          <w:p w14:paraId="0394969F" w14:textId="77777777" w:rsidR="0063015D" w:rsidRDefault="0063015D">
            <w:r>
              <w:t>14 May</w:t>
            </w:r>
          </w:p>
        </w:tc>
      </w:tr>
      <w:tr w:rsidR="0063015D" w14:paraId="386F241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DBBDEA1"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3B589709" w14:textId="77777777" w:rsidR="0063015D" w:rsidRDefault="0063015D">
            <w:r>
              <w:t>15 chaises 1 par tables</w:t>
            </w:r>
          </w:p>
        </w:tc>
        <w:tc>
          <w:tcPr>
            <w:tcW w:w="0" w:type="auto"/>
            <w:tcBorders>
              <w:top w:val="single" w:sz="4" w:space="0" w:color="auto"/>
              <w:left w:val="single" w:sz="4" w:space="0" w:color="auto"/>
              <w:bottom w:val="single" w:sz="4" w:space="0" w:color="auto"/>
              <w:right w:val="single" w:sz="4" w:space="0" w:color="auto"/>
            </w:tcBorders>
            <w:hideMark/>
          </w:tcPr>
          <w:p w14:paraId="50A71839" w14:textId="77777777" w:rsidR="0063015D" w:rsidRDefault="0063015D">
            <w:r>
              <w:t>OK</w:t>
            </w:r>
          </w:p>
          <w:p w14:paraId="35592863" w14:textId="77777777" w:rsidR="0063015D" w:rsidRDefault="0063015D">
            <w:r>
              <w:t>14 May</w:t>
            </w:r>
          </w:p>
        </w:tc>
      </w:tr>
      <w:tr w:rsidR="0063015D" w14:paraId="24432A5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AC8AD86" w14:textId="77777777" w:rsidR="0063015D" w:rsidRDefault="0063015D">
            <w:r>
              <w:t>tableau blanc</w:t>
            </w:r>
          </w:p>
        </w:tc>
        <w:tc>
          <w:tcPr>
            <w:tcW w:w="0" w:type="auto"/>
            <w:tcBorders>
              <w:top w:val="single" w:sz="4" w:space="0" w:color="auto"/>
              <w:left w:val="single" w:sz="4" w:space="0" w:color="auto"/>
              <w:bottom w:val="single" w:sz="4" w:space="0" w:color="auto"/>
              <w:right w:val="single" w:sz="4" w:space="0" w:color="auto"/>
            </w:tcBorders>
            <w:hideMark/>
          </w:tcPr>
          <w:p w14:paraId="1FB5AA60" w14:textId="77777777" w:rsidR="0063015D" w:rsidRDefault="0063015D">
            <w:r>
              <w:t>1 tableau blanc au centre du mur SUD de la pièces</w:t>
            </w:r>
          </w:p>
        </w:tc>
        <w:tc>
          <w:tcPr>
            <w:tcW w:w="0" w:type="auto"/>
            <w:tcBorders>
              <w:top w:val="single" w:sz="4" w:space="0" w:color="auto"/>
              <w:left w:val="single" w:sz="4" w:space="0" w:color="auto"/>
              <w:bottom w:val="single" w:sz="4" w:space="0" w:color="auto"/>
              <w:right w:val="single" w:sz="4" w:space="0" w:color="auto"/>
            </w:tcBorders>
            <w:hideMark/>
          </w:tcPr>
          <w:p w14:paraId="1755DD4C" w14:textId="77777777" w:rsidR="0063015D" w:rsidRDefault="0063015D">
            <w:r>
              <w:t>OK</w:t>
            </w:r>
          </w:p>
          <w:p w14:paraId="54177DD5" w14:textId="77777777" w:rsidR="0063015D" w:rsidRDefault="0063015D">
            <w:r>
              <w:t>14 May</w:t>
            </w:r>
          </w:p>
        </w:tc>
      </w:tr>
      <w:tr w:rsidR="0063015D" w14:paraId="32C947B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FBB72BE" w14:textId="77777777" w:rsidR="0063015D" w:rsidRDefault="0063015D">
            <w:r>
              <w:t>fenetre</w:t>
            </w:r>
          </w:p>
        </w:tc>
        <w:tc>
          <w:tcPr>
            <w:tcW w:w="0" w:type="auto"/>
            <w:tcBorders>
              <w:top w:val="single" w:sz="4" w:space="0" w:color="auto"/>
              <w:left w:val="single" w:sz="4" w:space="0" w:color="auto"/>
              <w:bottom w:val="single" w:sz="4" w:space="0" w:color="auto"/>
              <w:right w:val="single" w:sz="4" w:space="0" w:color="auto"/>
            </w:tcBorders>
            <w:hideMark/>
          </w:tcPr>
          <w:p w14:paraId="152DAC88" w14:textId="77777777" w:rsidR="0063015D" w:rsidRDefault="0063015D">
            <w:r>
              <w:t>il y a 2 baies vitrée sur la face nord et ouest de la pièces</w:t>
            </w:r>
          </w:p>
        </w:tc>
        <w:tc>
          <w:tcPr>
            <w:tcW w:w="0" w:type="auto"/>
            <w:tcBorders>
              <w:top w:val="single" w:sz="4" w:space="0" w:color="auto"/>
              <w:left w:val="single" w:sz="4" w:space="0" w:color="auto"/>
              <w:bottom w:val="single" w:sz="4" w:space="0" w:color="auto"/>
              <w:right w:val="single" w:sz="4" w:space="0" w:color="auto"/>
            </w:tcBorders>
            <w:hideMark/>
          </w:tcPr>
          <w:p w14:paraId="14409827" w14:textId="77777777" w:rsidR="0063015D" w:rsidRDefault="0063015D">
            <w:r>
              <w:t>OK</w:t>
            </w:r>
          </w:p>
          <w:p w14:paraId="0D19D33B" w14:textId="77777777" w:rsidR="0063015D" w:rsidRDefault="0063015D">
            <w:r>
              <w:t>14 May</w:t>
            </w:r>
          </w:p>
        </w:tc>
      </w:tr>
      <w:tr w:rsidR="0063015D" w14:paraId="03E2537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ED103AE"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63871FFF" w14:textId="77777777" w:rsidR="0063015D" w:rsidRDefault="0063015D">
            <w:r>
              <w:t>IL Y A une porte sur la face sud tout a droit du mur pour relier la classe au corridor</w:t>
            </w:r>
          </w:p>
        </w:tc>
        <w:tc>
          <w:tcPr>
            <w:tcW w:w="0" w:type="auto"/>
            <w:tcBorders>
              <w:top w:val="single" w:sz="4" w:space="0" w:color="auto"/>
              <w:left w:val="single" w:sz="4" w:space="0" w:color="auto"/>
              <w:bottom w:val="single" w:sz="4" w:space="0" w:color="auto"/>
              <w:right w:val="single" w:sz="4" w:space="0" w:color="auto"/>
            </w:tcBorders>
            <w:hideMark/>
          </w:tcPr>
          <w:p w14:paraId="51E36828" w14:textId="77777777" w:rsidR="0063015D" w:rsidRDefault="0063015D">
            <w:r>
              <w:t>OK</w:t>
            </w:r>
          </w:p>
          <w:p w14:paraId="1C1F9D4D" w14:textId="77777777" w:rsidR="0063015D" w:rsidRDefault="0063015D">
            <w:r>
              <w:t>14 May</w:t>
            </w:r>
          </w:p>
        </w:tc>
      </w:tr>
      <w:tr w:rsidR="0063015D" w14:paraId="6C3F1B3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CA9A4F3" w14:textId="77777777" w:rsidR="0063015D" w:rsidRDefault="0063015D">
            <w:r>
              <w:t>Salle D11</w:t>
            </w:r>
          </w:p>
        </w:tc>
        <w:tc>
          <w:tcPr>
            <w:tcW w:w="0" w:type="auto"/>
            <w:tcBorders>
              <w:top w:val="single" w:sz="4" w:space="0" w:color="auto"/>
              <w:left w:val="single" w:sz="4" w:space="0" w:color="auto"/>
              <w:bottom w:val="single" w:sz="4" w:space="0" w:color="auto"/>
              <w:right w:val="single" w:sz="4" w:space="0" w:color="auto"/>
            </w:tcBorders>
            <w:hideMark/>
          </w:tcPr>
          <w:p w14:paraId="3329BD25" w14:textId="77777777" w:rsidR="0063015D" w:rsidRDefault="0063015D">
            <w:r>
              <w:t>La salle se situe en D11</w:t>
            </w:r>
          </w:p>
        </w:tc>
        <w:tc>
          <w:tcPr>
            <w:tcW w:w="0" w:type="auto"/>
            <w:tcBorders>
              <w:top w:val="single" w:sz="4" w:space="0" w:color="auto"/>
              <w:left w:val="single" w:sz="4" w:space="0" w:color="auto"/>
              <w:bottom w:val="single" w:sz="4" w:space="0" w:color="auto"/>
              <w:right w:val="single" w:sz="4" w:space="0" w:color="auto"/>
            </w:tcBorders>
            <w:hideMark/>
          </w:tcPr>
          <w:p w14:paraId="6349F720" w14:textId="77777777" w:rsidR="0063015D" w:rsidRDefault="0063015D">
            <w:r>
              <w:t>OK</w:t>
            </w:r>
          </w:p>
          <w:p w14:paraId="279A79CB" w14:textId="77777777" w:rsidR="0063015D" w:rsidRDefault="0063015D">
            <w:r>
              <w:t>14 May</w:t>
            </w:r>
          </w:p>
        </w:tc>
      </w:tr>
    </w:tbl>
    <w:p w14:paraId="4C02F45A" w14:textId="77777777" w:rsidR="0063015D" w:rsidRDefault="0063015D" w:rsidP="0063015D">
      <w:pPr>
        <w:pStyle w:val="Titre4"/>
        <w:rPr>
          <w:rFonts w:ascii="Calibri" w:eastAsia="Calibri" w:hAnsi="Calibri" w:cs="Calibri"/>
          <w:sz w:val="20"/>
          <w:szCs w:val="20"/>
        </w:rPr>
      </w:pPr>
      <w:r>
        <w:t>D13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134"/>
        <w:gridCol w:w="7387"/>
        <w:gridCol w:w="539"/>
      </w:tblGrid>
      <w:tr w:rsidR="0063015D" w14:paraId="2931F78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864FA89" w14:textId="77777777" w:rsidR="0063015D" w:rsidRDefault="0063015D">
            <w:r>
              <w:t>se situe</w:t>
            </w:r>
          </w:p>
        </w:tc>
        <w:tc>
          <w:tcPr>
            <w:tcW w:w="0" w:type="auto"/>
            <w:tcBorders>
              <w:top w:val="single" w:sz="4" w:space="0" w:color="auto"/>
              <w:left w:val="single" w:sz="4" w:space="0" w:color="auto"/>
              <w:bottom w:val="single" w:sz="4" w:space="0" w:color="auto"/>
              <w:right w:val="single" w:sz="4" w:space="0" w:color="auto"/>
            </w:tcBorders>
            <w:hideMark/>
          </w:tcPr>
          <w:p w14:paraId="44EC2B71" w14:textId="77777777" w:rsidR="0063015D" w:rsidRDefault="0063015D">
            <w:r>
              <w:t>la salle se situe en D13</w:t>
            </w:r>
          </w:p>
        </w:tc>
        <w:tc>
          <w:tcPr>
            <w:tcW w:w="0" w:type="auto"/>
            <w:tcBorders>
              <w:top w:val="single" w:sz="4" w:space="0" w:color="auto"/>
              <w:left w:val="single" w:sz="4" w:space="0" w:color="auto"/>
              <w:bottom w:val="single" w:sz="4" w:space="0" w:color="auto"/>
              <w:right w:val="single" w:sz="4" w:space="0" w:color="auto"/>
            </w:tcBorders>
            <w:hideMark/>
          </w:tcPr>
          <w:p w14:paraId="334B6771" w14:textId="77777777" w:rsidR="0063015D" w:rsidRDefault="0063015D">
            <w:r>
              <w:t>OK</w:t>
            </w:r>
          </w:p>
          <w:p w14:paraId="6ECC2846" w14:textId="77777777" w:rsidR="0063015D" w:rsidRDefault="0063015D">
            <w:r>
              <w:t>14 May</w:t>
            </w:r>
          </w:p>
        </w:tc>
      </w:tr>
      <w:tr w:rsidR="0063015D" w14:paraId="6B018CA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CF281E8" w14:textId="77777777" w:rsidR="0063015D" w:rsidRDefault="0063015D">
            <w:r>
              <w:lastRenderedPageBreak/>
              <w:t>crochet</w:t>
            </w:r>
          </w:p>
        </w:tc>
        <w:tc>
          <w:tcPr>
            <w:tcW w:w="0" w:type="auto"/>
            <w:tcBorders>
              <w:top w:val="single" w:sz="4" w:space="0" w:color="auto"/>
              <w:left w:val="single" w:sz="4" w:space="0" w:color="auto"/>
              <w:bottom w:val="single" w:sz="4" w:space="0" w:color="auto"/>
              <w:right w:val="single" w:sz="4" w:space="0" w:color="auto"/>
            </w:tcBorders>
            <w:hideMark/>
          </w:tcPr>
          <w:p w14:paraId="7E6EAF7E" w14:textId="77777777" w:rsidR="0063015D" w:rsidRDefault="0063015D">
            <w:r>
              <w:t>sur le mur sud à coter de la porte il y a 10 crochet pour accrocher des vestes espacer de 10 cm. les crochets sont a 1m70 du sol.</w:t>
            </w:r>
          </w:p>
        </w:tc>
        <w:tc>
          <w:tcPr>
            <w:tcW w:w="0" w:type="auto"/>
            <w:tcBorders>
              <w:top w:val="single" w:sz="4" w:space="0" w:color="auto"/>
              <w:left w:val="single" w:sz="4" w:space="0" w:color="auto"/>
              <w:bottom w:val="single" w:sz="4" w:space="0" w:color="auto"/>
              <w:right w:val="single" w:sz="4" w:space="0" w:color="auto"/>
            </w:tcBorders>
            <w:hideMark/>
          </w:tcPr>
          <w:p w14:paraId="774F6BAE" w14:textId="77777777" w:rsidR="0063015D" w:rsidRDefault="0063015D">
            <w:r>
              <w:t>OK</w:t>
            </w:r>
          </w:p>
          <w:p w14:paraId="3CE2FC9B" w14:textId="77777777" w:rsidR="0063015D" w:rsidRDefault="0063015D">
            <w:r>
              <w:t>14 May</w:t>
            </w:r>
          </w:p>
        </w:tc>
      </w:tr>
      <w:tr w:rsidR="0063015D" w14:paraId="1E09CCE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57E451A" w14:textId="77777777" w:rsidR="0063015D" w:rsidRDefault="0063015D">
            <w:r>
              <w:t>tableaux</w:t>
            </w:r>
          </w:p>
        </w:tc>
        <w:tc>
          <w:tcPr>
            <w:tcW w:w="0" w:type="auto"/>
            <w:tcBorders>
              <w:top w:val="single" w:sz="4" w:space="0" w:color="auto"/>
              <w:left w:val="single" w:sz="4" w:space="0" w:color="auto"/>
              <w:bottom w:val="single" w:sz="4" w:space="0" w:color="auto"/>
              <w:right w:val="single" w:sz="4" w:space="0" w:color="auto"/>
            </w:tcBorders>
            <w:hideMark/>
          </w:tcPr>
          <w:p w14:paraId="482DCD49" w14:textId="77777777" w:rsidR="0063015D" w:rsidRDefault="0063015D">
            <w:r>
              <w:t>il y a un tableaux interactif de 2 mettre de longueur et 1m70 de hauteur, il se trouve pile au millieux du mur a l'Ouest de la salle.</w:t>
            </w:r>
          </w:p>
        </w:tc>
        <w:tc>
          <w:tcPr>
            <w:tcW w:w="0" w:type="auto"/>
            <w:tcBorders>
              <w:top w:val="single" w:sz="4" w:space="0" w:color="auto"/>
              <w:left w:val="single" w:sz="4" w:space="0" w:color="auto"/>
              <w:bottom w:val="single" w:sz="4" w:space="0" w:color="auto"/>
              <w:right w:val="single" w:sz="4" w:space="0" w:color="auto"/>
            </w:tcBorders>
            <w:hideMark/>
          </w:tcPr>
          <w:p w14:paraId="2029575E" w14:textId="77777777" w:rsidR="0063015D" w:rsidRDefault="0063015D">
            <w:r>
              <w:t>OK</w:t>
            </w:r>
          </w:p>
          <w:p w14:paraId="6D096F90" w14:textId="77777777" w:rsidR="0063015D" w:rsidRDefault="0063015D">
            <w:r>
              <w:t>14 May</w:t>
            </w:r>
          </w:p>
        </w:tc>
      </w:tr>
      <w:tr w:rsidR="0063015D" w14:paraId="4902463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9071288" w14:textId="77777777" w:rsidR="0063015D" w:rsidRDefault="0063015D">
            <w:r>
              <w:t>bureau prof</w:t>
            </w:r>
          </w:p>
        </w:tc>
        <w:tc>
          <w:tcPr>
            <w:tcW w:w="0" w:type="auto"/>
            <w:tcBorders>
              <w:top w:val="single" w:sz="4" w:space="0" w:color="auto"/>
              <w:left w:val="single" w:sz="4" w:space="0" w:color="auto"/>
              <w:bottom w:val="single" w:sz="4" w:space="0" w:color="auto"/>
              <w:right w:val="single" w:sz="4" w:space="0" w:color="auto"/>
            </w:tcBorders>
            <w:hideMark/>
          </w:tcPr>
          <w:p w14:paraId="1F5EF055" w14:textId="77777777" w:rsidR="0063015D" w:rsidRDefault="0063015D">
            <w:r>
              <w:t>le bureau du professeur se trouve devant le tableau en sorte que quant le profeseur est au bureau il soit dos au tableau. Le bureau se trouve a 1m50 du tableaux</w:t>
            </w:r>
          </w:p>
        </w:tc>
        <w:tc>
          <w:tcPr>
            <w:tcW w:w="0" w:type="auto"/>
            <w:tcBorders>
              <w:top w:val="single" w:sz="4" w:space="0" w:color="auto"/>
              <w:left w:val="single" w:sz="4" w:space="0" w:color="auto"/>
              <w:bottom w:val="single" w:sz="4" w:space="0" w:color="auto"/>
              <w:right w:val="single" w:sz="4" w:space="0" w:color="auto"/>
            </w:tcBorders>
            <w:hideMark/>
          </w:tcPr>
          <w:p w14:paraId="1836A959" w14:textId="77777777" w:rsidR="0063015D" w:rsidRDefault="0063015D">
            <w:r>
              <w:t>OK</w:t>
            </w:r>
          </w:p>
          <w:p w14:paraId="040B8537" w14:textId="77777777" w:rsidR="0063015D" w:rsidRDefault="0063015D">
            <w:r>
              <w:t>14 May</w:t>
            </w:r>
          </w:p>
        </w:tc>
      </w:tr>
      <w:tr w:rsidR="0063015D" w14:paraId="1006E2B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74C0DB5" w14:textId="77777777" w:rsidR="0063015D" w:rsidRDefault="0063015D">
            <w:r>
              <w:t>table de réunion</w:t>
            </w:r>
          </w:p>
        </w:tc>
        <w:tc>
          <w:tcPr>
            <w:tcW w:w="0" w:type="auto"/>
            <w:tcBorders>
              <w:top w:val="single" w:sz="4" w:space="0" w:color="auto"/>
              <w:left w:val="single" w:sz="4" w:space="0" w:color="auto"/>
              <w:bottom w:val="single" w:sz="4" w:space="0" w:color="auto"/>
              <w:right w:val="single" w:sz="4" w:space="0" w:color="auto"/>
            </w:tcBorders>
            <w:hideMark/>
          </w:tcPr>
          <w:p w14:paraId="3BB6CA45" w14:textId="77777777" w:rsidR="0063015D" w:rsidRDefault="0063015D">
            <w:r>
              <w:t>dans le coin de la salle qui se trouve en nord-ouest se trouve une table de 1.5m sur 1.5cm qui a un écart avec le mur de 1m</w:t>
            </w:r>
          </w:p>
        </w:tc>
        <w:tc>
          <w:tcPr>
            <w:tcW w:w="0" w:type="auto"/>
            <w:tcBorders>
              <w:top w:val="single" w:sz="4" w:space="0" w:color="auto"/>
              <w:left w:val="single" w:sz="4" w:space="0" w:color="auto"/>
              <w:bottom w:val="single" w:sz="4" w:space="0" w:color="auto"/>
              <w:right w:val="single" w:sz="4" w:space="0" w:color="auto"/>
            </w:tcBorders>
            <w:hideMark/>
          </w:tcPr>
          <w:p w14:paraId="6E7A9A19" w14:textId="77777777" w:rsidR="0063015D" w:rsidRDefault="0063015D">
            <w:r>
              <w:t>OK</w:t>
            </w:r>
          </w:p>
          <w:p w14:paraId="70769389" w14:textId="77777777" w:rsidR="0063015D" w:rsidRDefault="0063015D">
            <w:r>
              <w:t>14 May</w:t>
            </w:r>
          </w:p>
        </w:tc>
      </w:tr>
      <w:tr w:rsidR="0063015D" w14:paraId="732EDC0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3332D69"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0D620D2F" w14:textId="77777777" w:rsidR="0063015D" w:rsidRDefault="0063015D">
            <w:r>
              <w:t>il y a dans toute la salle 10 bureau.</w:t>
            </w:r>
          </w:p>
        </w:tc>
        <w:tc>
          <w:tcPr>
            <w:tcW w:w="0" w:type="auto"/>
            <w:tcBorders>
              <w:top w:val="single" w:sz="4" w:space="0" w:color="auto"/>
              <w:left w:val="single" w:sz="4" w:space="0" w:color="auto"/>
              <w:bottom w:val="single" w:sz="4" w:space="0" w:color="auto"/>
              <w:right w:val="single" w:sz="4" w:space="0" w:color="auto"/>
            </w:tcBorders>
            <w:hideMark/>
          </w:tcPr>
          <w:p w14:paraId="05A07741" w14:textId="77777777" w:rsidR="0063015D" w:rsidRDefault="0063015D">
            <w:r>
              <w:t>OK</w:t>
            </w:r>
          </w:p>
          <w:p w14:paraId="780BAE69" w14:textId="77777777" w:rsidR="0063015D" w:rsidRDefault="0063015D">
            <w:r>
              <w:t>14 May</w:t>
            </w:r>
          </w:p>
        </w:tc>
      </w:tr>
      <w:tr w:rsidR="0063015D" w14:paraId="0E2CF2D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7BB789E"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E0F2648" w14:textId="77777777" w:rsidR="0063015D" w:rsidRDefault="0063015D">
            <w:r>
              <w:t>il y a 2 bureau qui se trouve a 1m40 du mur qui se trouve au sud de la pièce et deux bureau qui se trouve a 1m40 du mur qui se trouve au nord de la pièce.</w:t>
            </w:r>
          </w:p>
        </w:tc>
        <w:tc>
          <w:tcPr>
            <w:tcW w:w="0" w:type="auto"/>
            <w:tcBorders>
              <w:top w:val="single" w:sz="4" w:space="0" w:color="auto"/>
              <w:left w:val="single" w:sz="4" w:space="0" w:color="auto"/>
              <w:bottom w:val="single" w:sz="4" w:space="0" w:color="auto"/>
              <w:right w:val="single" w:sz="4" w:space="0" w:color="auto"/>
            </w:tcBorders>
            <w:hideMark/>
          </w:tcPr>
          <w:p w14:paraId="463C6CAD" w14:textId="77777777" w:rsidR="0063015D" w:rsidRDefault="0063015D">
            <w:r>
              <w:t>OK</w:t>
            </w:r>
          </w:p>
          <w:p w14:paraId="1721FE7E" w14:textId="77777777" w:rsidR="0063015D" w:rsidRDefault="0063015D">
            <w:r>
              <w:t>14 May</w:t>
            </w:r>
          </w:p>
        </w:tc>
      </w:tr>
      <w:tr w:rsidR="0063015D" w14:paraId="493A42E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6D6F2F"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1A4F3DAF" w14:textId="77777777" w:rsidR="0063015D" w:rsidRDefault="0063015D">
            <w:r>
              <w:t>pile en face des bureau qui se trouve au nord il y a deux bureau qui sont coller et quant les élève sont assi ils se retrouvent face a face et pareil pour les bureau qui se situe au sud.</w:t>
            </w:r>
          </w:p>
        </w:tc>
        <w:tc>
          <w:tcPr>
            <w:tcW w:w="0" w:type="auto"/>
            <w:tcBorders>
              <w:top w:val="single" w:sz="4" w:space="0" w:color="auto"/>
              <w:left w:val="single" w:sz="4" w:space="0" w:color="auto"/>
              <w:bottom w:val="single" w:sz="4" w:space="0" w:color="auto"/>
              <w:right w:val="single" w:sz="4" w:space="0" w:color="auto"/>
            </w:tcBorders>
            <w:hideMark/>
          </w:tcPr>
          <w:p w14:paraId="6CFE33B8" w14:textId="77777777" w:rsidR="0063015D" w:rsidRDefault="0063015D">
            <w:r>
              <w:t>OK</w:t>
            </w:r>
          </w:p>
          <w:p w14:paraId="6F130F2E" w14:textId="77777777" w:rsidR="0063015D" w:rsidRDefault="0063015D">
            <w:r>
              <w:t>14 May</w:t>
            </w:r>
          </w:p>
        </w:tc>
      </w:tr>
      <w:tr w:rsidR="0063015D" w14:paraId="02C5BA1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B26A1F7" w14:textId="77777777" w:rsidR="0063015D" w:rsidRDefault="0063015D">
            <w:r>
              <w:t>bureau élève</w:t>
            </w:r>
          </w:p>
        </w:tc>
        <w:tc>
          <w:tcPr>
            <w:tcW w:w="0" w:type="auto"/>
            <w:tcBorders>
              <w:top w:val="single" w:sz="4" w:space="0" w:color="auto"/>
              <w:left w:val="single" w:sz="4" w:space="0" w:color="auto"/>
              <w:bottom w:val="single" w:sz="4" w:space="0" w:color="auto"/>
              <w:right w:val="single" w:sz="4" w:space="0" w:color="auto"/>
            </w:tcBorders>
            <w:hideMark/>
          </w:tcPr>
          <w:p w14:paraId="74206415" w14:textId="77777777" w:rsidR="0063015D" w:rsidRDefault="0063015D">
            <w:r>
              <w:t>Pour les deux dernier bureau il y en a un qui se trouve au sud a coter du bureau le plus loin du prof et le bureau est orienter a 45 degrés pareil pour le dernier bureau mais il se trouve a coter des bureau du nord</w:t>
            </w:r>
          </w:p>
        </w:tc>
        <w:tc>
          <w:tcPr>
            <w:tcW w:w="0" w:type="auto"/>
            <w:tcBorders>
              <w:top w:val="single" w:sz="4" w:space="0" w:color="auto"/>
              <w:left w:val="single" w:sz="4" w:space="0" w:color="auto"/>
              <w:bottom w:val="single" w:sz="4" w:space="0" w:color="auto"/>
              <w:right w:val="single" w:sz="4" w:space="0" w:color="auto"/>
            </w:tcBorders>
            <w:hideMark/>
          </w:tcPr>
          <w:p w14:paraId="19AC744A" w14:textId="77777777" w:rsidR="0063015D" w:rsidRDefault="0063015D">
            <w:r>
              <w:t>OK</w:t>
            </w:r>
          </w:p>
          <w:p w14:paraId="07F5FBB3" w14:textId="77777777" w:rsidR="0063015D" w:rsidRDefault="0063015D">
            <w:r>
              <w:t>14 May</w:t>
            </w:r>
          </w:p>
        </w:tc>
      </w:tr>
      <w:tr w:rsidR="0063015D" w14:paraId="2B73110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6803FA5" w14:textId="77777777" w:rsidR="0063015D" w:rsidRDefault="0063015D">
            <w:r>
              <w:t>lavabo</w:t>
            </w:r>
          </w:p>
        </w:tc>
        <w:tc>
          <w:tcPr>
            <w:tcW w:w="0" w:type="auto"/>
            <w:tcBorders>
              <w:top w:val="single" w:sz="4" w:space="0" w:color="auto"/>
              <w:left w:val="single" w:sz="4" w:space="0" w:color="auto"/>
              <w:bottom w:val="single" w:sz="4" w:space="0" w:color="auto"/>
              <w:right w:val="single" w:sz="4" w:space="0" w:color="auto"/>
            </w:tcBorders>
            <w:hideMark/>
          </w:tcPr>
          <w:p w14:paraId="3116877E" w14:textId="77777777" w:rsidR="0063015D" w:rsidRDefault="0063015D">
            <w:r>
              <w:t>sur le mur qui se situe a l'Est se trouve un lavabo qui se situe a 1m50 du mur qui se situe au sud</w:t>
            </w:r>
          </w:p>
        </w:tc>
        <w:tc>
          <w:tcPr>
            <w:tcW w:w="0" w:type="auto"/>
            <w:tcBorders>
              <w:top w:val="single" w:sz="4" w:space="0" w:color="auto"/>
              <w:left w:val="single" w:sz="4" w:space="0" w:color="auto"/>
              <w:bottom w:val="single" w:sz="4" w:space="0" w:color="auto"/>
              <w:right w:val="single" w:sz="4" w:space="0" w:color="auto"/>
            </w:tcBorders>
            <w:hideMark/>
          </w:tcPr>
          <w:p w14:paraId="4858C291" w14:textId="77777777" w:rsidR="0063015D" w:rsidRDefault="0063015D">
            <w:r>
              <w:t>OK</w:t>
            </w:r>
          </w:p>
          <w:p w14:paraId="102D0DB2" w14:textId="77777777" w:rsidR="0063015D" w:rsidRDefault="0063015D">
            <w:r>
              <w:t>14 May</w:t>
            </w:r>
          </w:p>
        </w:tc>
      </w:tr>
      <w:tr w:rsidR="0063015D" w14:paraId="3AFADB54"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7861D9B7"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5CEA31F2" w14:textId="77777777" w:rsidR="0063015D" w:rsidRDefault="0063015D">
            <w:r>
              <w:t>La porte se situe sur le mur Sud a 1 metre décart avec le mur Est</w:t>
            </w:r>
          </w:p>
        </w:tc>
        <w:tc>
          <w:tcPr>
            <w:tcW w:w="0" w:type="auto"/>
            <w:tcBorders>
              <w:top w:val="single" w:sz="4" w:space="0" w:color="auto"/>
              <w:left w:val="single" w:sz="4" w:space="0" w:color="auto"/>
              <w:bottom w:val="single" w:sz="4" w:space="0" w:color="auto"/>
              <w:right w:val="single" w:sz="4" w:space="0" w:color="auto"/>
            </w:tcBorders>
            <w:hideMark/>
          </w:tcPr>
          <w:p w14:paraId="1F8B037B" w14:textId="77777777" w:rsidR="0063015D" w:rsidRDefault="0063015D">
            <w:r>
              <w:t>OK</w:t>
            </w:r>
          </w:p>
          <w:p w14:paraId="3311551C" w14:textId="77777777" w:rsidR="0063015D" w:rsidRDefault="0063015D">
            <w:r>
              <w:t>14 May</w:t>
            </w:r>
          </w:p>
        </w:tc>
      </w:tr>
      <w:tr w:rsidR="0063015D" w14:paraId="5A7BE6F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4BCFC48"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1273D09" w14:textId="77777777" w:rsidR="0063015D" w:rsidRDefault="0063015D">
            <w:r>
              <w:t>il y a une chaise pour chaque poste de travail</w:t>
            </w:r>
          </w:p>
        </w:tc>
        <w:tc>
          <w:tcPr>
            <w:tcW w:w="0" w:type="auto"/>
            <w:tcBorders>
              <w:top w:val="single" w:sz="4" w:space="0" w:color="auto"/>
              <w:left w:val="single" w:sz="4" w:space="0" w:color="auto"/>
              <w:bottom w:val="single" w:sz="4" w:space="0" w:color="auto"/>
              <w:right w:val="single" w:sz="4" w:space="0" w:color="auto"/>
            </w:tcBorders>
            <w:hideMark/>
          </w:tcPr>
          <w:p w14:paraId="795D44CD" w14:textId="77777777" w:rsidR="0063015D" w:rsidRDefault="0063015D">
            <w:r>
              <w:t>OK</w:t>
            </w:r>
          </w:p>
          <w:p w14:paraId="0A257811" w14:textId="77777777" w:rsidR="0063015D" w:rsidRDefault="0063015D">
            <w:r>
              <w:t>14 May</w:t>
            </w:r>
          </w:p>
        </w:tc>
      </w:tr>
    </w:tbl>
    <w:p w14:paraId="5E5758F5" w14:textId="77777777" w:rsidR="0063015D" w:rsidRDefault="0063015D" w:rsidP="0063015D">
      <w:pPr>
        <w:pStyle w:val="Titre3"/>
        <w:rPr>
          <w:rFonts w:ascii="Calibri" w:eastAsia="Calibri" w:hAnsi="Calibri" w:cs="Calibri"/>
          <w:szCs w:val="24"/>
        </w:rPr>
      </w:pPr>
      <w:r>
        <w:t>Sprint 4</w:t>
      </w:r>
    </w:p>
    <w:p w14:paraId="57FC8BB0" w14:textId="77777777" w:rsidR="0063015D" w:rsidRDefault="0063015D" w:rsidP="0063015D">
      <w:pPr>
        <w:pStyle w:val="Titre4"/>
      </w:pPr>
      <w:r>
        <w:t>bar roof top</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48"/>
        <w:gridCol w:w="7231"/>
        <w:gridCol w:w="581"/>
      </w:tblGrid>
      <w:tr w:rsidR="0063015D" w14:paraId="60A3336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87D33B" w14:textId="77777777" w:rsidR="0063015D" w:rsidRDefault="0063015D">
            <w:r>
              <w:t>pergola</w:t>
            </w:r>
          </w:p>
        </w:tc>
        <w:tc>
          <w:tcPr>
            <w:tcW w:w="0" w:type="auto"/>
            <w:tcBorders>
              <w:top w:val="single" w:sz="4" w:space="0" w:color="auto"/>
              <w:left w:val="single" w:sz="4" w:space="0" w:color="auto"/>
              <w:bottom w:val="single" w:sz="4" w:space="0" w:color="auto"/>
              <w:right w:val="single" w:sz="4" w:space="0" w:color="auto"/>
            </w:tcBorders>
            <w:hideMark/>
          </w:tcPr>
          <w:p w14:paraId="0BBF2E51" w14:textId="77777777" w:rsidR="0063015D" w:rsidRDefault="0063015D">
            <w:r>
              <w:t>il y a une pergola placer au centre du toit 3m largeur,  longueur 5m</w:t>
            </w:r>
          </w:p>
        </w:tc>
        <w:tc>
          <w:tcPr>
            <w:tcW w:w="0" w:type="auto"/>
            <w:tcBorders>
              <w:top w:val="single" w:sz="4" w:space="0" w:color="auto"/>
              <w:left w:val="single" w:sz="4" w:space="0" w:color="auto"/>
              <w:bottom w:val="single" w:sz="4" w:space="0" w:color="auto"/>
              <w:right w:val="single" w:sz="4" w:space="0" w:color="auto"/>
            </w:tcBorders>
            <w:hideMark/>
          </w:tcPr>
          <w:p w14:paraId="40608F86" w14:textId="77777777" w:rsidR="0063015D" w:rsidRDefault="0063015D">
            <w:r>
              <w:t>OK</w:t>
            </w:r>
          </w:p>
          <w:p w14:paraId="536EE710" w14:textId="77777777" w:rsidR="0063015D" w:rsidRDefault="0063015D">
            <w:r>
              <w:t>14 May</w:t>
            </w:r>
          </w:p>
        </w:tc>
      </w:tr>
      <w:tr w:rsidR="0063015D" w14:paraId="7F887D7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FF86B35" w14:textId="77777777" w:rsidR="0063015D" w:rsidRDefault="0063015D">
            <w:r>
              <w:t>panneau solaire</w:t>
            </w:r>
          </w:p>
        </w:tc>
        <w:tc>
          <w:tcPr>
            <w:tcW w:w="0" w:type="auto"/>
            <w:tcBorders>
              <w:top w:val="single" w:sz="4" w:space="0" w:color="auto"/>
              <w:left w:val="single" w:sz="4" w:space="0" w:color="auto"/>
              <w:bottom w:val="single" w:sz="4" w:space="0" w:color="auto"/>
              <w:right w:val="single" w:sz="4" w:space="0" w:color="auto"/>
            </w:tcBorders>
            <w:hideMark/>
          </w:tcPr>
          <w:p w14:paraId="2835BA34" w14:textId="77777777" w:rsidR="0063015D" w:rsidRDefault="0063015D">
            <w:r>
              <w:t>le dessus de la pergola est équipé de panneaux solaire sur 15m2.</w:t>
            </w:r>
          </w:p>
        </w:tc>
        <w:tc>
          <w:tcPr>
            <w:tcW w:w="0" w:type="auto"/>
            <w:tcBorders>
              <w:top w:val="single" w:sz="4" w:space="0" w:color="auto"/>
              <w:left w:val="single" w:sz="4" w:space="0" w:color="auto"/>
              <w:bottom w:val="single" w:sz="4" w:space="0" w:color="auto"/>
              <w:right w:val="single" w:sz="4" w:space="0" w:color="auto"/>
            </w:tcBorders>
            <w:hideMark/>
          </w:tcPr>
          <w:p w14:paraId="303530BD" w14:textId="77777777" w:rsidR="0063015D" w:rsidRDefault="0063015D">
            <w:r>
              <w:t>OK</w:t>
            </w:r>
          </w:p>
          <w:p w14:paraId="039B7FF5" w14:textId="77777777" w:rsidR="0063015D" w:rsidRDefault="0063015D">
            <w:r>
              <w:t>14 May</w:t>
            </w:r>
          </w:p>
        </w:tc>
      </w:tr>
      <w:tr w:rsidR="0063015D" w14:paraId="15CB55E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241550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0F67ECD9" w14:textId="77777777" w:rsidR="0063015D" w:rsidRDefault="0063015D">
            <w:r>
              <w:t>il y a 4 table basse elle sont disposer en carre avec 4m entre chaque table. dimension 1 mètre sur 1 mètre, il y a une table basse sous la pergola</w:t>
            </w:r>
          </w:p>
        </w:tc>
        <w:tc>
          <w:tcPr>
            <w:tcW w:w="0" w:type="auto"/>
            <w:tcBorders>
              <w:top w:val="single" w:sz="4" w:space="0" w:color="auto"/>
              <w:left w:val="single" w:sz="4" w:space="0" w:color="auto"/>
              <w:bottom w:val="single" w:sz="4" w:space="0" w:color="auto"/>
              <w:right w:val="single" w:sz="4" w:space="0" w:color="auto"/>
            </w:tcBorders>
            <w:hideMark/>
          </w:tcPr>
          <w:p w14:paraId="20F60B9D" w14:textId="77777777" w:rsidR="0063015D" w:rsidRDefault="0063015D">
            <w:r>
              <w:t>OK</w:t>
            </w:r>
          </w:p>
          <w:p w14:paraId="1A284427" w14:textId="77777777" w:rsidR="0063015D" w:rsidRDefault="0063015D">
            <w:r>
              <w:t>14 May</w:t>
            </w:r>
          </w:p>
        </w:tc>
      </w:tr>
      <w:tr w:rsidR="0063015D" w14:paraId="730CABF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4AB2834"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25322FF4" w14:textId="77777777" w:rsidR="0063015D" w:rsidRDefault="0063015D">
            <w:r>
              <w:t>chaque table il y a 4 fauteuils pour extérieur</w:t>
            </w:r>
          </w:p>
        </w:tc>
        <w:tc>
          <w:tcPr>
            <w:tcW w:w="0" w:type="auto"/>
            <w:tcBorders>
              <w:top w:val="single" w:sz="4" w:space="0" w:color="auto"/>
              <w:left w:val="single" w:sz="4" w:space="0" w:color="auto"/>
              <w:bottom w:val="single" w:sz="4" w:space="0" w:color="auto"/>
              <w:right w:val="single" w:sz="4" w:space="0" w:color="auto"/>
            </w:tcBorders>
            <w:hideMark/>
          </w:tcPr>
          <w:p w14:paraId="11666E0C" w14:textId="77777777" w:rsidR="0063015D" w:rsidRDefault="0063015D">
            <w:r>
              <w:t>OK</w:t>
            </w:r>
          </w:p>
          <w:p w14:paraId="21988400" w14:textId="77777777" w:rsidR="0063015D" w:rsidRDefault="0063015D">
            <w:r>
              <w:t>14 May</w:t>
            </w:r>
          </w:p>
        </w:tc>
      </w:tr>
      <w:tr w:rsidR="0063015D" w14:paraId="788CE7D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82E3D3C" w14:textId="77777777" w:rsidR="0063015D" w:rsidRDefault="0063015D">
            <w:r>
              <w:t>cabane</w:t>
            </w:r>
          </w:p>
        </w:tc>
        <w:tc>
          <w:tcPr>
            <w:tcW w:w="0" w:type="auto"/>
            <w:tcBorders>
              <w:top w:val="single" w:sz="4" w:space="0" w:color="auto"/>
              <w:left w:val="single" w:sz="4" w:space="0" w:color="auto"/>
              <w:bottom w:val="single" w:sz="4" w:space="0" w:color="auto"/>
              <w:right w:val="single" w:sz="4" w:space="0" w:color="auto"/>
            </w:tcBorders>
            <w:hideMark/>
          </w:tcPr>
          <w:p w14:paraId="30EFEF41" w14:textId="77777777" w:rsidR="0063015D" w:rsidRDefault="0063015D">
            <w:r>
              <w:t>un petit cabanon sur le toi  de 1 metre sur 2 metre. Ils se situent au nord-est</w:t>
            </w:r>
          </w:p>
        </w:tc>
        <w:tc>
          <w:tcPr>
            <w:tcW w:w="0" w:type="auto"/>
            <w:tcBorders>
              <w:top w:val="single" w:sz="4" w:space="0" w:color="auto"/>
              <w:left w:val="single" w:sz="4" w:space="0" w:color="auto"/>
              <w:bottom w:val="single" w:sz="4" w:space="0" w:color="auto"/>
              <w:right w:val="single" w:sz="4" w:space="0" w:color="auto"/>
            </w:tcBorders>
            <w:hideMark/>
          </w:tcPr>
          <w:p w14:paraId="7FBA5CE3" w14:textId="77777777" w:rsidR="0063015D" w:rsidRDefault="0063015D">
            <w:r>
              <w:t>OK</w:t>
            </w:r>
          </w:p>
          <w:p w14:paraId="2B8A6D39" w14:textId="77777777" w:rsidR="0063015D" w:rsidRDefault="0063015D">
            <w:r>
              <w:t>14 May</w:t>
            </w:r>
          </w:p>
        </w:tc>
      </w:tr>
      <w:tr w:rsidR="0063015D" w14:paraId="5F65B4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A61B09" w14:textId="77777777" w:rsidR="0063015D" w:rsidRDefault="0063015D">
            <w:r>
              <w:t>éolienne</w:t>
            </w:r>
          </w:p>
        </w:tc>
        <w:tc>
          <w:tcPr>
            <w:tcW w:w="0" w:type="auto"/>
            <w:tcBorders>
              <w:top w:val="single" w:sz="4" w:space="0" w:color="auto"/>
              <w:left w:val="single" w:sz="4" w:space="0" w:color="auto"/>
              <w:bottom w:val="single" w:sz="4" w:space="0" w:color="auto"/>
              <w:right w:val="single" w:sz="4" w:space="0" w:color="auto"/>
            </w:tcBorders>
            <w:hideMark/>
          </w:tcPr>
          <w:p w14:paraId="0F680782" w14:textId="77777777" w:rsidR="0063015D" w:rsidRDefault="0063015D">
            <w:r>
              <w:t>il y a une éolienne de 3metre de haut dans le coin nord ouest du toit</w:t>
            </w:r>
          </w:p>
        </w:tc>
        <w:tc>
          <w:tcPr>
            <w:tcW w:w="0" w:type="auto"/>
            <w:tcBorders>
              <w:top w:val="single" w:sz="4" w:space="0" w:color="auto"/>
              <w:left w:val="single" w:sz="4" w:space="0" w:color="auto"/>
              <w:bottom w:val="single" w:sz="4" w:space="0" w:color="auto"/>
              <w:right w:val="single" w:sz="4" w:space="0" w:color="auto"/>
            </w:tcBorders>
            <w:hideMark/>
          </w:tcPr>
          <w:p w14:paraId="24F4B489" w14:textId="77777777" w:rsidR="0063015D" w:rsidRDefault="0063015D">
            <w:r>
              <w:t>OK</w:t>
            </w:r>
          </w:p>
          <w:p w14:paraId="5ABEA8FC" w14:textId="77777777" w:rsidR="0063015D" w:rsidRDefault="0063015D">
            <w:r>
              <w:t>14 May</w:t>
            </w:r>
          </w:p>
        </w:tc>
      </w:tr>
    </w:tbl>
    <w:p w14:paraId="5BD3DE20" w14:textId="77777777" w:rsidR="0063015D" w:rsidRDefault="0063015D" w:rsidP="0063015D">
      <w:pPr>
        <w:pStyle w:val="Titre4"/>
        <w:rPr>
          <w:rFonts w:ascii="Calibri" w:eastAsia="Calibri" w:hAnsi="Calibri" w:cs="Calibri"/>
          <w:sz w:val="20"/>
          <w:szCs w:val="20"/>
        </w:rPr>
      </w:pPr>
      <w:r>
        <w:lastRenderedPageBreak/>
        <w:t>bibliothèque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252"/>
        <w:gridCol w:w="7246"/>
        <w:gridCol w:w="562"/>
      </w:tblGrid>
      <w:tr w:rsidR="0063015D" w14:paraId="732D7E93"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9FD4A30" w14:textId="77777777" w:rsidR="0063015D" w:rsidRDefault="0063015D">
            <w:r>
              <w:t>D08</w:t>
            </w:r>
          </w:p>
        </w:tc>
        <w:tc>
          <w:tcPr>
            <w:tcW w:w="0" w:type="auto"/>
            <w:tcBorders>
              <w:top w:val="single" w:sz="4" w:space="0" w:color="auto"/>
              <w:left w:val="single" w:sz="4" w:space="0" w:color="auto"/>
              <w:bottom w:val="single" w:sz="4" w:space="0" w:color="auto"/>
              <w:right w:val="single" w:sz="4" w:space="0" w:color="auto"/>
            </w:tcBorders>
            <w:hideMark/>
          </w:tcPr>
          <w:p w14:paraId="3514081A" w14:textId="77777777" w:rsidR="0063015D" w:rsidRDefault="0063015D">
            <w:r>
              <w:t>la salle se trouve en D08</w:t>
            </w:r>
          </w:p>
        </w:tc>
        <w:tc>
          <w:tcPr>
            <w:tcW w:w="0" w:type="auto"/>
            <w:tcBorders>
              <w:top w:val="single" w:sz="4" w:space="0" w:color="auto"/>
              <w:left w:val="single" w:sz="4" w:space="0" w:color="auto"/>
              <w:bottom w:val="single" w:sz="4" w:space="0" w:color="auto"/>
              <w:right w:val="single" w:sz="4" w:space="0" w:color="auto"/>
            </w:tcBorders>
            <w:hideMark/>
          </w:tcPr>
          <w:p w14:paraId="5C87A02A" w14:textId="77777777" w:rsidR="0063015D" w:rsidRDefault="0063015D">
            <w:r>
              <w:t>OK</w:t>
            </w:r>
          </w:p>
          <w:p w14:paraId="5A18597A" w14:textId="77777777" w:rsidR="0063015D" w:rsidRDefault="0063015D">
            <w:r>
              <w:t>14 May</w:t>
            </w:r>
          </w:p>
        </w:tc>
      </w:tr>
      <w:tr w:rsidR="0063015D" w14:paraId="4BAB91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35DC4C4" w14:textId="77777777" w:rsidR="0063015D" w:rsidRDefault="0063015D">
            <w:r>
              <w:t>porte entrer</w:t>
            </w:r>
          </w:p>
        </w:tc>
        <w:tc>
          <w:tcPr>
            <w:tcW w:w="0" w:type="auto"/>
            <w:tcBorders>
              <w:top w:val="single" w:sz="4" w:space="0" w:color="auto"/>
              <w:left w:val="single" w:sz="4" w:space="0" w:color="auto"/>
              <w:bottom w:val="single" w:sz="4" w:space="0" w:color="auto"/>
              <w:right w:val="single" w:sz="4" w:space="0" w:color="auto"/>
            </w:tcBorders>
            <w:hideMark/>
          </w:tcPr>
          <w:p w14:paraId="2F525451" w14:textId="77777777" w:rsidR="0063015D" w:rsidRDefault="0063015D">
            <w:r>
              <w:t>la porte d'entrer se situe sur le mur nord a 50cm du mur Est.</w:t>
            </w:r>
          </w:p>
        </w:tc>
        <w:tc>
          <w:tcPr>
            <w:tcW w:w="0" w:type="auto"/>
            <w:tcBorders>
              <w:top w:val="single" w:sz="4" w:space="0" w:color="auto"/>
              <w:left w:val="single" w:sz="4" w:space="0" w:color="auto"/>
              <w:bottom w:val="single" w:sz="4" w:space="0" w:color="auto"/>
              <w:right w:val="single" w:sz="4" w:space="0" w:color="auto"/>
            </w:tcBorders>
            <w:hideMark/>
          </w:tcPr>
          <w:p w14:paraId="04797B59" w14:textId="77777777" w:rsidR="0063015D" w:rsidRDefault="0063015D">
            <w:r>
              <w:t>OK</w:t>
            </w:r>
          </w:p>
          <w:p w14:paraId="437DC998" w14:textId="77777777" w:rsidR="0063015D" w:rsidRDefault="0063015D">
            <w:r>
              <w:t>14 May</w:t>
            </w:r>
          </w:p>
        </w:tc>
      </w:tr>
      <w:tr w:rsidR="0063015D" w14:paraId="12F5671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00921EA" w14:textId="77777777" w:rsidR="0063015D" w:rsidRDefault="0063015D">
            <w:r>
              <w:t>Baie vitrée</w:t>
            </w:r>
          </w:p>
        </w:tc>
        <w:tc>
          <w:tcPr>
            <w:tcW w:w="0" w:type="auto"/>
            <w:tcBorders>
              <w:top w:val="single" w:sz="4" w:space="0" w:color="auto"/>
              <w:left w:val="single" w:sz="4" w:space="0" w:color="auto"/>
              <w:bottom w:val="single" w:sz="4" w:space="0" w:color="auto"/>
              <w:right w:val="single" w:sz="4" w:space="0" w:color="auto"/>
            </w:tcBorders>
            <w:hideMark/>
          </w:tcPr>
          <w:p w14:paraId="4966BD10" w14:textId="77777777" w:rsidR="0063015D" w:rsidRDefault="0063015D">
            <w:r>
              <w:t>Sur les murs Sud et Ouest il y a des baie vitrée, les baie vitrée s'arrête a 1m50 de la fin du mur</w:t>
            </w:r>
          </w:p>
        </w:tc>
        <w:tc>
          <w:tcPr>
            <w:tcW w:w="0" w:type="auto"/>
            <w:tcBorders>
              <w:top w:val="single" w:sz="4" w:space="0" w:color="auto"/>
              <w:left w:val="single" w:sz="4" w:space="0" w:color="auto"/>
              <w:bottom w:val="single" w:sz="4" w:space="0" w:color="auto"/>
              <w:right w:val="single" w:sz="4" w:space="0" w:color="auto"/>
            </w:tcBorders>
            <w:hideMark/>
          </w:tcPr>
          <w:p w14:paraId="056FEB5A" w14:textId="77777777" w:rsidR="0063015D" w:rsidRDefault="0063015D">
            <w:r>
              <w:t>OK</w:t>
            </w:r>
          </w:p>
          <w:p w14:paraId="31A49BAF" w14:textId="77777777" w:rsidR="0063015D" w:rsidRDefault="0063015D">
            <w:r>
              <w:t>14 May</w:t>
            </w:r>
          </w:p>
        </w:tc>
      </w:tr>
      <w:tr w:rsidR="0063015D" w14:paraId="63E4873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7F8629" w14:textId="77777777" w:rsidR="0063015D" w:rsidRDefault="0063015D">
            <w:r>
              <w:t>Canapé</w:t>
            </w:r>
          </w:p>
        </w:tc>
        <w:tc>
          <w:tcPr>
            <w:tcW w:w="0" w:type="auto"/>
            <w:tcBorders>
              <w:top w:val="single" w:sz="4" w:space="0" w:color="auto"/>
              <w:left w:val="single" w:sz="4" w:space="0" w:color="auto"/>
              <w:bottom w:val="single" w:sz="4" w:space="0" w:color="auto"/>
              <w:right w:val="single" w:sz="4" w:space="0" w:color="auto"/>
            </w:tcBorders>
            <w:hideMark/>
          </w:tcPr>
          <w:p w14:paraId="164AB953" w14:textId="77777777" w:rsidR="0063015D" w:rsidRDefault="0063015D">
            <w:r>
              <w:t>dans la salle il y a 2 canaper, le premier est un canapé d'angles qui se trouve dans l'angle Nord Ouest, le deuxième se trouve sur le mur nord a 2 mêtre de la porte</w:t>
            </w:r>
          </w:p>
        </w:tc>
        <w:tc>
          <w:tcPr>
            <w:tcW w:w="0" w:type="auto"/>
            <w:tcBorders>
              <w:top w:val="single" w:sz="4" w:space="0" w:color="auto"/>
              <w:left w:val="single" w:sz="4" w:space="0" w:color="auto"/>
              <w:bottom w:val="single" w:sz="4" w:space="0" w:color="auto"/>
              <w:right w:val="single" w:sz="4" w:space="0" w:color="auto"/>
            </w:tcBorders>
            <w:hideMark/>
          </w:tcPr>
          <w:p w14:paraId="4BB46451" w14:textId="77777777" w:rsidR="0063015D" w:rsidRDefault="0063015D">
            <w:r>
              <w:t>OK</w:t>
            </w:r>
          </w:p>
          <w:p w14:paraId="627955FC" w14:textId="77777777" w:rsidR="0063015D" w:rsidRDefault="0063015D">
            <w:r>
              <w:t>14 May</w:t>
            </w:r>
          </w:p>
        </w:tc>
      </w:tr>
      <w:tr w:rsidR="0063015D" w14:paraId="0E22819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1249E60" w14:textId="77777777" w:rsidR="0063015D" w:rsidRDefault="0063015D">
            <w:r>
              <w:t>Pouf</w:t>
            </w:r>
          </w:p>
        </w:tc>
        <w:tc>
          <w:tcPr>
            <w:tcW w:w="0" w:type="auto"/>
            <w:tcBorders>
              <w:top w:val="single" w:sz="4" w:space="0" w:color="auto"/>
              <w:left w:val="single" w:sz="4" w:space="0" w:color="auto"/>
              <w:bottom w:val="single" w:sz="4" w:space="0" w:color="auto"/>
              <w:right w:val="single" w:sz="4" w:space="0" w:color="auto"/>
            </w:tcBorders>
            <w:hideMark/>
          </w:tcPr>
          <w:p w14:paraId="04DCAEB5" w14:textId="77777777" w:rsidR="0063015D" w:rsidRDefault="0063015D">
            <w:r>
              <w:t>il y a 8 pouf qui sont éparpiller dans le coter nord de la salle</w:t>
            </w:r>
          </w:p>
        </w:tc>
        <w:tc>
          <w:tcPr>
            <w:tcW w:w="0" w:type="auto"/>
            <w:tcBorders>
              <w:top w:val="single" w:sz="4" w:space="0" w:color="auto"/>
              <w:left w:val="single" w:sz="4" w:space="0" w:color="auto"/>
              <w:bottom w:val="single" w:sz="4" w:space="0" w:color="auto"/>
              <w:right w:val="single" w:sz="4" w:space="0" w:color="auto"/>
            </w:tcBorders>
            <w:hideMark/>
          </w:tcPr>
          <w:p w14:paraId="21270376" w14:textId="77777777" w:rsidR="0063015D" w:rsidRDefault="0063015D">
            <w:r>
              <w:t>OK</w:t>
            </w:r>
          </w:p>
          <w:p w14:paraId="70BC9810" w14:textId="77777777" w:rsidR="0063015D" w:rsidRDefault="0063015D">
            <w:r>
              <w:t>14 May</w:t>
            </w:r>
          </w:p>
        </w:tc>
      </w:tr>
      <w:tr w:rsidR="0063015D" w14:paraId="1AC6212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CD36223" w14:textId="77777777" w:rsidR="0063015D" w:rsidRDefault="0063015D">
            <w:r>
              <w:t>bibliothèque</w:t>
            </w:r>
          </w:p>
        </w:tc>
        <w:tc>
          <w:tcPr>
            <w:tcW w:w="0" w:type="auto"/>
            <w:tcBorders>
              <w:top w:val="single" w:sz="4" w:space="0" w:color="auto"/>
              <w:left w:val="single" w:sz="4" w:space="0" w:color="auto"/>
              <w:bottom w:val="single" w:sz="4" w:space="0" w:color="auto"/>
              <w:right w:val="single" w:sz="4" w:space="0" w:color="auto"/>
            </w:tcBorders>
            <w:hideMark/>
          </w:tcPr>
          <w:p w14:paraId="3468CD74" w14:textId="77777777" w:rsidR="0063015D" w:rsidRDefault="0063015D">
            <w:r>
              <w:t>il y a 5 bibliothèque, le bibliotjèque font 25cm de largeur et 2m50 de longeur toute le bibliothèque sont parallèle au mur Est</w:t>
            </w:r>
          </w:p>
        </w:tc>
        <w:tc>
          <w:tcPr>
            <w:tcW w:w="0" w:type="auto"/>
            <w:tcBorders>
              <w:top w:val="single" w:sz="4" w:space="0" w:color="auto"/>
              <w:left w:val="single" w:sz="4" w:space="0" w:color="auto"/>
              <w:bottom w:val="single" w:sz="4" w:space="0" w:color="auto"/>
              <w:right w:val="single" w:sz="4" w:space="0" w:color="auto"/>
            </w:tcBorders>
            <w:hideMark/>
          </w:tcPr>
          <w:p w14:paraId="339EB4D5" w14:textId="77777777" w:rsidR="0063015D" w:rsidRDefault="0063015D">
            <w:r>
              <w:t>OK</w:t>
            </w:r>
          </w:p>
          <w:p w14:paraId="6A8C131D" w14:textId="77777777" w:rsidR="0063015D" w:rsidRDefault="0063015D">
            <w:r>
              <w:t>14 May</w:t>
            </w:r>
          </w:p>
        </w:tc>
      </w:tr>
    </w:tbl>
    <w:p w14:paraId="3DF33C19" w14:textId="77777777" w:rsidR="0063015D" w:rsidRDefault="0063015D" w:rsidP="0063015D">
      <w:pPr>
        <w:pStyle w:val="Titre3"/>
        <w:rPr>
          <w:rFonts w:ascii="Calibri" w:eastAsia="Calibri" w:hAnsi="Calibri" w:cs="Calibri"/>
          <w:szCs w:val="24"/>
        </w:rPr>
      </w:pPr>
      <w:r>
        <w:t>Sprint 5</w:t>
      </w:r>
    </w:p>
    <w:p w14:paraId="37555DE1" w14:textId="77777777" w:rsidR="0063015D" w:rsidRDefault="0063015D" w:rsidP="0063015D">
      <w:pPr>
        <w:pStyle w:val="Titre4"/>
      </w:pPr>
      <w:r>
        <w:t>Salle de jeu D08</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388"/>
        <w:gridCol w:w="7090"/>
        <w:gridCol w:w="582"/>
      </w:tblGrid>
      <w:tr w:rsidR="0063015D" w14:paraId="3C6322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0FF4F90" w14:textId="77777777" w:rsidR="0063015D" w:rsidRDefault="0063015D">
            <w:r>
              <w:t>La salle D08</w:t>
            </w:r>
          </w:p>
        </w:tc>
        <w:tc>
          <w:tcPr>
            <w:tcW w:w="0" w:type="auto"/>
            <w:tcBorders>
              <w:top w:val="single" w:sz="4" w:space="0" w:color="auto"/>
              <w:left w:val="single" w:sz="4" w:space="0" w:color="auto"/>
              <w:bottom w:val="single" w:sz="4" w:space="0" w:color="auto"/>
              <w:right w:val="single" w:sz="4" w:space="0" w:color="auto"/>
            </w:tcBorders>
            <w:hideMark/>
          </w:tcPr>
          <w:p w14:paraId="3D9C2473" w14:textId="77777777" w:rsidR="0063015D" w:rsidRDefault="0063015D">
            <w:r>
              <w:t>La salle est D08</w:t>
            </w:r>
          </w:p>
        </w:tc>
        <w:tc>
          <w:tcPr>
            <w:tcW w:w="0" w:type="auto"/>
            <w:tcBorders>
              <w:top w:val="single" w:sz="4" w:space="0" w:color="auto"/>
              <w:left w:val="single" w:sz="4" w:space="0" w:color="auto"/>
              <w:bottom w:val="single" w:sz="4" w:space="0" w:color="auto"/>
              <w:right w:val="single" w:sz="4" w:space="0" w:color="auto"/>
            </w:tcBorders>
            <w:hideMark/>
          </w:tcPr>
          <w:p w14:paraId="2A2F2127" w14:textId="77777777" w:rsidR="0063015D" w:rsidRDefault="0063015D">
            <w:r>
              <w:t>ko</w:t>
            </w:r>
          </w:p>
          <w:p w14:paraId="6D1792AF" w14:textId="77777777" w:rsidR="0063015D" w:rsidRDefault="0063015D">
            <w:r>
              <w:t>21 May</w:t>
            </w:r>
          </w:p>
        </w:tc>
      </w:tr>
      <w:tr w:rsidR="0063015D" w14:paraId="58BDE500"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22714C6" w14:textId="77777777" w:rsidR="0063015D" w:rsidRDefault="0063015D">
            <w:r>
              <w:t>arcade avec moto</w:t>
            </w:r>
          </w:p>
        </w:tc>
        <w:tc>
          <w:tcPr>
            <w:tcW w:w="0" w:type="auto"/>
            <w:tcBorders>
              <w:top w:val="single" w:sz="4" w:space="0" w:color="auto"/>
              <w:left w:val="single" w:sz="4" w:space="0" w:color="auto"/>
              <w:bottom w:val="single" w:sz="4" w:space="0" w:color="auto"/>
              <w:right w:val="single" w:sz="4" w:space="0" w:color="auto"/>
            </w:tcBorders>
            <w:hideMark/>
          </w:tcPr>
          <w:p w14:paraId="7054C9FE" w14:textId="77777777" w:rsidR="0063015D" w:rsidRDefault="0063015D">
            <w:r>
              <w:t>Il y a 3 borne d'arcade avec une moto dans le coin Nord-est. Toutes les bornes touchent le mur Nord. Elle fais 2m de longueur et 1m de large</w:t>
            </w:r>
          </w:p>
        </w:tc>
        <w:tc>
          <w:tcPr>
            <w:tcW w:w="0" w:type="auto"/>
            <w:tcBorders>
              <w:top w:val="single" w:sz="4" w:space="0" w:color="auto"/>
              <w:left w:val="single" w:sz="4" w:space="0" w:color="auto"/>
              <w:bottom w:val="single" w:sz="4" w:space="0" w:color="auto"/>
              <w:right w:val="single" w:sz="4" w:space="0" w:color="auto"/>
            </w:tcBorders>
            <w:hideMark/>
          </w:tcPr>
          <w:p w14:paraId="7FD5FBD9" w14:textId="77777777" w:rsidR="0063015D" w:rsidRDefault="0063015D">
            <w:r>
              <w:t>ko</w:t>
            </w:r>
          </w:p>
          <w:p w14:paraId="4F2BA74C" w14:textId="77777777" w:rsidR="0063015D" w:rsidRDefault="0063015D">
            <w:r>
              <w:t>21 May</w:t>
            </w:r>
          </w:p>
        </w:tc>
      </w:tr>
      <w:tr w:rsidR="0063015D" w14:paraId="2AAA95C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8071B67" w14:textId="77777777" w:rsidR="0063015D" w:rsidRDefault="0063015D">
            <w:r>
              <w:t>billard</w:t>
            </w:r>
          </w:p>
        </w:tc>
        <w:tc>
          <w:tcPr>
            <w:tcW w:w="0" w:type="auto"/>
            <w:tcBorders>
              <w:top w:val="single" w:sz="4" w:space="0" w:color="auto"/>
              <w:left w:val="single" w:sz="4" w:space="0" w:color="auto"/>
              <w:bottom w:val="single" w:sz="4" w:space="0" w:color="auto"/>
              <w:right w:val="single" w:sz="4" w:space="0" w:color="auto"/>
            </w:tcBorders>
            <w:hideMark/>
          </w:tcPr>
          <w:p w14:paraId="13B2EF33" w14:textId="77777777" w:rsidR="0063015D" w:rsidRDefault="0063015D">
            <w:r>
              <w:t>Il y a un billard à 1.5m du milieux du mur Est.</w:t>
            </w:r>
          </w:p>
        </w:tc>
        <w:tc>
          <w:tcPr>
            <w:tcW w:w="0" w:type="auto"/>
            <w:tcBorders>
              <w:top w:val="single" w:sz="4" w:space="0" w:color="auto"/>
              <w:left w:val="single" w:sz="4" w:space="0" w:color="auto"/>
              <w:bottom w:val="single" w:sz="4" w:space="0" w:color="auto"/>
              <w:right w:val="single" w:sz="4" w:space="0" w:color="auto"/>
            </w:tcBorders>
            <w:hideMark/>
          </w:tcPr>
          <w:p w14:paraId="528F3485" w14:textId="77777777" w:rsidR="0063015D" w:rsidRDefault="0063015D">
            <w:r>
              <w:t>ko</w:t>
            </w:r>
          </w:p>
          <w:p w14:paraId="5ADEA69C" w14:textId="77777777" w:rsidR="0063015D" w:rsidRDefault="0063015D">
            <w:r>
              <w:t>21 May</w:t>
            </w:r>
          </w:p>
        </w:tc>
      </w:tr>
      <w:tr w:rsidR="0063015D" w14:paraId="10C7A08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D40A45E" w14:textId="77777777" w:rsidR="0063015D" w:rsidRDefault="0063015D">
            <w:r>
              <w:t>2ème billard</w:t>
            </w:r>
          </w:p>
        </w:tc>
        <w:tc>
          <w:tcPr>
            <w:tcW w:w="0" w:type="auto"/>
            <w:tcBorders>
              <w:top w:val="single" w:sz="4" w:space="0" w:color="auto"/>
              <w:left w:val="single" w:sz="4" w:space="0" w:color="auto"/>
              <w:bottom w:val="single" w:sz="4" w:space="0" w:color="auto"/>
              <w:right w:val="single" w:sz="4" w:space="0" w:color="auto"/>
            </w:tcBorders>
            <w:hideMark/>
          </w:tcPr>
          <w:p w14:paraId="63EEA960" w14:textId="77777777" w:rsidR="0063015D" w:rsidRDefault="0063015D">
            <w:r>
              <w:t>Il y a un autre billard espacer de 1m du premier billard.</w:t>
            </w:r>
          </w:p>
        </w:tc>
        <w:tc>
          <w:tcPr>
            <w:tcW w:w="0" w:type="auto"/>
            <w:tcBorders>
              <w:top w:val="single" w:sz="4" w:space="0" w:color="auto"/>
              <w:left w:val="single" w:sz="4" w:space="0" w:color="auto"/>
              <w:bottom w:val="single" w:sz="4" w:space="0" w:color="auto"/>
              <w:right w:val="single" w:sz="4" w:space="0" w:color="auto"/>
            </w:tcBorders>
            <w:hideMark/>
          </w:tcPr>
          <w:p w14:paraId="55E4B232" w14:textId="77777777" w:rsidR="0063015D" w:rsidRDefault="0063015D">
            <w:r>
              <w:t>ko</w:t>
            </w:r>
          </w:p>
          <w:p w14:paraId="41951EB3" w14:textId="77777777" w:rsidR="0063015D" w:rsidRDefault="0063015D">
            <w:r>
              <w:t>21 May</w:t>
            </w:r>
          </w:p>
        </w:tc>
      </w:tr>
      <w:tr w:rsidR="0063015D" w14:paraId="1F91858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56548C8" w14:textId="77777777" w:rsidR="0063015D" w:rsidRDefault="0063015D">
            <w:r>
              <w:t>baby-foot</w:t>
            </w:r>
          </w:p>
        </w:tc>
        <w:tc>
          <w:tcPr>
            <w:tcW w:w="0" w:type="auto"/>
            <w:tcBorders>
              <w:top w:val="single" w:sz="4" w:space="0" w:color="auto"/>
              <w:left w:val="single" w:sz="4" w:space="0" w:color="auto"/>
              <w:bottom w:val="single" w:sz="4" w:space="0" w:color="auto"/>
              <w:right w:val="single" w:sz="4" w:space="0" w:color="auto"/>
            </w:tcBorders>
            <w:hideMark/>
          </w:tcPr>
          <w:p w14:paraId="29A60B48" w14:textId="77777777" w:rsidR="0063015D" w:rsidRDefault="0063015D">
            <w:r>
              <w:t>il y a un 1 baby foot espacer de 1m du deuxième billard.</w:t>
            </w:r>
          </w:p>
        </w:tc>
        <w:tc>
          <w:tcPr>
            <w:tcW w:w="0" w:type="auto"/>
            <w:tcBorders>
              <w:top w:val="single" w:sz="4" w:space="0" w:color="auto"/>
              <w:left w:val="single" w:sz="4" w:space="0" w:color="auto"/>
              <w:bottom w:val="single" w:sz="4" w:space="0" w:color="auto"/>
              <w:right w:val="single" w:sz="4" w:space="0" w:color="auto"/>
            </w:tcBorders>
            <w:hideMark/>
          </w:tcPr>
          <w:p w14:paraId="620B8ED6" w14:textId="77777777" w:rsidR="0063015D" w:rsidRDefault="0063015D">
            <w:r>
              <w:t>ko</w:t>
            </w:r>
          </w:p>
          <w:p w14:paraId="7073A518" w14:textId="77777777" w:rsidR="0063015D" w:rsidRDefault="0063015D">
            <w:r>
              <w:t>21 May</w:t>
            </w:r>
          </w:p>
        </w:tc>
      </w:tr>
      <w:tr w:rsidR="0063015D" w14:paraId="73388902"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B5C0A" w14:textId="77777777" w:rsidR="0063015D" w:rsidRDefault="0063015D">
            <w:r>
              <w:t>2ème baby-foot</w:t>
            </w:r>
          </w:p>
        </w:tc>
        <w:tc>
          <w:tcPr>
            <w:tcW w:w="0" w:type="auto"/>
            <w:tcBorders>
              <w:top w:val="single" w:sz="4" w:space="0" w:color="auto"/>
              <w:left w:val="single" w:sz="4" w:space="0" w:color="auto"/>
              <w:bottom w:val="single" w:sz="4" w:space="0" w:color="auto"/>
              <w:right w:val="single" w:sz="4" w:space="0" w:color="auto"/>
            </w:tcBorders>
            <w:hideMark/>
          </w:tcPr>
          <w:p w14:paraId="2AC6ABA0" w14:textId="77777777" w:rsidR="0063015D" w:rsidRDefault="0063015D">
            <w:r>
              <w:t>il y a un baby foot espacer de 1m du premier</w:t>
            </w:r>
          </w:p>
        </w:tc>
        <w:tc>
          <w:tcPr>
            <w:tcW w:w="0" w:type="auto"/>
            <w:tcBorders>
              <w:top w:val="single" w:sz="4" w:space="0" w:color="auto"/>
              <w:left w:val="single" w:sz="4" w:space="0" w:color="auto"/>
              <w:bottom w:val="single" w:sz="4" w:space="0" w:color="auto"/>
              <w:right w:val="single" w:sz="4" w:space="0" w:color="auto"/>
            </w:tcBorders>
            <w:hideMark/>
          </w:tcPr>
          <w:p w14:paraId="22B2D140" w14:textId="77777777" w:rsidR="0063015D" w:rsidRDefault="0063015D">
            <w:r>
              <w:t>ko</w:t>
            </w:r>
          </w:p>
          <w:p w14:paraId="41123999" w14:textId="77777777" w:rsidR="0063015D" w:rsidRDefault="0063015D">
            <w:r>
              <w:t>21 May</w:t>
            </w:r>
          </w:p>
        </w:tc>
      </w:tr>
      <w:tr w:rsidR="0063015D" w14:paraId="0B22FDC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AECF72E" w14:textId="77777777" w:rsidR="0063015D" w:rsidRDefault="0063015D">
            <w:r>
              <w:t>roll ball</w:t>
            </w:r>
          </w:p>
        </w:tc>
        <w:tc>
          <w:tcPr>
            <w:tcW w:w="0" w:type="auto"/>
            <w:tcBorders>
              <w:top w:val="single" w:sz="4" w:space="0" w:color="auto"/>
              <w:left w:val="single" w:sz="4" w:space="0" w:color="auto"/>
              <w:bottom w:val="single" w:sz="4" w:space="0" w:color="auto"/>
              <w:right w:val="single" w:sz="4" w:space="0" w:color="auto"/>
            </w:tcBorders>
            <w:hideMark/>
          </w:tcPr>
          <w:p w14:paraId="4FD37774" w14:textId="77777777" w:rsidR="0063015D" w:rsidRDefault="0063015D">
            <w:r>
              <w:t>Il y a quatre roll ball (skeeball) qui se touchent au milieux du mur sud.</w:t>
            </w:r>
          </w:p>
        </w:tc>
        <w:tc>
          <w:tcPr>
            <w:tcW w:w="0" w:type="auto"/>
            <w:tcBorders>
              <w:top w:val="single" w:sz="4" w:space="0" w:color="auto"/>
              <w:left w:val="single" w:sz="4" w:space="0" w:color="auto"/>
              <w:bottom w:val="single" w:sz="4" w:space="0" w:color="auto"/>
              <w:right w:val="single" w:sz="4" w:space="0" w:color="auto"/>
            </w:tcBorders>
            <w:hideMark/>
          </w:tcPr>
          <w:p w14:paraId="7E9A6B83" w14:textId="77777777" w:rsidR="0063015D" w:rsidRDefault="0063015D">
            <w:r>
              <w:t>ko</w:t>
            </w:r>
          </w:p>
          <w:p w14:paraId="051B80A5" w14:textId="77777777" w:rsidR="0063015D" w:rsidRDefault="0063015D">
            <w:r>
              <w:t>21 May</w:t>
            </w:r>
          </w:p>
        </w:tc>
      </w:tr>
      <w:tr w:rsidR="0063015D" w14:paraId="03E10E6A"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86D9759"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7F54210C" w14:textId="77777777" w:rsidR="0063015D" w:rsidRDefault="0063015D">
            <w:r>
              <w:t>Il y a une porte tout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5984C2E4" w14:textId="77777777" w:rsidR="0063015D" w:rsidRDefault="0063015D">
            <w:r>
              <w:t>ko</w:t>
            </w:r>
          </w:p>
          <w:p w14:paraId="553596A5" w14:textId="77777777" w:rsidR="0063015D" w:rsidRDefault="0063015D">
            <w:r>
              <w:t>21 May</w:t>
            </w:r>
          </w:p>
        </w:tc>
      </w:tr>
      <w:tr w:rsidR="0063015D" w14:paraId="61BE885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BF29D25" w14:textId="77777777" w:rsidR="0063015D" w:rsidRDefault="0063015D">
            <w:r>
              <w:t>jeu de dance</w:t>
            </w:r>
          </w:p>
        </w:tc>
        <w:tc>
          <w:tcPr>
            <w:tcW w:w="0" w:type="auto"/>
            <w:tcBorders>
              <w:top w:val="single" w:sz="4" w:space="0" w:color="auto"/>
              <w:left w:val="single" w:sz="4" w:space="0" w:color="auto"/>
              <w:bottom w:val="single" w:sz="4" w:space="0" w:color="auto"/>
              <w:right w:val="single" w:sz="4" w:space="0" w:color="auto"/>
            </w:tcBorders>
            <w:hideMark/>
          </w:tcPr>
          <w:p w14:paraId="55838DD3" w14:textId="77777777" w:rsidR="0063015D" w:rsidRDefault="0063015D">
            <w:r>
              <w:t>Il y a deux jeux de dance l'un à côté de l'autre dans le coins Sud-Ouest.</w:t>
            </w:r>
          </w:p>
        </w:tc>
        <w:tc>
          <w:tcPr>
            <w:tcW w:w="0" w:type="auto"/>
            <w:tcBorders>
              <w:top w:val="single" w:sz="4" w:space="0" w:color="auto"/>
              <w:left w:val="single" w:sz="4" w:space="0" w:color="auto"/>
              <w:bottom w:val="single" w:sz="4" w:space="0" w:color="auto"/>
              <w:right w:val="single" w:sz="4" w:space="0" w:color="auto"/>
            </w:tcBorders>
            <w:hideMark/>
          </w:tcPr>
          <w:p w14:paraId="32E4BB62" w14:textId="77777777" w:rsidR="0063015D" w:rsidRDefault="0063015D">
            <w:r>
              <w:t>ko</w:t>
            </w:r>
          </w:p>
          <w:p w14:paraId="0BF56F61" w14:textId="77777777" w:rsidR="0063015D" w:rsidRDefault="0063015D">
            <w:r>
              <w:t>21 May</w:t>
            </w:r>
          </w:p>
        </w:tc>
      </w:tr>
      <w:tr w:rsidR="0063015D" w14:paraId="3A8DC89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5827DD3" w14:textId="77777777" w:rsidR="0063015D" w:rsidRDefault="0063015D">
            <w:r>
              <w:t>jeu de basket</w:t>
            </w:r>
          </w:p>
        </w:tc>
        <w:tc>
          <w:tcPr>
            <w:tcW w:w="0" w:type="auto"/>
            <w:tcBorders>
              <w:top w:val="single" w:sz="4" w:space="0" w:color="auto"/>
              <w:left w:val="single" w:sz="4" w:space="0" w:color="auto"/>
              <w:bottom w:val="single" w:sz="4" w:space="0" w:color="auto"/>
              <w:right w:val="single" w:sz="4" w:space="0" w:color="auto"/>
            </w:tcBorders>
            <w:hideMark/>
          </w:tcPr>
          <w:p w14:paraId="5A21F545" w14:textId="77777777" w:rsidR="0063015D" w:rsidRDefault="0063015D">
            <w:r>
              <w:t>Il y a 3 jeux de basket qui se touche dans le coin sud-est</w:t>
            </w:r>
          </w:p>
        </w:tc>
        <w:tc>
          <w:tcPr>
            <w:tcW w:w="0" w:type="auto"/>
            <w:tcBorders>
              <w:top w:val="single" w:sz="4" w:space="0" w:color="auto"/>
              <w:left w:val="single" w:sz="4" w:space="0" w:color="auto"/>
              <w:bottom w:val="single" w:sz="4" w:space="0" w:color="auto"/>
              <w:right w:val="single" w:sz="4" w:space="0" w:color="auto"/>
            </w:tcBorders>
            <w:hideMark/>
          </w:tcPr>
          <w:p w14:paraId="63CB4E4D" w14:textId="77777777" w:rsidR="0063015D" w:rsidRDefault="0063015D">
            <w:r>
              <w:t>ko</w:t>
            </w:r>
          </w:p>
          <w:p w14:paraId="0987D1F1" w14:textId="77777777" w:rsidR="0063015D" w:rsidRDefault="0063015D">
            <w:r>
              <w:t>21 May</w:t>
            </w:r>
          </w:p>
        </w:tc>
      </w:tr>
      <w:tr w:rsidR="0063015D" w14:paraId="56C3B33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6C5531FA" w14:textId="77777777" w:rsidR="0063015D" w:rsidRDefault="0063015D">
            <w:r>
              <w:t>bande d'arcade</w:t>
            </w:r>
          </w:p>
        </w:tc>
        <w:tc>
          <w:tcPr>
            <w:tcW w:w="0" w:type="auto"/>
            <w:tcBorders>
              <w:top w:val="single" w:sz="4" w:space="0" w:color="auto"/>
              <w:left w:val="single" w:sz="4" w:space="0" w:color="auto"/>
              <w:bottom w:val="single" w:sz="4" w:space="0" w:color="auto"/>
              <w:right w:val="single" w:sz="4" w:space="0" w:color="auto"/>
            </w:tcBorders>
            <w:hideMark/>
          </w:tcPr>
          <w:p w14:paraId="1B6B3DF5" w14:textId="77777777" w:rsidR="0063015D" w:rsidRDefault="0063015D">
            <w:r>
              <w:t>Il y a 5 bande d'arcade l'un à côté de l'autre. Elles touchent le mur nord et sont juste à côté du jeu de moto.</w:t>
            </w:r>
          </w:p>
        </w:tc>
        <w:tc>
          <w:tcPr>
            <w:tcW w:w="0" w:type="auto"/>
            <w:tcBorders>
              <w:top w:val="single" w:sz="4" w:space="0" w:color="auto"/>
              <w:left w:val="single" w:sz="4" w:space="0" w:color="auto"/>
              <w:bottom w:val="single" w:sz="4" w:space="0" w:color="auto"/>
              <w:right w:val="single" w:sz="4" w:space="0" w:color="auto"/>
            </w:tcBorders>
            <w:hideMark/>
          </w:tcPr>
          <w:p w14:paraId="7C349679" w14:textId="77777777" w:rsidR="0063015D" w:rsidRDefault="0063015D">
            <w:r>
              <w:t>ko</w:t>
            </w:r>
          </w:p>
          <w:p w14:paraId="087DA230" w14:textId="77777777" w:rsidR="0063015D" w:rsidRDefault="0063015D">
            <w:r>
              <w:lastRenderedPageBreak/>
              <w:t>21 May</w:t>
            </w:r>
          </w:p>
        </w:tc>
      </w:tr>
      <w:tr w:rsidR="0063015D" w14:paraId="7F82C63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BF7CDB" w14:textId="77777777" w:rsidR="0063015D" w:rsidRDefault="0063015D">
            <w:r>
              <w:lastRenderedPageBreak/>
              <w:t>fenêtre</w:t>
            </w:r>
          </w:p>
        </w:tc>
        <w:tc>
          <w:tcPr>
            <w:tcW w:w="0" w:type="auto"/>
            <w:tcBorders>
              <w:top w:val="single" w:sz="4" w:space="0" w:color="auto"/>
              <w:left w:val="single" w:sz="4" w:space="0" w:color="auto"/>
              <w:bottom w:val="single" w:sz="4" w:space="0" w:color="auto"/>
              <w:right w:val="single" w:sz="4" w:space="0" w:color="auto"/>
            </w:tcBorders>
            <w:hideMark/>
          </w:tcPr>
          <w:p w14:paraId="4925ADA8" w14:textId="77777777" w:rsidR="0063015D" w:rsidRDefault="0063015D">
            <w:r>
              <w:t>Il y a une baie vitrée sur le mur est.</w:t>
            </w:r>
          </w:p>
        </w:tc>
        <w:tc>
          <w:tcPr>
            <w:tcW w:w="0" w:type="auto"/>
            <w:tcBorders>
              <w:top w:val="single" w:sz="4" w:space="0" w:color="auto"/>
              <w:left w:val="single" w:sz="4" w:space="0" w:color="auto"/>
              <w:bottom w:val="single" w:sz="4" w:space="0" w:color="auto"/>
              <w:right w:val="single" w:sz="4" w:space="0" w:color="auto"/>
            </w:tcBorders>
            <w:hideMark/>
          </w:tcPr>
          <w:p w14:paraId="4583E68A" w14:textId="77777777" w:rsidR="0063015D" w:rsidRDefault="0063015D">
            <w:r>
              <w:t>ko</w:t>
            </w:r>
          </w:p>
          <w:p w14:paraId="7030142C" w14:textId="77777777" w:rsidR="0063015D" w:rsidRDefault="0063015D">
            <w:r>
              <w:t>21 May</w:t>
            </w:r>
          </w:p>
        </w:tc>
      </w:tr>
    </w:tbl>
    <w:p w14:paraId="56FBB527" w14:textId="77777777" w:rsidR="0063015D" w:rsidRDefault="0063015D" w:rsidP="0063015D">
      <w:pPr>
        <w:pStyle w:val="Titre4"/>
        <w:rPr>
          <w:rFonts w:ascii="Calibri" w:eastAsia="Calibri" w:hAnsi="Calibri" w:cs="Calibri"/>
          <w:sz w:val="20"/>
          <w:szCs w:val="20"/>
        </w:rPr>
      </w:pPr>
      <w:r>
        <w:t>D-01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23"/>
        <w:gridCol w:w="6718"/>
        <w:gridCol w:w="725"/>
      </w:tblGrid>
      <w:tr w:rsidR="0063015D" w14:paraId="501EF8DC"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1616C6B" w14:textId="77777777" w:rsidR="0063015D" w:rsidRDefault="0063015D">
            <w:r>
              <w:t>piscine</w:t>
            </w:r>
          </w:p>
        </w:tc>
        <w:tc>
          <w:tcPr>
            <w:tcW w:w="0" w:type="auto"/>
            <w:tcBorders>
              <w:top w:val="single" w:sz="4" w:space="0" w:color="auto"/>
              <w:left w:val="single" w:sz="4" w:space="0" w:color="auto"/>
              <w:bottom w:val="single" w:sz="4" w:space="0" w:color="auto"/>
              <w:right w:val="single" w:sz="4" w:space="0" w:color="auto"/>
            </w:tcBorders>
            <w:hideMark/>
          </w:tcPr>
          <w:p w14:paraId="6188F0C7" w14:textId="77777777" w:rsidR="0063015D" w:rsidRDefault="0063015D">
            <w:r>
              <w:t>il y a une piscine de 5m de long sur 3 de large au centre de la pièces</w:t>
            </w:r>
          </w:p>
        </w:tc>
        <w:tc>
          <w:tcPr>
            <w:tcW w:w="0" w:type="auto"/>
            <w:tcBorders>
              <w:top w:val="single" w:sz="4" w:space="0" w:color="auto"/>
              <w:left w:val="single" w:sz="4" w:space="0" w:color="auto"/>
              <w:bottom w:val="single" w:sz="4" w:space="0" w:color="auto"/>
              <w:right w:val="single" w:sz="4" w:space="0" w:color="auto"/>
            </w:tcBorders>
            <w:hideMark/>
          </w:tcPr>
          <w:p w14:paraId="5D89ED10" w14:textId="77777777" w:rsidR="0063015D" w:rsidRDefault="0063015D">
            <w:r>
              <w:t>OK</w:t>
            </w:r>
          </w:p>
          <w:p w14:paraId="0F5878CD" w14:textId="77777777" w:rsidR="0063015D" w:rsidRDefault="0063015D">
            <w:r>
              <w:t>21 May</w:t>
            </w:r>
          </w:p>
        </w:tc>
      </w:tr>
      <w:tr w:rsidR="0063015D" w14:paraId="580462D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F3DE617" w14:textId="77777777" w:rsidR="0063015D" w:rsidRDefault="0063015D">
            <w:r>
              <w:t>transat</w:t>
            </w:r>
          </w:p>
        </w:tc>
        <w:tc>
          <w:tcPr>
            <w:tcW w:w="0" w:type="auto"/>
            <w:tcBorders>
              <w:top w:val="single" w:sz="4" w:space="0" w:color="auto"/>
              <w:left w:val="single" w:sz="4" w:space="0" w:color="auto"/>
              <w:bottom w:val="single" w:sz="4" w:space="0" w:color="auto"/>
              <w:right w:val="single" w:sz="4" w:space="0" w:color="auto"/>
            </w:tcBorders>
            <w:hideMark/>
          </w:tcPr>
          <w:p w14:paraId="14B0D5DA" w14:textId="77777777" w:rsidR="0063015D" w:rsidRDefault="0063015D">
            <w:r>
              <w:t>il y a 4 transat  le long de la piscine a gauche</w:t>
            </w:r>
          </w:p>
        </w:tc>
        <w:tc>
          <w:tcPr>
            <w:tcW w:w="0" w:type="auto"/>
            <w:tcBorders>
              <w:top w:val="single" w:sz="4" w:space="0" w:color="auto"/>
              <w:left w:val="single" w:sz="4" w:space="0" w:color="auto"/>
              <w:bottom w:val="single" w:sz="4" w:space="0" w:color="auto"/>
              <w:right w:val="single" w:sz="4" w:space="0" w:color="auto"/>
            </w:tcBorders>
            <w:hideMark/>
          </w:tcPr>
          <w:p w14:paraId="5F08C956" w14:textId="77777777" w:rsidR="0063015D" w:rsidRDefault="0063015D">
            <w:r>
              <w:t>OK</w:t>
            </w:r>
          </w:p>
          <w:p w14:paraId="6F20CA78" w14:textId="77777777" w:rsidR="0063015D" w:rsidRDefault="0063015D">
            <w:r>
              <w:t>21 May</w:t>
            </w:r>
          </w:p>
        </w:tc>
      </w:tr>
      <w:tr w:rsidR="0063015D" w14:paraId="1AF8AC35"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B4FC444" w14:textId="77777777" w:rsidR="0063015D" w:rsidRDefault="0063015D">
            <w:r>
              <w:t>sauna</w:t>
            </w:r>
          </w:p>
        </w:tc>
        <w:tc>
          <w:tcPr>
            <w:tcW w:w="0" w:type="auto"/>
            <w:tcBorders>
              <w:top w:val="single" w:sz="4" w:space="0" w:color="auto"/>
              <w:left w:val="single" w:sz="4" w:space="0" w:color="auto"/>
              <w:bottom w:val="single" w:sz="4" w:space="0" w:color="auto"/>
              <w:right w:val="single" w:sz="4" w:space="0" w:color="auto"/>
            </w:tcBorders>
            <w:hideMark/>
          </w:tcPr>
          <w:p w14:paraId="7E294475" w14:textId="77777777" w:rsidR="0063015D" w:rsidRDefault="0063015D">
            <w:r>
              <w:t>il y a un sauna dans le coin en haut a droite 2m sur 1m50</w:t>
            </w:r>
          </w:p>
        </w:tc>
        <w:tc>
          <w:tcPr>
            <w:tcW w:w="0" w:type="auto"/>
            <w:tcBorders>
              <w:top w:val="single" w:sz="4" w:space="0" w:color="auto"/>
              <w:left w:val="single" w:sz="4" w:space="0" w:color="auto"/>
              <w:bottom w:val="single" w:sz="4" w:space="0" w:color="auto"/>
              <w:right w:val="single" w:sz="4" w:space="0" w:color="auto"/>
            </w:tcBorders>
            <w:hideMark/>
          </w:tcPr>
          <w:p w14:paraId="103441F4" w14:textId="77777777" w:rsidR="0063015D" w:rsidRDefault="0063015D">
            <w:r>
              <w:t>OK</w:t>
            </w:r>
          </w:p>
          <w:p w14:paraId="3FD2F473" w14:textId="77777777" w:rsidR="0063015D" w:rsidRDefault="0063015D">
            <w:r>
              <w:t>21 May</w:t>
            </w:r>
          </w:p>
        </w:tc>
      </w:tr>
      <w:tr w:rsidR="0063015D" w14:paraId="25D30C0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0F32B38"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1BCDE581" w14:textId="77777777" w:rsidR="0063015D" w:rsidRDefault="0063015D">
            <w:r>
              <w:t>sur le mur sud il y a une porte a 1m du mur de l 'est</w:t>
            </w:r>
          </w:p>
        </w:tc>
        <w:tc>
          <w:tcPr>
            <w:tcW w:w="0" w:type="auto"/>
            <w:tcBorders>
              <w:top w:val="single" w:sz="4" w:space="0" w:color="auto"/>
              <w:left w:val="single" w:sz="4" w:space="0" w:color="auto"/>
              <w:bottom w:val="single" w:sz="4" w:space="0" w:color="auto"/>
              <w:right w:val="single" w:sz="4" w:space="0" w:color="auto"/>
            </w:tcBorders>
            <w:hideMark/>
          </w:tcPr>
          <w:p w14:paraId="44EA3764" w14:textId="77777777" w:rsidR="0063015D" w:rsidRDefault="0063015D">
            <w:r>
              <w:t>OK</w:t>
            </w:r>
          </w:p>
          <w:p w14:paraId="685BD3A3" w14:textId="77777777" w:rsidR="0063015D" w:rsidRDefault="0063015D">
            <w:r>
              <w:t>21 May</w:t>
            </w:r>
          </w:p>
        </w:tc>
      </w:tr>
      <w:tr w:rsidR="0063015D" w14:paraId="43C12A8B"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C812D07"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72A94021" w14:textId="77777777" w:rsidR="0063015D" w:rsidRDefault="0063015D">
            <w:r>
              <w:t>il y une bais vitré sur le mur ouest,  il y une bais vitré sur le mur nord</w:t>
            </w:r>
          </w:p>
        </w:tc>
        <w:tc>
          <w:tcPr>
            <w:tcW w:w="0" w:type="auto"/>
            <w:tcBorders>
              <w:top w:val="single" w:sz="4" w:space="0" w:color="auto"/>
              <w:left w:val="single" w:sz="4" w:space="0" w:color="auto"/>
              <w:bottom w:val="single" w:sz="4" w:space="0" w:color="auto"/>
              <w:right w:val="single" w:sz="4" w:space="0" w:color="auto"/>
            </w:tcBorders>
            <w:hideMark/>
          </w:tcPr>
          <w:p w14:paraId="620E22FA" w14:textId="77777777" w:rsidR="0063015D" w:rsidRDefault="0063015D">
            <w:r>
              <w:t>OK</w:t>
            </w:r>
          </w:p>
          <w:p w14:paraId="5360CDBA" w14:textId="77777777" w:rsidR="0063015D" w:rsidRDefault="0063015D">
            <w:r>
              <w:t>21 May</w:t>
            </w:r>
          </w:p>
        </w:tc>
      </w:tr>
    </w:tbl>
    <w:p w14:paraId="6489E565" w14:textId="77777777" w:rsidR="0063015D" w:rsidRDefault="0063015D" w:rsidP="0063015D">
      <w:pPr>
        <w:pStyle w:val="Titre4"/>
        <w:rPr>
          <w:rFonts w:ascii="Calibri" w:eastAsia="Calibri" w:hAnsi="Calibri" w:cs="Calibri"/>
          <w:sz w:val="20"/>
          <w:szCs w:val="20"/>
        </w:rPr>
      </w:pPr>
      <w:r>
        <w:t>D16 Salle de classe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543"/>
        <w:gridCol w:w="6988"/>
        <w:gridCol w:w="529"/>
      </w:tblGrid>
      <w:tr w:rsidR="0063015D" w14:paraId="23B07449"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193237CC" w14:textId="77777777" w:rsidR="0063015D" w:rsidRDefault="0063015D">
            <w:r>
              <w:t>Emplacement</w:t>
            </w:r>
          </w:p>
        </w:tc>
        <w:tc>
          <w:tcPr>
            <w:tcW w:w="0" w:type="auto"/>
            <w:tcBorders>
              <w:top w:val="single" w:sz="4" w:space="0" w:color="auto"/>
              <w:left w:val="single" w:sz="4" w:space="0" w:color="auto"/>
              <w:bottom w:val="single" w:sz="4" w:space="0" w:color="auto"/>
              <w:right w:val="single" w:sz="4" w:space="0" w:color="auto"/>
            </w:tcBorders>
            <w:hideMark/>
          </w:tcPr>
          <w:p w14:paraId="36935A5D" w14:textId="77777777" w:rsidR="0063015D" w:rsidRDefault="0063015D">
            <w:r>
              <w:t>Elle est en D16</w:t>
            </w:r>
          </w:p>
        </w:tc>
        <w:tc>
          <w:tcPr>
            <w:tcW w:w="0" w:type="auto"/>
            <w:tcBorders>
              <w:top w:val="single" w:sz="4" w:space="0" w:color="auto"/>
              <w:left w:val="single" w:sz="4" w:space="0" w:color="auto"/>
              <w:bottom w:val="single" w:sz="4" w:space="0" w:color="auto"/>
              <w:right w:val="single" w:sz="4" w:space="0" w:color="auto"/>
            </w:tcBorders>
            <w:hideMark/>
          </w:tcPr>
          <w:p w14:paraId="4DFE5FAD" w14:textId="77777777" w:rsidR="0063015D" w:rsidRDefault="0063015D">
            <w:r>
              <w:t>OK</w:t>
            </w:r>
          </w:p>
          <w:p w14:paraId="32A94B09" w14:textId="77777777" w:rsidR="0063015D" w:rsidRDefault="0063015D">
            <w:r>
              <w:t>21 May</w:t>
            </w:r>
          </w:p>
        </w:tc>
      </w:tr>
      <w:tr w:rsidR="0063015D" w14:paraId="5A1FBD3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4369CA18" w14:textId="77777777" w:rsidR="0063015D" w:rsidRDefault="0063015D">
            <w:r>
              <w:t>table</w:t>
            </w:r>
          </w:p>
        </w:tc>
        <w:tc>
          <w:tcPr>
            <w:tcW w:w="0" w:type="auto"/>
            <w:tcBorders>
              <w:top w:val="single" w:sz="4" w:space="0" w:color="auto"/>
              <w:left w:val="single" w:sz="4" w:space="0" w:color="auto"/>
              <w:bottom w:val="single" w:sz="4" w:space="0" w:color="auto"/>
              <w:right w:val="single" w:sz="4" w:space="0" w:color="auto"/>
            </w:tcBorders>
            <w:hideMark/>
          </w:tcPr>
          <w:p w14:paraId="4C7ACFB0" w14:textId="77777777" w:rsidR="0063015D" w:rsidRDefault="0063015D">
            <w:r>
              <w:t>Il y a 3 rangé de 4 tables.  Espacer de toute la même chose. La première rangé est à 1m du bureau du professeur.  Les rangé de table sont à 1 m40 d'espace entre elle. Les tables font 1m50 de longueur et 1m de largeur.</w:t>
            </w:r>
          </w:p>
        </w:tc>
        <w:tc>
          <w:tcPr>
            <w:tcW w:w="0" w:type="auto"/>
            <w:tcBorders>
              <w:top w:val="single" w:sz="4" w:space="0" w:color="auto"/>
              <w:left w:val="single" w:sz="4" w:space="0" w:color="auto"/>
              <w:bottom w:val="single" w:sz="4" w:space="0" w:color="auto"/>
              <w:right w:val="single" w:sz="4" w:space="0" w:color="auto"/>
            </w:tcBorders>
            <w:hideMark/>
          </w:tcPr>
          <w:p w14:paraId="1E7E6C08" w14:textId="77777777" w:rsidR="0063015D" w:rsidRDefault="0063015D">
            <w:r>
              <w:t>OK</w:t>
            </w:r>
          </w:p>
          <w:p w14:paraId="73032141" w14:textId="77777777" w:rsidR="0063015D" w:rsidRDefault="0063015D">
            <w:r>
              <w:t>21 May</w:t>
            </w:r>
          </w:p>
        </w:tc>
      </w:tr>
      <w:tr w:rsidR="0063015D" w14:paraId="386498D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EAAB18A" w14:textId="77777777" w:rsidR="0063015D" w:rsidRDefault="0063015D">
            <w:r>
              <w:t>porte</w:t>
            </w:r>
          </w:p>
        </w:tc>
        <w:tc>
          <w:tcPr>
            <w:tcW w:w="0" w:type="auto"/>
            <w:tcBorders>
              <w:top w:val="single" w:sz="4" w:space="0" w:color="auto"/>
              <w:left w:val="single" w:sz="4" w:space="0" w:color="auto"/>
              <w:bottom w:val="single" w:sz="4" w:space="0" w:color="auto"/>
              <w:right w:val="single" w:sz="4" w:space="0" w:color="auto"/>
            </w:tcBorders>
            <w:hideMark/>
          </w:tcPr>
          <w:p w14:paraId="4569A458" w14:textId="77777777" w:rsidR="0063015D" w:rsidRDefault="0063015D">
            <w:r>
              <w:t>Il y a une porte tout à droite sur le mur nord</w:t>
            </w:r>
          </w:p>
        </w:tc>
        <w:tc>
          <w:tcPr>
            <w:tcW w:w="0" w:type="auto"/>
            <w:tcBorders>
              <w:top w:val="single" w:sz="4" w:space="0" w:color="auto"/>
              <w:left w:val="single" w:sz="4" w:space="0" w:color="auto"/>
              <w:bottom w:val="single" w:sz="4" w:space="0" w:color="auto"/>
              <w:right w:val="single" w:sz="4" w:space="0" w:color="auto"/>
            </w:tcBorders>
            <w:hideMark/>
          </w:tcPr>
          <w:p w14:paraId="00D29A11" w14:textId="77777777" w:rsidR="0063015D" w:rsidRDefault="0063015D">
            <w:r>
              <w:t>OK</w:t>
            </w:r>
          </w:p>
          <w:p w14:paraId="2A6D2657" w14:textId="77777777" w:rsidR="0063015D" w:rsidRDefault="0063015D">
            <w:r>
              <w:t>21 May</w:t>
            </w:r>
          </w:p>
        </w:tc>
      </w:tr>
      <w:tr w:rsidR="0063015D" w14:paraId="072535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496A03" w14:textId="77777777" w:rsidR="0063015D" w:rsidRDefault="0063015D">
            <w:r>
              <w:t>tableau noir</w:t>
            </w:r>
          </w:p>
        </w:tc>
        <w:tc>
          <w:tcPr>
            <w:tcW w:w="0" w:type="auto"/>
            <w:tcBorders>
              <w:top w:val="single" w:sz="4" w:space="0" w:color="auto"/>
              <w:left w:val="single" w:sz="4" w:space="0" w:color="auto"/>
              <w:bottom w:val="single" w:sz="4" w:space="0" w:color="auto"/>
              <w:right w:val="single" w:sz="4" w:space="0" w:color="auto"/>
            </w:tcBorders>
            <w:hideMark/>
          </w:tcPr>
          <w:p w14:paraId="4974995B" w14:textId="77777777" w:rsidR="0063015D" w:rsidRDefault="0063015D">
            <w:r>
              <w:t>Il y a un tableau noir au milieux sur le mur tout à l'Est.</w:t>
            </w:r>
          </w:p>
        </w:tc>
        <w:tc>
          <w:tcPr>
            <w:tcW w:w="0" w:type="auto"/>
            <w:tcBorders>
              <w:top w:val="single" w:sz="4" w:space="0" w:color="auto"/>
              <w:left w:val="single" w:sz="4" w:space="0" w:color="auto"/>
              <w:bottom w:val="single" w:sz="4" w:space="0" w:color="auto"/>
              <w:right w:val="single" w:sz="4" w:space="0" w:color="auto"/>
            </w:tcBorders>
            <w:hideMark/>
          </w:tcPr>
          <w:p w14:paraId="192C0E9A" w14:textId="77777777" w:rsidR="0063015D" w:rsidRDefault="0063015D">
            <w:r>
              <w:t>OK</w:t>
            </w:r>
          </w:p>
          <w:p w14:paraId="4A38FBEB" w14:textId="77777777" w:rsidR="0063015D" w:rsidRDefault="0063015D">
            <w:r>
              <w:t>21 May</w:t>
            </w:r>
          </w:p>
        </w:tc>
      </w:tr>
      <w:tr w:rsidR="0063015D" w14:paraId="6661E6A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9797C2C" w14:textId="77777777" w:rsidR="0063015D" w:rsidRDefault="0063015D">
            <w:r>
              <w:t>bureau professeure</w:t>
            </w:r>
          </w:p>
        </w:tc>
        <w:tc>
          <w:tcPr>
            <w:tcW w:w="0" w:type="auto"/>
            <w:tcBorders>
              <w:top w:val="single" w:sz="4" w:space="0" w:color="auto"/>
              <w:left w:val="single" w:sz="4" w:space="0" w:color="auto"/>
              <w:bottom w:val="single" w:sz="4" w:space="0" w:color="auto"/>
              <w:right w:val="single" w:sz="4" w:space="0" w:color="auto"/>
            </w:tcBorders>
            <w:hideMark/>
          </w:tcPr>
          <w:p w14:paraId="049D713D" w14:textId="77777777" w:rsidR="0063015D" w:rsidRDefault="0063015D">
            <w:r>
              <w:t>Un bureau qui est à 1m de la fenêtre qui est le plus proche du tableau. Il fait 2m de long et 1m de large</w:t>
            </w:r>
          </w:p>
        </w:tc>
        <w:tc>
          <w:tcPr>
            <w:tcW w:w="0" w:type="auto"/>
            <w:tcBorders>
              <w:top w:val="single" w:sz="4" w:space="0" w:color="auto"/>
              <w:left w:val="single" w:sz="4" w:space="0" w:color="auto"/>
              <w:bottom w:val="single" w:sz="4" w:space="0" w:color="auto"/>
              <w:right w:val="single" w:sz="4" w:space="0" w:color="auto"/>
            </w:tcBorders>
            <w:hideMark/>
          </w:tcPr>
          <w:p w14:paraId="270DEF0E" w14:textId="77777777" w:rsidR="0063015D" w:rsidRDefault="0063015D">
            <w:r>
              <w:t>OK</w:t>
            </w:r>
          </w:p>
          <w:p w14:paraId="5C98A0E9" w14:textId="77777777" w:rsidR="0063015D" w:rsidRDefault="0063015D">
            <w:r>
              <w:t>21 May</w:t>
            </w:r>
          </w:p>
        </w:tc>
      </w:tr>
      <w:tr w:rsidR="0063015D" w14:paraId="05A52018"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54DA96F8" w14:textId="77777777" w:rsidR="0063015D" w:rsidRDefault="0063015D">
            <w:r>
              <w:t>ordinateur</w:t>
            </w:r>
          </w:p>
        </w:tc>
        <w:tc>
          <w:tcPr>
            <w:tcW w:w="0" w:type="auto"/>
            <w:tcBorders>
              <w:top w:val="single" w:sz="4" w:space="0" w:color="auto"/>
              <w:left w:val="single" w:sz="4" w:space="0" w:color="auto"/>
              <w:bottom w:val="single" w:sz="4" w:space="0" w:color="auto"/>
              <w:right w:val="single" w:sz="4" w:space="0" w:color="auto"/>
            </w:tcBorders>
            <w:hideMark/>
          </w:tcPr>
          <w:p w14:paraId="60DE7D10" w14:textId="77777777" w:rsidR="0063015D" w:rsidRDefault="0063015D">
            <w:r>
              <w:t>Il y a un ordinateur sur la table du professeur</w:t>
            </w:r>
          </w:p>
        </w:tc>
        <w:tc>
          <w:tcPr>
            <w:tcW w:w="0" w:type="auto"/>
            <w:tcBorders>
              <w:top w:val="single" w:sz="4" w:space="0" w:color="auto"/>
              <w:left w:val="single" w:sz="4" w:space="0" w:color="auto"/>
              <w:bottom w:val="single" w:sz="4" w:space="0" w:color="auto"/>
              <w:right w:val="single" w:sz="4" w:space="0" w:color="auto"/>
            </w:tcBorders>
            <w:hideMark/>
          </w:tcPr>
          <w:p w14:paraId="5270A7E7" w14:textId="77777777" w:rsidR="0063015D" w:rsidRDefault="0063015D">
            <w:r>
              <w:t>OK</w:t>
            </w:r>
          </w:p>
          <w:p w14:paraId="46E621A2" w14:textId="77777777" w:rsidR="0063015D" w:rsidRDefault="0063015D">
            <w:r>
              <w:t>21 May</w:t>
            </w:r>
          </w:p>
        </w:tc>
      </w:tr>
      <w:tr w:rsidR="0063015D" w14:paraId="051CCAE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ACCDCD6" w14:textId="77777777" w:rsidR="0063015D" w:rsidRDefault="0063015D">
            <w:r>
              <w:t>fenêtre</w:t>
            </w:r>
          </w:p>
        </w:tc>
        <w:tc>
          <w:tcPr>
            <w:tcW w:w="0" w:type="auto"/>
            <w:tcBorders>
              <w:top w:val="single" w:sz="4" w:space="0" w:color="auto"/>
              <w:left w:val="single" w:sz="4" w:space="0" w:color="auto"/>
              <w:bottom w:val="single" w:sz="4" w:space="0" w:color="auto"/>
              <w:right w:val="single" w:sz="4" w:space="0" w:color="auto"/>
            </w:tcBorders>
            <w:hideMark/>
          </w:tcPr>
          <w:p w14:paraId="1040C65A" w14:textId="77777777" w:rsidR="0063015D" w:rsidRDefault="0063015D">
            <w:r>
              <w:t>Il y a des fenêtre de 1m de large et 1.5m de hauteur. Il y en a 3 sur le mur opposer de la porte. qui sont espacer de la même chose</w:t>
            </w:r>
          </w:p>
        </w:tc>
        <w:tc>
          <w:tcPr>
            <w:tcW w:w="0" w:type="auto"/>
            <w:tcBorders>
              <w:top w:val="single" w:sz="4" w:space="0" w:color="auto"/>
              <w:left w:val="single" w:sz="4" w:space="0" w:color="auto"/>
              <w:bottom w:val="single" w:sz="4" w:space="0" w:color="auto"/>
              <w:right w:val="single" w:sz="4" w:space="0" w:color="auto"/>
            </w:tcBorders>
            <w:hideMark/>
          </w:tcPr>
          <w:p w14:paraId="20061E8C" w14:textId="77777777" w:rsidR="0063015D" w:rsidRDefault="0063015D">
            <w:r>
              <w:t>OK</w:t>
            </w:r>
          </w:p>
          <w:p w14:paraId="25CEAF03" w14:textId="77777777" w:rsidR="0063015D" w:rsidRDefault="0063015D">
            <w:r>
              <w:t>21 May</w:t>
            </w:r>
          </w:p>
        </w:tc>
      </w:tr>
      <w:tr w:rsidR="0063015D" w14:paraId="770E9BA1"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C9FC379" w14:textId="77777777" w:rsidR="0063015D" w:rsidRDefault="0063015D">
            <w:r>
              <w:t>carte du monde</w:t>
            </w:r>
          </w:p>
        </w:tc>
        <w:tc>
          <w:tcPr>
            <w:tcW w:w="0" w:type="auto"/>
            <w:tcBorders>
              <w:top w:val="single" w:sz="4" w:space="0" w:color="auto"/>
              <w:left w:val="single" w:sz="4" w:space="0" w:color="auto"/>
              <w:bottom w:val="single" w:sz="4" w:space="0" w:color="auto"/>
              <w:right w:val="single" w:sz="4" w:space="0" w:color="auto"/>
            </w:tcBorders>
            <w:hideMark/>
          </w:tcPr>
          <w:p w14:paraId="581AD977" w14:textId="77777777" w:rsidR="0063015D" w:rsidRDefault="0063015D">
            <w:r>
              <w:t>il y a une carte du monde qui est à 1.5m de hauteur. La carte fait 1m de large et 75cm de hauteur. Qui est au milieu du mur nord</w:t>
            </w:r>
          </w:p>
        </w:tc>
        <w:tc>
          <w:tcPr>
            <w:tcW w:w="0" w:type="auto"/>
            <w:tcBorders>
              <w:top w:val="single" w:sz="4" w:space="0" w:color="auto"/>
              <w:left w:val="single" w:sz="4" w:space="0" w:color="auto"/>
              <w:bottom w:val="single" w:sz="4" w:space="0" w:color="auto"/>
              <w:right w:val="single" w:sz="4" w:space="0" w:color="auto"/>
            </w:tcBorders>
            <w:hideMark/>
          </w:tcPr>
          <w:p w14:paraId="19158246" w14:textId="77777777" w:rsidR="0063015D" w:rsidRDefault="0063015D">
            <w:r>
              <w:t>OK</w:t>
            </w:r>
          </w:p>
          <w:p w14:paraId="69337B50" w14:textId="77777777" w:rsidR="0063015D" w:rsidRDefault="0063015D">
            <w:r>
              <w:t>21 May</w:t>
            </w:r>
          </w:p>
        </w:tc>
      </w:tr>
      <w:tr w:rsidR="0063015D" w14:paraId="6DFD5ACD"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06755B17" w14:textId="77777777" w:rsidR="0063015D" w:rsidRDefault="0063015D">
            <w:r>
              <w:t>armoire</w:t>
            </w:r>
          </w:p>
        </w:tc>
        <w:tc>
          <w:tcPr>
            <w:tcW w:w="0" w:type="auto"/>
            <w:tcBorders>
              <w:top w:val="single" w:sz="4" w:space="0" w:color="auto"/>
              <w:left w:val="single" w:sz="4" w:space="0" w:color="auto"/>
              <w:bottom w:val="single" w:sz="4" w:space="0" w:color="auto"/>
              <w:right w:val="single" w:sz="4" w:space="0" w:color="auto"/>
            </w:tcBorders>
            <w:hideMark/>
          </w:tcPr>
          <w:p w14:paraId="5F342E89" w14:textId="77777777" w:rsidR="0063015D" w:rsidRDefault="0063015D">
            <w:r>
              <w:t>Il y a une grande armoire qui touche le mur sud qui fait 75cm de large et 2m de long</w:t>
            </w:r>
          </w:p>
        </w:tc>
        <w:tc>
          <w:tcPr>
            <w:tcW w:w="0" w:type="auto"/>
            <w:tcBorders>
              <w:top w:val="single" w:sz="4" w:space="0" w:color="auto"/>
              <w:left w:val="single" w:sz="4" w:space="0" w:color="auto"/>
              <w:bottom w:val="single" w:sz="4" w:space="0" w:color="auto"/>
              <w:right w:val="single" w:sz="4" w:space="0" w:color="auto"/>
            </w:tcBorders>
            <w:hideMark/>
          </w:tcPr>
          <w:p w14:paraId="6FEA2BE9" w14:textId="77777777" w:rsidR="0063015D" w:rsidRDefault="0063015D">
            <w:r>
              <w:t>OK</w:t>
            </w:r>
          </w:p>
          <w:p w14:paraId="05A38A4D" w14:textId="77777777" w:rsidR="0063015D" w:rsidRDefault="0063015D">
            <w:r>
              <w:t>21 May</w:t>
            </w:r>
          </w:p>
        </w:tc>
      </w:tr>
      <w:tr w:rsidR="0063015D" w14:paraId="4D6BA946"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B915878" w14:textId="77777777" w:rsidR="0063015D" w:rsidRDefault="0063015D">
            <w:r>
              <w:t>Plante</w:t>
            </w:r>
          </w:p>
        </w:tc>
        <w:tc>
          <w:tcPr>
            <w:tcW w:w="0" w:type="auto"/>
            <w:tcBorders>
              <w:top w:val="single" w:sz="4" w:space="0" w:color="auto"/>
              <w:left w:val="single" w:sz="4" w:space="0" w:color="auto"/>
              <w:bottom w:val="single" w:sz="4" w:space="0" w:color="auto"/>
              <w:right w:val="single" w:sz="4" w:space="0" w:color="auto"/>
            </w:tcBorders>
            <w:hideMark/>
          </w:tcPr>
          <w:p w14:paraId="01FBBFF3" w14:textId="77777777" w:rsidR="0063015D" w:rsidRDefault="0063015D">
            <w:r>
              <w:t>Il y a une plante au coin derrière le bureau.</w:t>
            </w:r>
          </w:p>
        </w:tc>
        <w:tc>
          <w:tcPr>
            <w:tcW w:w="0" w:type="auto"/>
            <w:tcBorders>
              <w:top w:val="single" w:sz="4" w:space="0" w:color="auto"/>
              <w:left w:val="single" w:sz="4" w:space="0" w:color="auto"/>
              <w:bottom w:val="single" w:sz="4" w:space="0" w:color="auto"/>
              <w:right w:val="single" w:sz="4" w:space="0" w:color="auto"/>
            </w:tcBorders>
            <w:hideMark/>
          </w:tcPr>
          <w:p w14:paraId="31FF8447" w14:textId="77777777" w:rsidR="0063015D" w:rsidRDefault="0063015D">
            <w:r>
              <w:t>OK</w:t>
            </w:r>
          </w:p>
          <w:p w14:paraId="328257B6" w14:textId="77777777" w:rsidR="0063015D" w:rsidRDefault="0063015D">
            <w:r>
              <w:t>21 May</w:t>
            </w:r>
          </w:p>
        </w:tc>
      </w:tr>
      <w:tr w:rsidR="0063015D" w14:paraId="30A447E7"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3649B933" w14:textId="77777777" w:rsidR="0063015D" w:rsidRDefault="0063015D">
            <w:r>
              <w:t>chaise</w:t>
            </w:r>
          </w:p>
        </w:tc>
        <w:tc>
          <w:tcPr>
            <w:tcW w:w="0" w:type="auto"/>
            <w:tcBorders>
              <w:top w:val="single" w:sz="4" w:space="0" w:color="auto"/>
              <w:left w:val="single" w:sz="4" w:space="0" w:color="auto"/>
              <w:bottom w:val="single" w:sz="4" w:space="0" w:color="auto"/>
              <w:right w:val="single" w:sz="4" w:space="0" w:color="auto"/>
            </w:tcBorders>
            <w:hideMark/>
          </w:tcPr>
          <w:p w14:paraId="45529A0A" w14:textId="77777777" w:rsidR="0063015D" w:rsidRDefault="0063015D">
            <w:r>
              <w:t>Il y a une chaise au milieux de chaque table</w:t>
            </w:r>
          </w:p>
        </w:tc>
        <w:tc>
          <w:tcPr>
            <w:tcW w:w="0" w:type="auto"/>
            <w:tcBorders>
              <w:top w:val="single" w:sz="4" w:space="0" w:color="auto"/>
              <w:left w:val="single" w:sz="4" w:space="0" w:color="auto"/>
              <w:bottom w:val="single" w:sz="4" w:space="0" w:color="auto"/>
              <w:right w:val="single" w:sz="4" w:space="0" w:color="auto"/>
            </w:tcBorders>
            <w:hideMark/>
          </w:tcPr>
          <w:p w14:paraId="0CEC5A89" w14:textId="77777777" w:rsidR="0063015D" w:rsidRDefault="0063015D">
            <w:r>
              <w:t>OK</w:t>
            </w:r>
          </w:p>
          <w:p w14:paraId="6259F8A2" w14:textId="77777777" w:rsidR="0063015D" w:rsidRDefault="0063015D">
            <w:r>
              <w:t>21 May</w:t>
            </w:r>
          </w:p>
        </w:tc>
      </w:tr>
      <w:tr w:rsidR="0063015D" w14:paraId="616E5ABF" w14:textId="77777777" w:rsidTr="0063015D">
        <w:tc>
          <w:tcPr>
            <w:tcW w:w="0" w:type="auto"/>
            <w:tcBorders>
              <w:top w:val="single" w:sz="4" w:space="0" w:color="auto"/>
              <w:left w:val="single" w:sz="4" w:space="0" w:color="auto"/>
              <w:bottom w:val="single" w:sz="4" w:space="0" w:color="auto"/>
              <w:right w:val="single" w:sz="4" w:space="0" w:color="auto"/>
            </w:tcBorders>
            <w:hideMark/>
          </w:tcPr>
          <w:p w14:paraId="296735B9" w14:textId="77777777" w:rsidR="0063015D" w:rsidRDefault="0063015D">
            <w:r>
              <w:t>photo</w:t>
            </w:r>
          </w:p>
        </w:tc>
        <w:tc>
          <w:tcPr>
            <w:tcW w:w="0" w:type="auto"/>
            <w:tcBorders>
              <w:top w:val="single" w:sz="4" w:space="0" w:color="auto"/>
              <w:left w:val="single" w:sz="4" w:space="0" w:color="auto"/>
              <w:bottom w:val="single" w:sz="4" w:space="0" w:color="auto"/>
              <w:right w:val="single" w:sz="4" w:space="0" w:color="auto"/>
            </w:tcBorders>
            <w:hideMark/>
          </w:tcPr>
          <w:p w14:paraId="7784B4A6" w14:textId="77777777" w:rsidR="0063015D" w:rsidRDefault="0063015D">
            <w:r>
              <w:t>Il y a une photo de hockey a 1m50   du mur Ouest</w:t>
            </w:r>
          </w:p>
        </w:tc>
        <w:tc>
          <w:tcPr>
            <w:tcW w:w="0" w:type="auto"/>
            <w:tcBorders>
              <w:top w:val="single" w:sz="4" w:space="0" w:color="auto"/>
              <w:left w:val="single" w:sz="4" w:space="0" w:color="auto"/>
              <w:bottom w:val="single" w:sz="4" w:space="0" w:color="auto"/>
              <w:right w:val="single" w:sz="4" w:space="0" w:color="auto"/>
            </w:tcBorders>
            <w:hideMark/>
          </w:tcPr>
          <w:p w14:paraId="39133838" w14:textId="77777777" w:rsidR="0063015D" w:rsidRDefault="0063015D">
            <w:r>
              <w:t>OK</w:t>
            </w:r>
          </w:p>
          <w:p w14:paraId="3160962F" w14:textId="77777777" w:rsidR="0063015D" w:rsidRDefault="0063015D">
            <w:r>
              <w:lastRenderedPageBreak/>
              <w:t>21 May</w:t>
            </w:r>
          </w:p>
        </w:tc>
      </w:tr>
    </w:tbl>
    <w:p w14:paraId="619C2AC6" w14:textId="77777777" w:rsidR="0063015D" w:rsidRDefault="0063015D" w:rsidP="0063015D">
      <w:pPr>
        <w:pStyle w:val="Titre3"/>
        <w:rPr>
          <w:rFonts w:ascii="Calibri" w:eastAsia="Calibri" w:hAnsi="Calibri" w:cs="Calibri"/>
          <w:szCs w:val="24"/>
        </w:rPr>
      </w:pPr>
      <w:r>
        <w:lastRenderedPageBreak/>
        <w:t>Sprint 6</w:t>
      </w:r>
    </w:p>
    <w:p w14:paraId="245A252C" w14:textId="77777777" w:rsidR="002B1E09" w:rsidRPr="00920F4E" w:rsidRDefault="002B1E09" w:rsidP="000F6F09">
      <w:pPr>
        <w:pStyle w:val="Titre2"/>
      </w:pPr>
      <w:r>
        <w:t>Problèmes restants</w:t>
      </w:r>
      <w:bookmarkEnd w:id="50"/>
    </w:p>
    <w:p w14:paraId="3150D44A" w14:textId="77777777" w:rsidR="002B1E09" w:rsidRDefault="007F30AE" w:rsidP="002B1E09">
      <w:pPr>
        <w:pStyle w:val="Informations"/>
      </w:pPr>
      <w:r w:rsidRPr="00920F4E">
        <w:t>Liste des bugs répertoriés avec</w:t>
      </w:r>
    </w:p>
    <w:p w14:paraId="04ECE36B" w14:textId="77777777" w:rsidR="002B1E09" w:rsidRDefault="002B1E09">
      <w:pPr>
        <w:pStyle w:val="Informations"/>
        <w:numPr>
          <w:ilvl w:val="0"/>
          <w:numId w:val="5"/>
        </w:numPr>
      </w:pPr>
      <w:r>
        <w:t>D</w:t>
      </w:r>
      <w:r w:rsidR="007F30AE" w:rsidRPr="00920F4E">
        <w:t>ate de découverte</w:t>
      </w:r>
    </w:p>
    <w:p w14:paraId="0EDD2CC2" w14:textId="77777777" w:rsidR="00920F4E" w:rsidRDefault="002B1E09">
      <w:pPr>
        <w:pStyle w:val="Informations"/>
        <w:numPr>
          <w:ilvl w:val="0"/>
          <w:numId w:val="5"/>
        </w:numPr>
      </w:pPr>
      <w:r>
        <w:t>Impact</w:t>
      </w:r>
    </w:p>
    <w:p w14:paraId="560ABA62" w14:textId="77777777" w:rsidR="002B1E09" w:rsidRDefault="002B1E09">
      <w:pPr>
        <w:pStyle w:val="Informations"/>
        <w:numPr>
          <w:ilvl w:val="0"/>
          <w:numId w:val="5"/>
        </w:numPr>
      </w:pPr>
      <w:r>
        <w:t>Comment le contourner</w:t>
      </w:r>
    </w:p>
    <w:p w14:paraId="749D2C5F" w14:textId="77777777" w:rsidR="002B1E09" w:rsidRDefault="002B1E09">
      <w:pPr>
        <w:pStyle w:val="Informations"/>
        <w:numPr>
          <w:ilvl w:val="0"/>
          <w:numId w:val="5"/>
        </w:numPr>
      </w:pPr>
      <w:r>
        <w:t>Piste de résolution</w:t>
      </w:r>
    </w:p>
    <w:p w14:paraId="4CBC327F" w14:textId="77777777" w:rsidR="007F30AE" w:rsidRPr="007F30AE" w:rsidRDefault="007F30AE" w:rsidP="008E53F9">
      <w:pPr>
        <w:pStyle w:val="Titre1"/>
      </w:pPr>
      <w:bookmarkStart w:id="51" w:name="_Toc165969653"/>
      <w:bookmarkStart w:id="52" w:name="_Toc167197163"/>
      <w:r w:rsidRPr="007F30AE">
        <w:t>Conclusion</w:t>
      </w:r>
      <w:bookmarkEnd w:id="51"/>
      <w:bookmarkEnd w:id="52"/>
    </w:p>
    <w:p w14:paraId="6AEA00E2" w14:textId="77777777" w:rsidR="007F30AE" w:rsidRPr="00152A26" w:rsidRDefault="007F30AE" w:rsidP="000F6F09">
      <w:pPr>
        <w:pStyle w:val="Titre2"/>
      </w:pPr>
      <w:bookmarkStart w:id="53" w:name="_Toc165969654"/>
      <w:bookmarkStart w:id="54" w:name="_Toc167197164"/>
      <w:r w:rsidRPr="00152A26">
        <w:t xml:space="preserve">Bilan des </w:t>
      </w:r>
      <w:bookmarkEnd w:id="53"/>
      <w:r w:rsidR="008E53F9">
        <w:t>fonctionnalités demandées</w:t>
      </w:r>
      <w:bookmarkEnd w:id="54"/>
    </w:p>
    <w:p w14:paraId="2E30DAA2"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23404E7F"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75102936" w14:textId="77777777" w:rsidR="007F30AE" w:rsidRPr="007F30AE" w:rsidRDefault="007F30AE" w:rsidP="000F6F09">
      <w:pPr>
        <w:pStyle w:val="Titre2"/>
      </w:pPr>
      <w:bookmarkStart w:id="55" w:name="_Toc165969655"/>
      <w:bookmarkStart w:id="56" w:name="_Toc167197165"/>
      <w:r w:rsidRPr="007F30AE">
        <w:t>Bilan de la planification</w:t>
      </w:r>
      <w:bookmarkEnd w:id="55"/>
      <w:bookmarkEnd w:id="56"/>
    </w:p>
    <w:p w14:paraId="0809FCF9"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023A95C8" w14:textId="77777777" w:rsidR="007F30AE" w:rsidRPr="007F30AE" w:rsidRDefault="007F30AE" w:rsidP="000F6F09">
      <w:pPr>
        <w:pStyle w:val="Titre2"/>
      </w:pPr>
      <w:bookmarkStart w:id="57" w:name="_Toc165969656"/>
      <w:bookmarkStart w:id="58" w:name="_Toc167197166"/>
      <w:r w:rsidRPr="007F30AE">
        <w:t>Bilan personnel</w:t>
      </w:r>
      <w:bookmarkEnd w:id="57"/>
      <w:bookmarkEnd w:id="58"/>
    </w:p>
    <w:p w14:paraId="1C90CB69" w14:textId="77777777" w:rsidR="00920F4E" w:rsidRDefault="007F30AE" w:rsidP="002B1E09">
      <w:pPr>
        <w:pStyle w:val="Informations"/>
      </w:pPr>
      <w:r w:rsidRPr="00920F4E">
        <w:t>Si c’était à refaire</w:t>
      </w:r>
      <w:r w:rsidR="00A3107E" w:rsidRPr="00920F4E">
        <w:t>:</w:t>
      </w:r>
    </w:p>
    <w:p w14:paraId="79D845FF"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79024A15"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67E110F8" w14:textId="77777777" w:rsidR="00A3107E" w:rsidRPr="00920F4E" w:rsidRDefault="00A3107E" w:rsidP="002B1E09">
      <w:pPr>
        <w:pStyle w:val="Informations"/>
      </w:pPr>
      <w:r w:rsidRPr="00920F4E">
        <w:t>Qu’est que ce projet m’a appris ?</w:t>
      </w:r>
    </w:p>
    <w:p w14:paraId="4054F859" w14:textId="77777777" w:rsidR="004206A2" w:rsidRPr="00920F4E" w:rsidRDefault="004206A2" w:rsidP="002B1E09">
      <w:pPr>
        <w:pStyle w:val="Informations"/>
      </w:pPr>
      <w:r w:rsidRPr="00920F4E">
        <w:t>Suite à donner, améliorations souhaitables, …</w:t>
      </w:r>
    </w:p>
    <w:p w14:paraId="16C84AA6" w14:textId="77777777" w:rsidR="00903FEF" w:rsidRPr="007F30AE" w:rsidRDefault="00903FEF" w:rsidP="008E53F9">
      <w:pPr>
        <w:pStyle w:val="Titre1"/>
      </w:pPr>
      <w:bookmarkStart w:id="59" w:name="_Toc167197167"/>
      <w:r>
        <w:t>Annexes</w:t>
      </w:r>
      <w:bookmarkEnd w:id="59"/>
    </w:p>
    <w:p w14:paraId="1CE46D64" w14:textId="77777777" w:rsidR="00106156" w:rsidRDefault="00106156" w:rsidP="002B1E09">
      <w:pPr>
        <w:pStyle w:val="Informations"/>
      </w:pPr>
      <w:r>
        <w:t>Tous les documents utiles à la compréhension de points de détail du projet.</w:t>
      </w:r>
    </w:p>
    <w:p w14:paraId="024559D1" w14:textId="77777777" w:rsidR="00903FEF" w:rsidRPr="00920F4E" w:rsidRDefault="00B64C66" w:rsidP="002B1E09">
      <w:pPr>
        <w:pStyle w:val="Informations"/>
      </w:pPr>
      <w:r w:rsidRPr="00920F4E">
        <w:t>Listing du code source (partiel ou, plus rarement complet)</w:t>
      </w:r>
    </w:p>
    <w:p w14:paraId="39935B27"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651CB1CC"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8DDCCA8" w14:textId="3F571755"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even" r:id="rId12"/>
      <w:headerReference w:type="default" r:id="rId13"/>
      <w:footerReference w:type="even" r:id="rId14"/>
      <w:footerReference w:type="default" r:id="rId15"/>
      <w:headerReference w:type="first" r:id="rId16"/>
      <w:footerReference w:type="first" r:id="rId17"/>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C03B93" w14:textId="77777777" w:rsidR="00E80ADA" w:rsidRDefault="00E80ADA">
      <w:r>
        <w:separator/>
      </w:r>
    </w:p>
  </w:endnote>
  <w:endnote w:type="continuationSeparator" w:id="0">
    <w:p w14:paraId="307D1984" w14:textId="77777777" w:rsidR="00E80ADA" w:rsidRDefault="00E80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41368" w14:textId="77777777" w:rsidR="002B1E09" w:rsidRDefault="002B1E09">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8"/>
      <w:gridCol w:w="2607"/>
      <w:gridCol w:w="3025"/>
    </w:tblGrid>
    <w:tr w:rsidR="00AA4393" w:rsidRPr="00000197" w14:paraId="51A34EAA" w14:textId="77777777" w:rsidTr="00E52B61">
      <w:trPr>
        <w:trHeight w:hRule="exact" w:val="227"/>
        <w:jc w:val="center"/>
      </w:trPr>
      <w:tc>
        <w:tcPr>
          <w:tcW w:w="3510" w:type="dxa"/>
          <w:vAlign w:val="center"/>
        </w:tcPr>
        <w:p w14:paraId="73BBB916" w14:textId="3959098A" w:rsidR="00AA4393" w:rsidRDefault="00AA4393" w:rsidP="00742484">
          <w:pPr>
            <w:pStyle w:val="-Pieddepage"/>
          </w:pPr>
          <w:r w:rsidRPr="00742484">
            <w:t>Auteur</w:t>
          </w:r>
          <w:r w:rsidRPr="00000197">
            <w:rPr>
              <w:rFonts w:cs="Arial"/>
              <w:szCs w:val="16"/>
            </w:rPr>
            <w:t> :</w:t>
          </w:r>
          <w:fldSimple w:instr=" AUTHOR   \* MERGEFORMAT ">
            <w:r w:rsidR="00B22807" w:rsidRPr="00B22807">
              <w:rPr>
                <w:rFonts w:cs="Arial"/>
                <w:noProof/>
                <w:szCs w:val="16"/>
              </w:rPr>
              <w:t>Mathieu Bamert</w:t>
            </w:r>
          </w:fldSimple>
        </w:p>
        <w:p w14:paraId="03B87EBA" w14:textId="77777777" w:rsidR="00AA4393" w:rsidRPr="00000197" w:rsidRDefault="00AA4393" w:rsidP="002D7D46">
          <w:pPr>
            <w:pStyle w:val="-Pieddepage"/>
            <w:rPr>
              <w:rFonts w:cs="Arial"/>
              <w:szCs w:val="16"/>
            </w:rPr>
          </w:pPr>
        </w:p>
      </w:tc>
      <w:tc>
        <w:tcPr>
          <w:tcW w:w="2680" w:type="dxa"/>
          <w:vAlign w:val="center"/>
        </w:tcPr>
        <w:p w14:paraId="57E25141" w14:textId="77777777" w:rsidR="00AA4393" w:rsidRPr="00000197" w:rsidRDefault="00AA4393" w:rsidP="00955930">
          <w:pPr>
            <w:pStyle w:val="-Pieddepage"/>
            <w:jc w:val="center"/>
            <w:rPr>
              <w:rFonts w:cs="Arial"/>
              <w:szCs w:val="16"/>
            </w:rPr>
          </w:pPr>
        </w:p>
      </w:tc>
      <w:tc>
        <w:tcPr>
          <w:tcW w:w="3096" w:type="dxa"/>
          <w:vAlign w:val="center"/>
        </w:tcPr>
        <w:p w14:paraId="2054007C" w14:textId="75E52A8E"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B22807">
            <w:rPr>
              <w:rFonts w:cs="Arial"/>
              <w:noProof/>
              <w:szCs w:val="16"/>
            </w:rPr>
            <w:t>06.05.2024</w:t>
          </w:r>
          <w:r w:rsidR="00A65F0B">
            <w:rPr>
              <w:rFonts w:cs="Arial"/>
              <w:szCs w:val="16"/>
            </w:rPr>
            <w:fldChar w:fldCharType="end"/>
          </w:r>
        </w:p>
      </w:tc>
    </w:tr>
    <w:tr w:rsidR="00AA4393" w:rsidRPr="00000197" w14:paraId="7C1575DA" w14:textId="77777777" w:rsidTr="00E52B61">
      <w:trPr>
        <w:jc w:val="center"/>
      </w:trPr>
      <w:tc>
        <w:tcPr>
          <w:tcW w:w="3510" w:type="dxa"/>
          <w:vAlign w:val="center"/>
        </w:tcPr>
        <w:p w14:paraId="010DC3C0" w14:textId="248BD6F5" w:rsidR="00AA4393" w:rsidRPr="00000197" w:rsidRDefault="00AA4393" w:rsidP="002D7D46">
          <w:pPr>
            <w:pStyle w:val="-Pieddepage"/>
            <w:rPr>
              <w:rFonts w:cs="Arial"/>
              <w:szCs w:val="16"/>
            </w:rPr>
          </w:pPr>
          <w:r>
            <w:rPr>
              <w:rFonts w:cs="Arial"/>
              <w:szCs w:val="16"/>
            </w:rPr>
            <w:t xml:space="preserve">Modifié par : </w:t>
          </w:r>
          <w:r w:rsidR="002B1E09">
            <w:rPr>
              <w:rFonts w:cs="Arial"/>
              <w:szCs w:val="16"/>
            </w:rPr>
            <w:t>X. Carrel</w:t>
          </w:r>
          <w:r w:rsidR="00A65F0B">
            <w:fldChar w:fldCharType="begin"/>
          </w:r>
          <w:r>
            <w:instrText xml:space="preserve"> LASTSAVEDBY   \* MERGEFORMAT </w:instrText>
          </w:r>
          <w:r w:rsidR="00A65F0B">
            <w:fldChar w:fldCharType="separate"/>
          </w:r>
          <w:r w:rsidR="00B22807">
            <w:rPr>
              <w:noProof/>
            </w:rPr>
            <w:t>Mathieu Bamert</w:t>
          </w:r>
          <w:r w:rsidR="00A65F0B">
            <w:rPr>
              <w:rFonts w:cs="Arial"/>
              <w:noProof/>
              <w:szCs w:val="16"/>
            </w:rPr>
            <w:fldChar w:fldCharType="end"/>
          </w:r>
        </w:p>
      </w:tc>
      <w:tc>
        <w:tcPr>
          <w:tcW w:w="2680" w:type="dxa"/>
          <w:vAlign w:val="center"/>
        </w:tcPr>
        <w:p w14:paraId="081B571F"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1BEA06D9" w14:textId="6DAB42D9"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B22807">
            <w:rPr>
              <w:rFonts w:cs="Arial"/>
              <w:noProof/>
              <w:szCs w:val="16"/>
            </w:rPr>
            <w:t>14.05.2024 16:26</w:t>
          </w:r>
          <w:r w:rsidR="00A65F0B">
            <w:rPr>
              <w:rFonts w:cs="Arial"/>
              <w:szCs w:val="16"/>
            </w:rPr>
            <w:fldChar w:fldCharType="end"/>
          </w:r>
        </w:p>
      </w:tc>
    </w:tr>
    <w:tr w:rsidR="00AA4393" w:rsidRPr="00000197" w14:paraId="6DFF6526" w14:textId="77777777" w:rsidTr="00E52B61">
      <w:trPr>
        <w:jc w:val="center"/>
      </w:trPr>
      <w:tc>
        <w:tcPr>
          <w:tcW w:w="3510" w:type="dxa"/>
          <w:vAlign w:val="center"/>
        </w:tcPr>
        <w:p w14:paraId="5E572B89" w14:textId="2080F592"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B22807" w:rsidRPr="00B22807">
              <w:rPr>
                <w:rFonts w:cs="Arial"/>
                <w:noProof/>
                <w:szCs w:val="16"/>
              </w:rPr>
              <w:t>42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43542">
            <w:rPr>
              <w:rFonts w:cs="Arial"/>
              <w:noProof/>
              <w:szCs w:val="16"/>
            </w:rPr>
            <w:t>14.05.2024 16:26</w:t>
          </w:r>
          <w:r w:rsidR="00A65F0B">
            <w:rPr>
              <w:rFonts w:cs="Arial"/>
              <w:szCs w:val="16"/>
            </w:rPr>
            <w:fldChar w:fldCharType="end"/>
          </w:r>
        </w:p>
      </w:tc>
      <w:tc>
        <w:tcPr>
          <w:tcW w:w="5776" w:type="dxa"/>
          <w:gridSpan w:val="2"/>
          <w:vAlign w:val="center"/>
        </w:tcPr>
        <w:p w14:paraId="512E0840" w14:textId="4F42567C" w:rsidR="00AA4393" w:rsidRPr="00000197" w:rsidRDefault="00000000" w:rsidP="00955930">
          <w:pPr>
            <w:pStyle w:val="-Pieddepage"/>
            <w:jc w:val="right"/>
            <w:rPr>
              <w:rFonts w:cs="Arial"/>
              <w:szCs w:val="16"/>
            </w:rPr>
          </w:pPr>
          <w:fldSimple w:instr=" FILENAME  \* FirstCap  \* MERGEFORMAT ">
            <w:r w:rsidR="00B22807" w:rsidRPr="00B22807">
              <w:rPr>
                <w:rFonts w:cs="Arial"/>
                <w:noProof/>
                <w:szCs w:val="16"/>
              </w:rPr>
              <w:t>Rapport</w:t>
            </w:r>
            <w:r w:rsidR="00B22807">
              <w:rPr>
                <w:noProof/>
              </w:rPr>
              <w:t xml:space="preserve"> module 306.docx</w:t>
            </w:r>
          </w:fldSimple>
        </w:p>
      </w:tc>
    </w:tr>
  </w:tbl>
  <w:p w14:paraId="79D86434" w14:textId="77777777" w:rsidR="00AA4393" w:rsidRPr="00000197" w:rsidRDefault="00AA4393" w:rsidP="00000197">
    <w:pPr>
      <w:pStyle w:val="Pieddepag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B60134" w14:textId="77777777" w:rsidR="002B1E09" w:rsidRDefault="002B1E0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64BEE0" w14:textId="77777777" w:rsidR="00E80ADA" w:rsidRDefault="00E80ADA">
      <w:r>
        <w:separator/>
      </w:r>
    </w:p>
  </w:footnote>
  <w:footnote w:type="continuationSeparator" w:id="0">
    <w:p w14:paraId="0BD952A0" w14:textId="77777777" w:rsidR="00E80ADA" w:rsidRDefault="00E80A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4E0B" w14:textId="77777777" w:rsidR="002B1E09" w:rsidRDefault="002B1E0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02ADE9BE" w14:textId="77777777">
      <w:trPr>
        <w:trHeight w:val="536"/>
        <w:jc w:val="center"/>
      </w:trPr>
      <w:tc>
        <w:tcPr>
          <w:tcW w:w="2445" w:type="dxa"/>
          <w:vAlign w:val="center"/>
        </w:tcPr>
        <w:p w14:paraId="48DFB435" w14:textId="77777777" w:rsidR="00AA4393" w:rsidRDefault="00AA4393" w:rsidP="00E12AE5">
          <w:pPr>
            <w:pStyle w:val="ETML"/>
          </w:pPr>
          <w:r w:rsidRPr="00B4738A">
            <w:t>ETML</w:t>
          </w:r>
        </w:p>
      </w:tc>
      <w:tc>
        <w:tcPr>
          <w:tcW w:w="4560" w:type="dxa"/>
          <w:vAlign w:val="center"/>
        </w:tcPr>
        <w:p w14:paraId="4911395C" w14:textId="77777777" w:rsidR="00AA4393" w:rsidRPr="00B4738A" w:rsidRDefault="00AA4393" w:rsidP="00B4738A"/>
      </w:tc>
      <w:tc>
        <w:tcPr>
          <w:tcW w:w="2283" w:type="dxa"/>
          <w:vAlign w:val="center"/>
        </w:tcPr>
        <w:p w14:paraId="34D24BAD" w14:textId="77777777" w:rsidR="00AA4393" w:rsidRDefault="00AA4393" w:rsidP="001D72BA">
          <w:pPr>
            <w:pStyle w:val="En-tte"/>
            <w:jc w:val="right"/>
          </w:pPr>
          <w:r>
            <w:rPr>
              <w:noProof/>
            </w:rPr>
            <w:drawing>
              <wp:inline distT="0" distB="0" distL="0" distR="0" wp14:anchorId="6D5493C4" wp14:editId="60B5C581">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64ECD2D9" w14:textId="77777777" w:rsidR="00AA4393" w:rsidRDefault="00AA439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A41A5" w14:textId="77777777" w:rsidR="002B1E09" w:rsidRDefault="002B1E0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25pt;height:11.25pt" o:bullet="t">
        <v:imagedata r:id="rId1" o:title="BD10263_"/>
      </v:shape>
    </w:pict>
  </w:numPicBullet>
  <w:abstractNum w:abstractNumId="0"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2"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3"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4"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8F67FD"/>
    <w:multiLevelType w:val="multilevel"/>
    <w:tmpl w:val="32D2F3E4"/>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276"/>
        </w:tabs>
        <w:ind w:left="1276" w:hanging="567"/>
      </w:pPr>
      <w:rPr>
        <w:rFonts w:hint="default"/>
      </w:rPr>
    </w:lvl>
    <w:lvl w:ilvl="2">
      <w:start w:val="1"/>
      <w:numFmt w:val="decimal"/>
      <w:pStyle w:val="Titre3"/>
      <w:lvlText w:val="%1.%2.%3"/>
      <w:lvlJc w:val="left"/>
      <w:pPr>
        <w:tabs>
          <w:tab w:val="num" w:pos="2097"/>
        </w:tabs>
        <w:ind w:left="2097"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3532715B"/>
    <w:multiLevelType w:val="hybridMultilevel"/>
    <w:tmpl w:val="6B029DBA"/>
    <w:lvl w:ilvl="0" w:tplc="100C0001">
      <w:start w:val="1"/>
      <w:numFmt w:val="bullet"/>
      <w:lvlText w:val=""/>
      <w:lvlJc w:val="left"/>
      <w:pPr>
        <w:ind w:left="720" w:hanging="360"/>
      </w:pPr>
      <w:rPr>
        <w:rFonts w:ascii="Symbol" w:hAnsi="Symbol" w:hint="default"/>
      </w:rPr>
    </w:lvl>
    <w:lvl w:ilvl="1" w:tplc="740A3894">
      <w:numFmt w:val="bullet"/>
      <w:lvlText w:val="•"/>
      <w:lvlJc w:val="left"/>
      <w:pPr>
        <w:ind w:left="1440" w:hanging="360"/>
      </w:pPr>
      <w:rPr>
        <w:rFonts w:ascii="Century Gothic" w:eastAsia="Times New Roman" w:hAnsi="Century Gothic" w:cs="Times New Roman"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8457213"/>
    <w:multiLevelType w:val="hybridMultilevel"/>
    <w:tmpl w:val="17AEB4FA"/>
    <w:lvl w:ilvl="0" w:tplc="100C000F">
      <w:start w:val="1"/>
      <w:numFmt w:val="decimal"/>
      <w:lvlText w:val="%1."/>
      <w:lvlJc w:val="left"/>
      <w:pPr>
        <w:ind w:left="1854" w:hanging="360"/>
      </w:pPr>
    </w:lvl>
    <w:lvl w:ilvl="1" w:tplc="100C0019" w:tentative="1">
      <w:start w:val="1"/>
      <w:numFmt w:val="lowerLetter"/>
      <w:lvlText w:val="%2."/>
      <w:lvlJc w:val="left"/>
      <w:pPr>
        <w:ind w:left="2574" w:hanging="360"/>
      </w:pPr>
    </w:lvl>
    <w:lvl w:ilvl="2" w:tplc="100C001B" w:tentative="1">
      <w:start w:val="1"/>
      <w:numFmt w:val="lowerRoman"/>
      <w:lvlText w:val="%3."/>
      <w:lvlJc w:val="right"/>
      <w:pPr>
        <w:ind w:left="3294" w:hanging="180"/>
      </w:pPr>
    </w:lvl>
    <w:lvl w:ilvl="3" w:tplc="100C000F" w:tentative="1">
      <w:start w:val="1"/>
      <w:numFmt w:val="decimal"/>
      <w:lvlText w:val="%4."/>
      <w:lvlJc w:val="left"/>
      <w:pPr>
        <w:ind w:left="4014" w:hanging="360"/>
      </w:pPr>
    </w:lvl>
    <w:lvl w:ilvl="4" w:tplc="100C0019" w:tentative="1">
      <w:start w:val="1"/>
      <w:numFmt w:val="lowerLetter"/>
      <w:lvlText w:val="%5."/>
      <w:lvlJc w:val="left"/>
      <w:pPr>
        <w:ind w:left="4734" w:hanging="360"/>
      </w:pPr>
    </w:lvl>
    <w:lvl w:ilvl="5" w:tplc="100C001B" w:tentative="1">
      <w:start w:val="1"/>
      <w:numFmt w:val="lowerRoman"/>
      <w:lvlText w:val="%6."/>
      <w:lvlJc w:val="right"/>
      <w:pPr>
        <w:ind w:left="5454" w:hanging="180"/>
      </w:pPr>
    </w:lvl>
    <w:lvl w:ilvl="6" w:tplc="100C000F" w:tentative="1">
      <w:start w:val="1"/>
      <w:numFmt w:val="decimal"/>
      <w:lvlText w:val="%7."/>
      <w:lvlJc w:val="left"/>
      <w:pPr>
        <w:ind w:left="6174" w:hanging="360"/>
      </w:pPr>
    </w:lvl>
    <w:lvl w:ilvl="7" w:tplc="100C0019" w:tentative="1">
      <w:start w:val="1"/>
      <w:numFmt w:val="lowerLetter"/>
      <w:lvlText w:val="%8."/>
      <w:lvlJc w:val="left"/>
      <w:pPr>
        <w:ind w:left="6894" w:hanging="360"/>
      </w:pPr>
    </w:lvl>
    <w:lvl w:ilvl="8" w:tplc="100C001B" w:tentative="1">
      <w:start w:val="1"/>
      <w:numFmt w:val="lowerRoman"/>
      <w:lvlText w:val="%9."/>
      <w:lvlJc w:val="right"/>
      <w:pPr>
        <w:ind w:left="7614" w:hanging="180"/>
      </w:pPr>
    </w:lvl>
  </w:abstractNum>
  <w:abstractNum w:abstractNumId="8"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9"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num w:numId="1" w16cid:durableId="1092899511">
    <w:abstractNumId w:val="0"/>
  </w:num>
  <w:num w:numId="2" w16cid:durableId="918175600">
    <w:abstractNumId w:val="4"/>
  </w:num>
  <w:num w:numId="3" w16cid:durableId="722951399">
    <w:abstractNumId w:val="2"/>
  </w:num>
  <w:num w:numId="4" w16cid:durableId="231742127">
    <w:abstractNumId w:val="5"/>
  </w:num>
  <w:num w:numId="5" w16cid:durableId="571349081">
    <w:abstractNumId w:val="8"/>
  </w:num>
  <w:num w:numId="6" w16cid:durableId="459957811">
    <w:abstractNumId w:val="1"/>
  </w:num>
  <w:num w:numId="7" w16cid:durableId="23753091">
    <w:abstractNumId w:val="3"/>
  </w:num>
  <w:num w:numId="8" w16cid:durableId="629823383">
    <w:abstractNumId w:val="9"/>
  </w:num>
  <w:num w:numId="9" w16cid:durableId="1790202899">
    <w:abstractNumId w:val="6"/>
  </w:num>
  <w:num w:numId="10" w16cid:durableId="1793672994">
    <w:abstractNumId w:val="5"/>
  </w:num>
  <w:num w:numId="11" w16cid:durableId="1436557512">
    <w:abstractNumId w:val="5"/>
  </w:num>
  <w:num w:numId="12" w16cid:durableId="1541626825">
    <w:abstractNumId w:val="5"/>
  </w:num>
  <w:num w:numId="13" w16cid:durableId="32311292">
    <w:abstractNumId w:val="5"/>
  </w:num>
  <w:num w:numId="14" w16cid:durableId="266734951">
    <w:abstractNumId w:val="5"/>
  </w:num>
  <w:num w:numId="15" w16cid:durableId="497424885">
    <w:abstractNumId w:val="5"/>
  </w:num>
  <w:num w:numId="16" w16cid:durableId="298922411">
    <w:abstractNumId w:val="5"/>
  </w:num>
  <w:num w:numId="17" w16cid:durableId="1560047164">
    <w:abstractNumId w:val="5"/>
  </w:num>
  <w:num w:numId="18" w16cid:durableId="263154933">
    <w:abstractNumId w:val="5"/>
  </w:num>
  <w:num w:numId="19" w16cid:durableId="1807892076">
    <w:abstractNumId w:val="5"/>
  </w:num>
  <w:num w:numId="20" w16cid:durableId="1386872852">
    <w:abstractNumId w:val="5"/>
  </w:num>
  <w:num w:numId="21" w16cid:durableId="234632793">
    <w:abstractNumId w:val="5"/>
  </w:num>
  <w:num w:numId="22" w16cid:durableId="1291204706">
    <w:abstractNumId w:val="5"/>
  </w:num>
  <w:num w:numId="23" w16cid:durableId="1258176954">
    <w:abstractNumId w:val="7"/>
  </w:num>
  <w:num w:numId="24" w16cid:durableId="923564535">
    <w:abstractNumId w:val="5"/>
    <w:lvlOverride w:ilvl="0"/>
    <w:lvlOverride w:ilvl="1"/>
    <w:lvlOverride w:ilvl="2"/>
    <w:lvlOverride w:ilvl="3"/>
    <w:lvlOverride w:ilvl="4"/>
    <w:lvlOverride w:ilvl="5"/>
    <w:lvlOverride w:ilvl="6"/>
    <w:lvlOverride w:ilvl="7"/>
    <w:lvlOverride w:ilvl="8"/>
  </w:num>
  <w:num w:numId="25" w16cid:durableId="328409890">
    <w:abstractNumId w:val="5"/>
    <w:lvlOverride w:ilvl="0">
      <w:startOverride w:val="3"/>
    </w:lvlOverride>
    <w:lvlOverride w:ilvl="1">
      <w:startOverride w:val="14"/>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847"/>
    <w:rsid w:val="00000197"/>
    <w:rsid w:val="00010B9A"/>
    <w:rsid w:val="0001209F"/>
    <w:rsid w:val="00012A2E"/>
    <w:rsid w:val="00021D00"/>
    <w:rsid w:val="00021F33"/>
    <w:rsid w:val="00025847"/>
    <w:rsid w:val="000316F0"/>
    <w:rsid w:val="00044099"/>
    <w:rsid w:val="00045A82"/>
    <w:rsid w:val="00055DB3"/>
    <w:rsid w:val="00063F97"/>
    <w:rsid w:val="00065971"/>
    <w:rsid w:val="00067419"/>
    <w:rsid w:val="00086114"/>
    <w:rsid w:val="000A1B63"/>
    <w:rsid w:val="000A7B4A"/>
    <w:rsid w:val="000B6BE0"/>
    <w:rsid w:val="000D7DDC"/>
    <w:rsid w:val="000E7483"/>
    <w:rsid w:val="000F22B9"/>
    <w:rsid w:val="000F381C"/>
    <w:rsid w:val="000F6F09"/>
    <w:rsid w:val="0010591C"/>
    <w:rsid w:val="00106156"/>
    <w:rsid w:val="00111811"/>
    <w:rsid w:val="00114120"/>
    <w:rsid w:val="001165E6"/>
    <w:rsid w:val="00116F07"/>
    <w:rsid w:val="0012358E"/>
    <w:rsid w:val="0015167D"/>
    <w:rsid w:val="00152A26"/>
    <w:rsid w:val="001764CE"/>
    <w:rsid w:val="00181368"/>
    <w:rsid w:val="00183417"/>
    <w:rsid w:val="001C454D"/>
    <w:rsid w:val="001D4577"/>
    <w:rsid w:val="001D72BA"/>
    <w:rsid w:val="001F2420"/>
    <w:rsid w:val="001F6EEB"/>
    <w:rsid w:val="00224631"/>
    <w:rsid w:val="002260B3"/>
    <w:rsid w:val="002770F3"/>
    <w:rsid w:val="002951BD"/>
    <w:rsid w:val="00297E2A"/>
    <w:rsid w:val="002B0DCD"/>
    <w:rsid w:val="002B1E09"/>
    <w:rsid w:val="002B6893"/>
    <w:rsid w:val="002C6634"/>
    <w:rsid w:val="002D7D46"/>
    <w:rsid w:val="002F038B"/>
    <w:rsid w:val="00310160"/>
    <w:rsid w:val="0031563E"/>
    <w:rsid w:val="003343E1"/>
    <w:rsid w:val="0034172E"/>
    <w:rsid w:val="003625C8"/>
    <w:rsid w:val="0037071E"/>
    <w:rsid w:val="003A7773"/>
    <w:rsid w:val="003E018B"/>
    <w:rsid w:val="003E32B9"/>
    <w:rsid w:val="003F1870"/>
    <w:rsid w:val="00407333"/>
    <w:rsid w:val="0040782E"/>
    <w:rsid w:val="004202D8"/>
    <w:rsid w:val="004206A2"/>
    <w:rsid w:val="0043666E"/>
    <w:rsid w:val="00436B90"/>
    <w:rsid w:val="00446E95"/>
    <w:rsid w:val="004529B4"/>
    <w:rsid w:val="00454074"/>
    <w:rsid w:val="00454A1D"/>
    <w:rsid w:val="00486480"/>
    <w:rsid w:val="004C6BBA"/>
    <w:rsid w:val="004D08EE"/>
    <w:rsid w:val="004D5266"/>
    <w:rsid w:val="00505421"/>
    <w:rsid w:val="0052224B"/>
    <w:rsid w:val="0053104C"/>
    <w:rsid w:val="005328B0"/>
    <w:rsid w:val="00534517"/>
    <w:rsid w:val="0054054F"/>
    <w:rsid w:val="00542CE3"/>
    <w:rsid w:val="00545179"/>
    <w:rsid w:val="00552D07"/>
    <w:rsid w:val="0055647F"/>
    <w:rsid w:val="00571E4B"/>
    <w:rsid w:val="00574085"/>
    <w:rsid w:val="005926D0"/>
    <w:rsid w:val="005A3FBF"/>
    <w:rsid w:val="005B27EF"/>
    <w:rsid w:val="005B3371"/>
    <w:rsid w:val="005C1848"/>
    <w:rsid w:val="005D78A4"/>
    <w:rsid w:val="005E4538"/>
    <w:rsid w:val="005E6192"/>
    <w:rsid w:val="005E6B56"/>
    <w:rsid w:val="00615583"/>
    <w:rsid w:val="0063015D"/>
    <w:rsid w:val="00643542"/>
    <w:rsid w:val="00645760"/>
    <w:rsid w:val="00656974"/>
    <w:rsid w:val="00677FE4"/>
    <w:rsid w:val="006902A9"/>
    <w:rsid w:val="006966D0"/>
    <w:rsid w:val="006E132F"/>
    <w:rsid w:val="006E2CE8"/>
    <w:rsid w:val="006E4DA8"/>
    <w:rsid w:val="006F1C29"/>
    <w:rsid w:val="007010E6"/>
    <w:rsid w:val="007118D3"/>
    <w:rsid w:val="007211A1"/>
    <w:rsid w:val="0072653F"/>
    <w:rsid w:val="00742484"/>
    <w:rsid w:val="00744762"/>
    <w:rsid w:val="0074498A"/>
    <w:rsid w:val="007476C9"/>
    <w:rsid w:val="00753A51"/>
    <w:rsid w:val="0076036D"/>
    <w:rsid w:val="0076192B"/>
    <w:rsid w:val="007700A7"/>
    <w:rsid w:val="007724F1"/>
    <w:rsid w:val="00772BC0"/>
    <w:rsid w:val="00773686"/>
    <w:rsid w:val="007748A7"/>
    <w:rsid w:val="007C2190"/>
    <w:rsid w:val="007D0A71"/>
    <w:rsid w:val="007D2CDF"/>
    <w:rsid w:val="007D5193"/>
    <w:rsid w:val="007D546C"/>
    <w:rsid w:val="007E5F3D"/>
    <w:rsid w:val="007F30AE"/>
    <w:rsid w:val="00807F84"/>
    <w:rsid w:val="0081740D"/>
    <w:rsid w:val="00845304"/>
    <w:rsid w:val="008468C8"/>
    <w:rsid w:val="0085176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132F"/>
    <w:rsid w:val="00932149"/>
    <w:rsid w:val="00934E66"/>
    <w:rsid w:val="009440AB"/>
    <w:rsid w:val="00955930"/>
    <w:rsid w:val="00961794"/>
    <w:rsid w:val="009623F9"/>
    <w:rsid w:val="0099022A"/>
    <w:rsid w:val="009907B5"/>
    <w:rsid w:val="009B009E"/>
    <w:rsid w:val="009B190E"/>
    <w:rsid w:val="009B6FDC"/>
    <w:rsid w:val="009D1A69"/>
    <w:rsid w:val="009D480B"/>
    <w:rsid w:val="009F75DD"/>
    <w:rsid w:val="00A3107E"/>
    <w:rsid w:val="00A400FD"/>
    <w:rsid w:val="00A65F0B"/>
    <w:rsid w:val="00A706B7"/>
    <w:rsid w:val="00A95A7B"/>
    <w:rsid w:val="00AA4393"/>
    <w:rsid w:val="00AB1CA6"/>
    <w:rsid w:val="00AD3EE8"/>
    <w:rsid w:val="00AE282D"/>
    <w:rsid w:val="00AF58E1"/>
    <w:rsid w:val="00B13CB9"/>
    <w:rsid w:val="00B147A7"/>
    <w:rsid w:val="00B20D38"/>
    <w:rsid w:val="00B22807"/>
    <w:rsid w:val="00B241D2"/>
    <w:rsid w:val="00B33505"/>
    <w:rsid w:val="00B40A8E"/>
    <w:rsid w:val="00B44A78"/>
    <w:rsid w:val="00B4738A"/>
    <w:rsid w:val="00B612B2"/>
    <w:rsid w:val="00B64C66"/>
    <w:rsid w:val="00B922F7"/>
    <w:rsid w:val="00B95EC5"/>
    <w:rsid w:val="00B96AA1"/>
    <w:rsid w:val="00BA56D2"/>
    <w:rsid w:val="00BA7DF1"/>
    <w:rsid w:val="00BD773C"/>
    <w:rsid w:val="00BE185C"/>
    <w:rsid w:val="00BE2633"/>
    <w:rsid w:val="00BF7A15"/>
    <w:rsid w:val="00C00D2E"/>
    <w:rsid w:val="00C20939"/>
    <w:rsid w:val="00C27574"/>
    <w:rsid w:val="00C329D7"/>
    <w:rsid w:val="00C33C51"/>
    <w:rsid w:val="00C90570"/>
    <w:rsid w:val="00CB712D"/>
    <w:rsid w:val="00CD1A2D"/>
    <w:rsid w:val="00D14587"/>
    <w:rsid w:val="00D15AE6"/>
    <w:rsid w:val="00D160DD"/>
    <w:rsid w:val="00D174BC"/>
    <w:rsid w:val="00D26232"/>
    <w:rsid w:val="00D275C6"/>
    <w:rsid w:val="00D405C9"/>
    <w:rsid w:val="00D64B85"/>
    <w:rsid w:val="00D64F19"/>
    <w:rsid w:val="00D82BEB"/>
    <w:rsid w:val="00D94166"/>
    <w:rsid w:val="00D95D32"/>
    <w:rsid w:val="00DB1DCD"/>
    <w:rsid w:val="00DB567A"/>
    <w:rsid w:val="00DE0D0D"/>
    <w:rsid w:val="00E015B8"/>
    <w:rsid w:val="00E07F66"/>
    <w:rsid w:val="00E1012A"/>
    <w:rsid w:val="00E12AE5"/>
    <w:rsid w:val="00E416AC"/>
    <w:rsid w:val="00E41BC2"/>
    <w:rsid w:val="00E52B61"/>
    <w:rsid w:val="00E52CE4"/>
    <w:rsid w:val="00E5484A"/>
    <w:rsid w:val="00E61B66"/>
    <w:rsid w:val="00E658ED"/>
    <w:rsid w:val="00E80ADA"/>
    <w:rsid w:val="00E81328"/>
    <w:rsid w:val="00EA31BF"/>
    <w:rsid w:val="00EC677D"/>
    <w:rsid w:val="00ED6F41"/>
    <w:rsid w:val="00ED6F46"/>
    <w:rsid w:val="00EE16F0"/>
    <w:rsid w:val="00EE431D"/>
    <w:rsid w:val="00EE4EC4"/>
    <w:rsid w:val="00EE55F0"/>
    <w:rsid w:val="00EF4907"/>
    <w:rsid w:val="00F1003D"/>
    <w:rsid w:val="00F16ADE"/>
    <w:rsid w:val="00F512A6"/>
    <w:rsid w:val="00F664DF"/>
    <w:rsid w:val="00F93513"/>
    <w:rsid w:val="00FB1CD6"/>
    <w:rsid w:val="00FF10B0"/>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605B6"/>
  <w15:docId w15:val="{013EE6EA-0465-4B6E-AF86-6044C10B2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link w:val="Titre1Car"/>
    <w:autoRedefine/>
    <w:uiPriority w:val="9"/>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link w:val="Titre2Car"/>
    <w:autoRedefine/>
    <w:uiPriority w:val="9"/>
    <w:qFormat/>
    <w:rsid w:val="000F6F09"/>
    <w:pPr>
      <w:keepNext/>
      <w:numPr>
        <w:ilvl w:val="1"/>
        <w:numId w:val="4"/>
      </w:numPr>
      <w:tabs>
        <w:tab w:val="clear" w:pos="1276"/>
        <w:tab w:val="num" w:pos="1134"/>
      </w:tabs>
      <w:spacing w:before="120" w:after="60"/>
      <w:ind w:left="1134"/>
      <w:outlineLvl w:val="1"/>
    </w:pPr>
    <w:rPr>
      <w:rFonts w:asciiTheme="majorHAnsi" w:hAnsiTheme="majorHAnsi" w:cs="Arial"/>
      <w:b/>
      <w:bCs/>
      <w:iCs/>
      <w:sz w:val="28"/>
      <w:szCs w:val="28"/>
    </w:rPr>
  </w:style>
  <w:style w:type="paragraph" w:styleId="Titre3">
    <w:name w:val="heading 3"/>
    <w:basedOn w:val="Normal"/>
    <w:next w:val="Retraitcorpsdetexte3"/>
    <w:link w:val="Titre3Car"/>
    <w:uiPriority w:val="9"/>
    <w:qFormat/>
    <w:rsid w:val="00AA4393"/>
    <w:pPr>
      <w:keepNext/>
      <w:numPr>
        <w:ilvl w:val="2"/>
        <w:numId w:val="4"/>
      </w:numPr>
      <w:tabs>
        <w:tab w:val="clear" w:pos="2097"/>
        <w:tab w:val="num" w:pos="1814"/>
      </w:tabs>
      <w:spacing w:before="120" w:after="120"/>
      <w:ind w:left="1814"/>
      <w:outlineLvl w:val="2"/>
    </w:pPr>
    <w:rPr>
      <w:rFonts w:asciiTheme="majorHAnsi" w:hAnsiTheme="majorHAnsi" w:cs="Arial"/>
      <w:bCs/>
      <w:i/>
      <w:sz w:val="24"/>
      <w:szCs w:val="26"/>
    </w:rPr>
  </w:style>
  <w:style w:type="paragraph" w:styleId="Titre4">
    <w:name w:val="heading 4"/>
    <w:basedOn w:val="Normal"/>
    <w:next w:val="Normal"/>
    <w:link w:val="Titre4Car"/>
    <w:uiPriority w:val="9"/>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link w:val="Titre5Car"/>
    <w:uiPriority w:val="9"/>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link w:val="Titre6Car"/>
    <w:uiPriority w:val="9"/>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uiPriority w:val="10"/>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NormalWeb">
    <w:name w:val="Normal (Web)"/>
    <w:basedOn w:val="Normal"/>
    <w:uiPriority w:val="99"/>
    <w:unhideWhenUsed/>
    <w:rsid w:val="00025847"/>
    <w:pPr>
      <w:spacing w:before="100" w:beforeAutospacing="1" w:after="100" w:afterAutospacing="1"/>
    </w:pPr>
    <w:rPr>
      <w:rFonts w:ascii="Times New Roman" w:hAnsi="Times New Roman"/>
      <w:sz w:val="24"/>
      <w:szCs w:val="24"/>
    </w:rPr>
  </w:style>
  <w:style w:type="character" w:customStyle="1" w:styleId="ui-provider">
    <w:name w:val="ui-provider"/>
    <w:basedOn w:val="Policepardfaut"/>
    <w:rsid w:val="00D26232"/>
  </w:style>
  <w:style w:type="paragraph" w:styleId="Lgende">
    <w:name w:val="caption"/>
    <w:basedOn w:val="Normal"/>
    <w:next w:val="Normal"/>
    <w:unhideWhenUsed/>
    <w:qFormat/>
    <w:rsid w:val="00677FE4"/>
    <w:pPr>
      <w:spacing w:after="200"/>
    </w:pPr>
    <w:rPr>
      <w:i/>
      <w:iCs/>
      <w:color w:val="1F497D" w:themeColor="text2"/>
      <w:sz w:val="18"/>
      <w:szCs w:val="18"/>
    </w:rPr>
  </w:style>
  <w:style w:type="character" w:customStyle="1" w:styleId="Titre1Car">
    <w:name w:val="Titre 1 Car"/>
    <w:basedOn w:val="Policepardfaut"/>
    <w:link w:val="Titre1"/>
    <w:uiPriority w:val="9"/>
    <w:rsid w:val="0063015D"/>
    <w:rPr>
      <w:rFonts w:asciiTheme="majorHAnsi" w:hAnsiTheme="majorHAnsi" w:cs="Arial"/>
      <w:b/>
      <w:bCs/>
      <w:caps/>
      <w:kern w:val="32"/>
      <w:sz w:val="32"/>
      <w:szCs w:val="32"/>
    </w:rPr>
  </w:style>
  <w:style w:type="character" w:customStyle="1" w:styleId="Titre2Car">
    <w:name w:val="Titre 2 Car"/>
    <w:basedOn w:val="Policepardfaut"/>
    <w:link w:val="Titre2"/>
    <w:uiPriority w:val="9"/>
    <w:rsid w:val="0063015D"/>
    <w:rPr>
      <w:rFonts w:asciiTheme="majorHAnsi" w:hAnsiTheme="majorHAnsi" w:cs="Arial"/>
      <w:b/>
      <w:bCs/>
      <w:iCs/>
      <w:sz w:val="28"/>
      <w:szCs w:val="28"/>
    </w:rPr>
  </w:style>
  <w:style w:type="character" w:customStyle="1" w:styleId="Titre3Car">
    <w:name w:val="Titre 3 Car"/>
    <w:basedOn w:val="Policepardfaut"/>
    <w:link w:val="Titre3"/>
    <w:uiPriority w:val="9"/>
    <w:rsid w:val="0063015D"/>
    <w:rPr>
      <w:rFonts w:asciiTheme="majorHAnsi" w:hAnsiTheme="majorHAnsi" w:cs="Arial"/>
      <w:bCs/>
      <w:i/>
      <w:sz w:val="24"/>
      <w:szCs w:val="26"/>
    </w:rPr>
  </w:style>
  <w:style w:type="character" w:customStyle="1" w:styleId="Titre4Car">
    <w:name w:val="Titre 4 Car"/>
    <w:basedOn w:val="Policepardfaut"/>
    <w:link w:val="Titre4"/>
    <w:uiPriority w:val="9"/>
    <w:rsid w:val="0063015D"/>
    <w:rPr>
      <w:rFonts w:asciiTheme="majorHAnsi" w:hAnsiTheme="majorHAnsi"/>
      <w:b/>
      <w:bCs/>
      <w:sz w:val="28"/>
      <w:szCs w:val="28"/>
    </w:rPr>
  </w:style>
  <w:style w:type="character" w:customStyle="1" w:styleId="Titre5Car">
    <w:name w:val="Titre 5 Car"/>
    <w:basedOn w:val="Policepardfaut"/>
    <w:link w:val="Titre5"/>
    <w:uiPriority w:val="9"/>
    <w:rsid w:val="0063015D"/>
    <w:rPr>
      <w:rFonts w:asciiTheme="majorHAnsi" w:hAnsiTheme="majorHAnsi"/>
      <w:b/>
      <w:bCs/>
      <w:i/>
      <w:iCs/>
      <w:sz w:val="26"/>
      <w:szCs w:val="26"/>
    </w:rPr>
  </w:style>
  <w:style w:type="character" w:customStyle="1" w:styleId="Titre6Car">
    <w:name w:val="Titre 6 Car"/>
    <w:basedOn w:val="Policepardfaut"/>
    <w:link w:val="Titre6"/>
    <w:uiPriority w:val="9"/>
    <w:rsid w:val="0063015D"/>
    <w:rPr>
      <w:rFonts w:asciiTheme="majorHAnsi" w:hAnsiTheme="majorHAnsi"/>
      <w:b/>
      <w:bCs/>
      <w:sz w:val="22"/>
      <w:szCs w:val="22"/>
    </w:rPr>
  </w:style>
  <w:style w:type="character" w:styleId="Lienhypertextesuivivisit">
    <w:name w:val="FollowedHyperlink"/>
    <w:basedOn w:val="Policepardfaut"/>
    <w:uiPriority w:val="99"/>
    <w:semiHidden/>
    <w:unhideWhenUsed/>
    <w:rsid w:val="0063015D"/>
    <w:rPr>
      <w:color w:val="800080" w:themeColor="followedHyperlink"/>
      <w:u w:val="single"/>
    </w:rPr>
  </w:style>
  <w:style w:type="paragraph" w:customStyle="1" w:styleId="msonormal0">
    <w:name w:val="msonormal"/>
    <w:basedOn w:val="Normal"/>
    <w:rsid w:val="0063015D"/>
    <w:pPr>
      <w:spacing w:before="100" w:beforeAutospacing="1" w:after="100" w:afterAutospacing="1"/>
    </w:pPr>
    <w:rPr>
      <w:rFonts w:ascii="Times New Roman" w:hAnsi="Times New Roman"/>
      <w:sz w:val="24"/>
      <w:szCs w:val="24"/>
    </w:rPr>
  </w:style>
  <w:style w:type="paragraph" w:styleId="Notedebasdepage">
    <w:name w:val="footnote text"/>
    <w:basedOn w:val="Normal"/>
    <w:link w:val="NotedebasdepageCar"/>
    <w:uiPriority w:val="99"/>
    <w:semiHidden/>
    <w:unhideWhenUsed/>
    <w:rsid w:val="0063015D"/>
    <w:rPr>
      <w:rFonts w:ascii="Calibri" w:eastAsia="Calibri" w:hAnsi="Calibri" w:cs="Calibri"/>
    </w:rPr>
  </w:style>
  <w:style w:type="character" w:customStyle="1" w:styleId="NotedebasdepageCar">
    <w:name w:val="Note de bas de page Car"/>
    <w:basedOn w:val="Policepardfaut"/>
    <w:link w:val="Notedebasdepage"/>
    <w:uiPriority w:val="99"/>
    <w:semiHidden/>
    <w:rsid w:val="0063015D"/>
    <w:rPr>
      <w:rFonts w:ascii="Calibri" w:eastAsia="Calibri" w:hAnsi="Calibri" w:cs="Calibri"/>
    </w:rPr>
  </w:style>
  <w:style w:type="paragraph" w:styleId="Paragraphedeliste">
    <w:name w:val="List Paragraph"/>
    <w:basedOn w:val="Normal"/>
    <w:qFormat/>
    <w:rsid w:val="0063015D"/>
    <w:rPr>
      <w:rFonts w:ascii="Calibri" w:eastAsia="Calibri" w:hAnsi="Calibri" w:cs="Calibri"/>
    </w:rPr>
  </w:style>
  <w:style w:type="paragraph" w:customStyle="1" w:styleId="lev1">
    <w:name w:val="Élevé1"/>
    <w:basedOn w:val="Normal"/>
    <w:next w:val="Normal"/>
    <w:qFormat/>
    <w:rsid w:val="0063015D"/>
    <w:rPr>
      <w:rFonts w:ascii="Calibri" w:eastAsia="Calibri" w:hAnsi="Calibri" w:cs="Calibri"/>
      <w:b/>
      <w:bCs/>
    </w:rPr>
  </w:style>
  <w:style w:type="character" w:styleId="Appelnotedebasdep">
    <w:name w:val="footnote reference"/>
    <w:uiPriority w:val="99"/>
    <w:semiHidden/>
    <w:unhideWhenUsed/>
    <w:rsid w:val="006301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28953">
      <w:bodyDiv w:val="1"/>
      <w:marLeft w:val="0"/>
      <w:marRight w:val="0"/>
      <w:marTop w:val="0"/>
      <w:marBottom w:val="0"/>
      <w:divBdr>
        <w:top w:val="none" w:sz="0" w:space="0" w:color="auto"/>
        <w:left w:val="none" w:sz="0" w:space="0" w:color="auto"/>
        <w:bottom w:val="none" w:sz="0" w:space="0" w:color="auto"/>
        <w:right w:val="none" w:sz="0" w:space="0" w:color="auto"/>
      </w:divBdr>
    </w:div>
    <w:div w:id="126358186">
      <w:bodyDiv w:val="1"/>
      <w:marLeft w:val="0"/>
      <w:marRight w:val="0"/>
      <w:marTop w:val="0"/>
      <w:marBottom w:val="0"/>
      <w:divBdr>
        <w:top w:val="none" w:sz="0" w:space="0" w:color="auto"/>
        <w:left w:val="none" w:sz="0" w:space="0" w:color="auto"/>
        <w:bottom w:val="none" w:sz="0" w:space="0" w:color="auto"/>
        <w:right w:val="none" w:sz="0" w:space="0" w:color="auto"/>
      </w:divBdr>
    </w:div>
    <w:div w:id="197937157">
      <w:bodyDiv w:val="1"/>
      <w:marLeft w:val="0"/>
      <w:marRight w:val="0"/>
      <w:marTop w:val="0"/>
      <w:marBottom w:val="0"/>
      <w:divBdr>
        <w:top w:val="none" w:sz="0" w:space="0" w:color="auto"/>
        <w:left w:val="none" w:sz="0" w:space="0" w:color="auto"/>
        <w:bottom w:val="none" w:sz="0" w:space="0" w:color="auto"/>
        <w:right w:val="none" w:sz="0" w:space="0" w:color="auto"/>
      </w:divBdr>
    </w:div>
    <w:div w:id="248079323">
      <w:bodyDiv w:val="1"/>
      <w:marLeft w:val="0"/>
      <w:marRight w:val="0"/>
      <w:marTop w:val="0"/>
      <w:marBottom w:val="0"/>
      <w:divBdr>
        <w:top w:val="none" w:sz="0" w:space="0" w:color="auto"/>
        <w:left w:val="none" w:sz="0" w:space="0" w:color="auto"/>
        <w:bottom w:val="none" w:sz="0" w:space="0" w:color="auto"/>
        <w:right w:val="none" w:sz="0" w:space="0" w:color="auto"/>
      </w:divBdr>
    </w:div>
    <w:div w:id="254749347">
      <w:bodyDiv w:val="1"/>
      <w:marLeft w:val="0"/>
      <w:marRight w:val="0"/>
      <w:marTop w:val="0"/>
      <w:marBottom w:val="0"/>
      <w:divBdr>
        <w:top w:val="none" w:sz="0" w:space="0" w:color="auto"/>
        <w:left w:val="none" w:sz="0" w:space="0" w:color="auto"/>
        <w:bottom w:val="none" w:sz="0" w:space="0" w:color="auto"/>
        <w:right w:val="none" w:sz="0" w:space="0" w:color="auto"/>
      </w:divBdr>
    </w:div>
    <w:div w:id="258950735">
      <w:bodyDiv w:val="1"/>
      <w:marLeft w:val="0"/>
      <w:marRight w:val="0"/>
      <w:marTop w:val="0"/>
      <w:marBottom w:val="0"/>
      <w:divBdr>
        <w:top w:val="none" w:sz="0" w:space="0" w:color="auto"/>
        <w:left w:val="none" w:sz="0" w:space="0" w:color="auto"/>
        <w:bottom w:val="none" w:sz="0" w:space="0" w:color="auto"/>
        <w:right w:val="none" w:sz="0" w:space="0" w:color="auto"/>
      </w:divBdr>
    </w:div>
    <w:div w:id="280110504">
      <w:bodyDiv w:val="1"/>
      <w:marLeft w:val="0"/>
      <w:marRight w:val="0"/>
      <w:marTop w:val="0"/>
      <w:marBottom w:val="0"/>
      <w:divBdr>
        <w:top w:val="none" w:sz="0" w:space="0" w:color="auto"/>
        <w:left w:val="none" w:sz="0" w:space="0" w:color="auto"/>
        <w:bottom w:val="none" w:sz="0" w:space="0" w:color="auto"/>
        <w:right w:val="none" w:sz="0" w:space="0" w:color="auto"/>
      </w:divBdr>
    </w:div>
    <w:div w:id="366296428">
      <w:bodyDiv w:val="1"/>
      <w:marLeft w:val="0"/>
      <w:marRight w:val="0"/>
      <w:marTop w:val="0"/>
      <w:marBottom w:val="0"/>
      <w:divBdr>
        <w:top w:val="none" w:sz="0" w:space="0" w:color="auto"/>
        <w:left w:val="none" w:sz="0" w:space="0" w:color="auto"/>
        <w:bottom w:val="none" w:sz="0" w:space="0" w:color="auto"/>
        <w:right w:val="none" w:sz="0" w:space="0" w:color="auto"/>
      </w:divBdr>
    </w:div>
    <w:div w:id="386879180">
      <w:bodyDiv w:val="1"/>
      <w:marLeft w:val="0"/>
      <w:marRight w:val="0"/>
      <w:marTop w:val="0"/>
      <w:marBottom w:val="0"/>
      <w:divBdr>
        <w:top w:val="none" w:sz="0" w:space="0" w:color="auto"/>
        <w:left w:val="none" w:sz="0" w:space="0" w:color="auto"/>
        <w:bottom w:val="none" w:sz="0" w:space="0" w:color="auto"/>
        <w:right w:val="none" w:sz="0" w:space="0" w:color="auto"/>
      </w:divBdr>
    </w:div>
    <w:div w:id="716663698">
      <w:bodyDiv w:val="1"/>
      <w:marLeft w:val="0"/>
      <w:marRight w:val="0"/>
      <w:marTop w:val="0"/>
      <w:marBottom w:val="0"/>
      <w:divBdr>
        <w:top w:val="none" w:sz="0" w:space="0" w:color="auto"/>
        <w:left w:val="none" w:sz="0" w:space="0" w:color="auto"/>
        <w:bottom w:val="none" w:sz="0" w:space="0" w:color="auto"/>
        <w:right w:val="none" w:sz="0" w:space="0" w:color="auto"/>
      </w:divBdr>
    </w:div>
    <w:div w:id="833496570">
      <w:bodyDiv w:val="1"/>
      <w:marLeft w:val="0"/>
      <w:marRight w:val="0"/>
      <w:marTop w:val="0"/>
      <w:marBottom w:val="0"/>
      <w:divBdr>
        <w:top w:val="none" w:sz="0" w:space="0" w:color="auto"/>
        <w:left w:val="none" w:sz="0" w:space="0" w:color="auto"/>
        <w:bottom w:val="none" w:sz="0" w:space="0" w:color="auto"/>
        <w:right w:val="none" w:sz="0" w:space="0" w:color="auto"/>
      </w:divBdr>
    </w:div>
    <w:div w:id="856702000">
      <w:bodyDiv w:val="1"/>
      <w:marLeft w:val="0"/>
      <w:marRight w:val="0"/>
      <w:marTop w:val="0"/>
      <w:marBottom w:val="0"/>
      <w:divBdr>
        <w:top w:val="none" w:sz="0" w:space="0" w:color="auto"/>
        <w:left w:val="none" w:sz="0" w:space="0" w:color="auto"/>
        <w:bottom w:val="none" w:sz="0" w:space="0" w:color="auto"/>
        <w:right w:val="none" w:sz="0" w:space="0" w:color="auto"/>
      </w:divBdr>
    </w:div>
    <w:div w:id="1073696063">
      <w:bodyDiv w:val="1"/>
      <w:marLeft w:val="0"/>
      <w:marRight w:val="0"/>
      <w:marTop w:val="0"/>
      <w:marBottom w:val="0"/>
      <w:divBdr>
        <w:top w:val="none" w:sz="0" w:space="0" w:color="auto"/>
        <w:left w:val="none" w:sz="0" w:space="0" w:color="auto"/>
        <w:bottom w:val="none" w:sz="0" w:space="0" w:color="auto"/>
        <w:right w:val="none" w:sz="0" w:space="0" w:color="auto"/>
      </w:divBdr>
    </w:div>
    <w:div w:id="1097675803">
      <w:bodyDiv w:val="1"/>
      <w:marLeft w:val="0"/>
      <w:marRight w:val="0"/>
      <w:marTop w:val="0"/>
      <w:marBottom w:val="0"/>
      <w:divBdr>
        <w:top w:val="none" w:sz="0" w:space="0" w:color="auto"/>
        <w:left w:val="none" w:sz="0" w:space="0" w:color="auto"/>
        <w:bottom w:val="none" w:sz="0" w:space="0" w:color="auto"/>
        <w:right w:val="none" w:sz="0" w:space="0" w:color="auto"/>
      </w:divBdr>
    </w:div>
    <w:div w:id="1143353170">
      <w:bodyDiv w:val="1"/>
      <w:marLeft w:val="0"/>
      <w:marRight w:val="0"/>
      <w:marTop w:val="0"/>
      <w:marBottom w:val="0"/>
      <w:divBdr>
        <w:top w:val="none" w:sz="0" w:space="0" w:color="auto"/>
        <w:left w:val="none" w:sz="0" w:space="0" w:color="auto"/>
        <w:bottom w:val="none" w:sz="0" w:space="0" w:color="auto"/>
        <w:right w:val="none" w:sz="0" w:space="0" w:color="auto"/>
      </w:divBdr>
    </w:div>
    <w:div w:id="1148523076">
      <w:bodyDiv w:val="1"/>
      <w:marLeft w:val="0"/>
      <w:marRight w:val="0"/>
      <w:marTop w:val="0"/>
      <w:marBottom w:val="0"/>
      <w:divBdr>
        <w:top w:val="none" w:sz="0" w:space="0" w:color="auto"/>
        <w:left w:val="none" w:sz="0" w:space="0" w:color="auto"/>
        <w:bottom w:val="none" w:sz="0" w:space="0" w:color="auto"/>
        <w:right w:val="none" w:sz="0" w:space="0" w:color="auto"/>
      </w:divBdr>
    </w:div>
    <w:div w:id="1180657643">
      <w:bodyDiv w:val="1"/>
      <w:marLeft w:val="0"/>
      <w:marRight w:val="0"/>
      <w:marTop w:val="0"/>
      <w:marBottom w:val="0"/>
      <w:divBdr>
        <w:top w:val="none" w:sz="0" w:space="0" w:color="auto"/>
        <w:left w:val="none" w:sz="0" w:space="0" w:color="auto"/>
        <w:bottom w:val="none" w:sz="0" w:space="0" w:color="auto"/>
        <w:right w:val="none" w:sz="0" w:space="0" w:color="auto"/>
      </w:divBdr>
    </w:div>
    <w:div w:id="1194807444">
      <w:bodyDiv w:val="1"/>
      <w:marLeft w:val="0"/>
      <w:marRight w:val="0"/>
      <w:marTop w:val="0"/>
      <w:marBottom w:val="0"/>
      <w:divBdr>
        <w:top w:val="none" w:sz="0" w:space="0" w:color="auto"/>
        <w:left w:val="none" w:sz="0" w:space="0" w:color="auto"/>
        <w:bottom w:val="none" w:sz="0" w:space="0" w:color="auto"/>
        <w:right w:val="none" w:sz="0" w:space="0" w:color="auto"/>
      </w:divBdr>
    </w:div>
    <w:div w:id="1244803252">
      <w:bodyDiv w:val="1"/>
      <w:marLeft w:val="0"/>
      <w:marRight w:val="0"/>
      <w:marTop w:val="0"/>
      <w:marBottom w:val="0"/>
      <w:divBdr>
        <w:top w:val="none" w:sz="0" w:space="0" w:color="auto"/>
        <w:left w:val="none" w:sz="0" w:space="0" w:color="auto"/>
        <w:bottom w:val="none" w:sz="0" w:space="0" w:color="auto"/>
        <w:right w:val="none" w:sz="0" w:space="0" w:color="auto"/>
      </w:divBdr>
    </w:div>
    <w:div w:id="1659646804">
      <w:bodyDiv w:val="1"/>
      <w:marLeft w:val="0"/>
      <w:marRight w:val="0"/>
      <w:marTop w:val="0"/>
      <w:marBottom w:val="0"/>
      <w:divBdr>
        <w:top w:val="none" w:sz="0" w:space="0" w:color="auto"/>
        <w:left w:val="none" w:sz="0" w:space="0" w:color="auto"/>
        <w:bottom w:val="none" w:sz="0" w:space="0" w:color="auto"/>
        <w:right w:val="none" w:sz="0" w:space="0" w:color="auto"/>
      </w:divBdr>
    </w:div>
    <w:div w:id="1762726002">
      <w:bodyDiv w:val="1"/>
      <w:marLeft w:val="0"/>
      <w:marRight w:val="0"/>
      <w:marTop w:val="0"/>
      <w:marBottom w:val="0"/>
      <w:divBdr>
        <w:top w:val="none" w:sz="0" w:space="0" w:color="auto"/>
        <w:left w:val="none" w:sz="0" w:space="0" w:color="auto"/>
        <w:bottom w:val="none" w:sz="0" w:space="0" w:color="auto"/>
        <w:right w:val="none" w:sz="0" w:space="0" w:color="auto"/>
      </w:divBdr>
    </w:div>
    <w:div w:id="1770537943">
      <w:bodyDiv w:val="1"/>
      <w:marLeft w:val="0"/>
      <w:marRight w:val="0"/>
      <w:marTop w:val="0"/>
      <w:marBottom w:val="0"/>
      <w:divBdr>
        <w:top w:val="none" w:sz="0" w:space="0" w:color="auto"/>
        <w:left w:val="none" w:sz="0" w:space="0" w:color="auto"/>
        <w:bottom w:val="none" w:sz="0" w:space="0" w:color="auto"/>
        <w:right w:val="none" w:sz="0" w:space="0" w:color="auto"/>
      </w:divBdr>
    </w:div>
    <w:div w:id="2023361841">
      <w:bodyDiv w:val="1"/>
      <w:marLeft w:val="0"/>
      <w:marRight w:val="0"/>
      <w:marTop w:val="0"/>
      <w:marBottom w:val="0"/>
      <w:divBdr>
        <w:top w:val="none" w:sz="0" w:space="0" w:color="auto"/>
        <w:left w:val="none" w:sz="0" w:space="0" w:color="auto"/>
        <w:bottom w:val="none" w:sz="0" w:space="0" w:color="auto"/>
        <w:right w:val="none" w:sz="0" w:space="0" w:color="auto"/>
      </w:divBdr>
    </w:div>
    <w:div w:id="2026519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Bamert\Documents\GitHub\ICT-306\Personn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cccc220-c6b9-4076-850d-f5e42563a57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692D16FABC7649A0E0051487714BFF" ma:contentTypeVersion="14" ma:contentTypeDescription="Crée un document." ma:contentTypeScope="" ma:versionID="ab99dfe9bd6244bf95502747b07140ff">
  <xsd:schema xmlns:xsd="http://www.w3.org/2001/XMLSchema" xmlns:xs="http://www.w3.org/2001/XMLSchema" xmlns:p="http://schemas.microsoft.com/office/2006/metadata/properties" xmlns:ns3="fcccc220-c6b9-4076-850d-f5e42563a571" xmlns:ns4="e7f151b8-51d7-4647-8ad5-935b9ffd0765" targetNamespace="http://schemas.microsoft.com/office/2006/metadata/properties" ma:root="true" ma:fieldsID="8363aa544bda777c2140c671336103b9" ns3:_="" ns4:_="">
    <xsd:import namespace="fcccc220-c6b9-4076-850d-f5e42563a571"/>
    <xsd:import namespace="e7f151b8-51d7-4647-8ad5-935b9ffd0765"/>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ccc220-c6b9-4076-850d-f5e42563a57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f151b8-51d7-4647-8ad5-935b9ffd0765" elementFormDefault="qualified">
    <xsd:import namespace="http://schemas.microsoft.com/office/2006/documentManagement/types"/>
    <xsd:import namespace="http://schemas.microsoft.com/office/infopath/2007/PartnerControls"/>
    <xsd:element name="SharedWithUsers" ma:index="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internalName="SharedWithDetails" ma:readOnly="true">
      <xsd:simpleType>
        <xsd:restriction base="dms:Note">
          <xsd:maxLength value="255"/>
        </xsd:restriction>
      </xsd:simpleType>
    </xsd:element>
    <xsd:element name="SharingHintHash" ma:index="11"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fcccc220-c6b9-4076-850d-f5e42563a571"/>
  </ds:schemaRefs>
</ds:datastoreItem>
</file>

<file path=customXml/itemProps3.xml><?xml version="1.0" encoding="utf-8"?>
<ds:datastoreItem xmlns:ds="http://schemas.openxmlformats.org/officeDocument/2006/customXml" ds:itemID="{BE45B15F-7D8D-4C7E-BEA1-5D9AEE3940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ccc220-c6b9-4076-850d-f5e42563a571"/>
    <ds:schemaRef ds:uri="e7f151b8-51d7-4647-8ad5-935b9ffd07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232</TotalTime>
  <Pages>20</Pages>
  <Words>5870</Words>
  <Characters>32291</Characters>
  <Application>Microsoft Office Word</Application>
  <DocSecurity>0</DocSecurity>
  <Lines>269</Lines>
  <Paragraphs>76</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38085</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Mathieu Bamert</dc:creator>
  <cp:lastModifiedBy>Mathieu Bamert</cp:lastModifiedBy>
  <cp:revision>46</cp:revision>
  <cp:lastPrinted>2024-05-14T14:26:00Z</cp:lastPrinted>
  <dcterms:created xsi:type="dcterms:W3CDTF">2024-05-06T10:18:00Z</dcterms:created>
  <dcterms:modified xsi:type="dcterms:W3CDTF">2024-05-21T14:14:00Z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0x010100E8692D16FABC7649A0E0051487714BFF</vt:lpwstr>
  </property>
</Properties>
</file>