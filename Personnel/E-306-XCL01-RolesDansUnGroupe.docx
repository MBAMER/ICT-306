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72C7B40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5DEA761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334A3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18836A8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141AF7A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025E8C0B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  <w:bookmarkStart w:id="0" w:name="_GoBack"/>
      <w:bookmarkEnd w:id="0"/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5C773" w14:textId="77777777" w:rsidR="00665674" w:rsidRDefault="00665674">
      <w:r>
        <w:separator/>
      </w:r>
    </w:p>
  </w:endnote>
  <w:endnote w:type="continuationSeparator" w:id="0">
    <w:p w14:paraId="28CFACE5" w14:textId="77777777" w:rsidR="00665674" w:rsidRDefault="0066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134BC0A5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24FAF" w14:textId="77777777" w:rsidR="00665674" w:rsidRDefault="00665674">
      <w:r>
        <w:separator/>
      </w:r>
    </w:p>
  </w:footnote>
  <w:footnote w:type="continuationSeparator" w:id="0">
    <w:p w14:paraId="7573D1F0" w14:textId="77777777" w:rsidR="00665674" w:rsidRDefault="00665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92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Xavier Carrel</cp:lastModifiedBy>
  <cp:revision>21</cp:revision>
  <cp:lastPrinted>2018-11-20T15:14:00Z</cp:lastPrinted>
  <dcterms:created xsi:type="dcterms:W3CDTF">2016-03-16T10:37:00Z</dcterms:created>
  <dcterms:modified xsi:type="dcterms:W3CDTF">2023-01-19T10:09:00Z</dcterms:modified>
</cp:coreProperties>
</file>