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199A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2DF7D00F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8C5741C" wp14:editId="2A042A8B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5A23F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685E19B6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7D0D3840" w14:textId="77777777" w:rsidR="007F30AE" w:rsidRPr="000E7483" w:rsidRDefault="007F30AE" w:rsidP="000E7483">
      <w:pPr>
        <w:jc w:val="center"/>
      </w:pPr>
      <w:r w:rsidRPr="000E7483">
        <w:t>Lieu</w:t>
      </w:r>
    </w:p>
    <w:p w14:paraId="7F33E6FB" w14:textId="77777777" w:rsidR="007F30AE" w:rsidRPr="000E7483" w:rsidRDefault="007F30AE" w:rsidP="000E7483">
      <w:pPr>
        <w:jc w:val="center"/>
      </w:pPr>
      <w:r w:rsidRPr="000E7483">
        <w:t>Durée</w:t>
      </w:r>
    </w:p>
    <w:p w14:paraId="05313594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4BE1351F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19BFD59C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F727200" w14:textId="5036CF3D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48C49E9" w14:textId="494F578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4FC364D" w14:textId="707C800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ABC0CD4" w14:textId="5001E3B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B44E739" w14:textId="08C5E6B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D67571C" w14:textId="0CEC0CD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085D279" w14:textId="06848E6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8E824D4" w14:textId="10BE5F73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CD9ADAF" w14:textId="7A482B0E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5E901A7" w14:textId="0DAFB541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6F15BA2" w14:textId="47F2A0C8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45501FB" w14:textId="4FF8C0A6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C39F9DC" w14:textId="411E52DD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57335A8A" w14:textId="7F857070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8255671" w14:textId="15D7A120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B7225FB" w14:textId="0130DA75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52814D4" w14:textId="170975B3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4DB3F297" w14:textId="31EBC005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B6E6213" w14:textId="72C3126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4B536DD" w14:textId="3FA75DFC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57068C75" w14:textId="6C455C7D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31474BFB" w14:textId="04F9F8C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73AB01B" w14:textId="59D2989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4182C012" w14:textId="49A3539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500F3839" w14:textId="2036A5B1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2ECB9B2" w14:textId="0BA1030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E9CDD71" w14:textId="5996203C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2E83AF3" w14:textId="3B9D43F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22A62B5" w14:textId="569A79F8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2F1978D8" w14:textId="393B0835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F3DCE0F" w14:textId="00699AC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1171342" w14:textId="7B0D3A2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D4A7D8D" w14:textId="0EA9A769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5DBF7B5D" w14:textId="0A1BAFC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15EC8ECE" w14:textId="664574A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2F2F3D85" w14:textId="4E8CC9A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4257D223" w14:textId="596E47E9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237B5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3E2552BF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8E42E8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24DA7D70" w14:textId="77777777" w:rsidR="008E53F9" w:rsidRPr="008E53F9" w:rsidRDefault="008E53F9" w:rsidP="008E53F9">
      <w:pPr>
        <w:pStyle w:val="Corpsdetexte"/>
      </w:pPr>
    </w:p>
    <w:p w14:paraId="6D0AFD96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9AF63C5" w14:textId="77777777" w:rsidR="0015167D" w:rsidRPr="0015167D" w:rsidRDefault="0015167D" w:rsidP="0015167D">
      <w:pPr>
        <w:pStyle w:val="Retraitcorpsdetexte"/>
      </w:pPr>
    </w:p>
    <w:p w14:paraId="38935535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0738A787" w14:textId="77777777" w:rsidR="0076036D" w:rsidRDefault="0076036D" w:rsidP="0015167D">
      <w:pPr>
        <w:pStyle w:val="Informations"/>
      </w:pPr>
    </w:p>
    <w:p w14:paraId="237F8E48" w14:textId="77777777" w:rsidR="0076036D" w:rsidRDefault="0076036D" w:rsidP="0015167D">
      <w:pPr>
        <w:pStyle w:val="Informations"/>
      </w:pPr>
      <w:r>
        <w:t xml:space="preserve">Exemple :  </w:t>
      </w:r>
    </w:p>
    <w:p w14:paraId="6F822862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6F543BB3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0D8324DC" w14:textId="77777777" w:rsidR="0015167D" w:rsidRPr="00F664DF" w:rsidRDefault="0015167D" w:rsidP="0015167D">
      <w:pPr>
        <w:pStyle w:val="Retraitcorpsdetexte"/>
      </w:pPr>
    </w:p>
    <w:p w14:paraId="7B29D5DF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0EFED6EF" w14:textId="77777777" w:rsidR="0015167D" w:rsidRPr="0015167D" w:rsidRDefault="0015167D" w:rsidP="0015167D">
      <w:pPr>
        <w:pStyle w:val="Retraitcorpsdetexte"/>
      </w:pPr>
    </w:p>
    <w:p w14:paraId="6188394F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420B652A" w14:textId="77777777" w:rsidR="0015167D" w:rsidRPr="00F664DF" w:rsidRDefault="0015167D" w:rsidP="0015167D">
      <w:pPr>
        <w:pStyle w:val="Retraitcorpsdetexte"/>
      </w:pPr>
    </w:p>
    <w:p w14:paraId="4A34D173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675416C5" w14:textId="77777777" w:rsidR="0015167D" w:rsidRPr="0015167D" w:rsidRDefault="0015167D" w:rsidP="0015167D">
      <w:pPr>
        <w:pStyle w:val="Retraitcorpsdetexte"/>
      </w:pPr>
    </w:p>
    <w:p w14:paraId="1FFA7649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66988584" w14:textId="77777777" w:rsidR="00F664DF" w:rsidRPr="00F664DF" w:rsidRDefault="00F664DF" w:rsidP="00F664DF">
      <w:pPr>
        <w:pStyle w:val="Retraitcorpsdetexte"/>
      </w:pPr>
    </w:p>
    <w:p w14:paraId="0446FF3C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32BA51F3" w14:textId="77777777" w:rsidR="0015167D" w:rsidRPr="0015167D" w:rsidRDefault="0015167D" w:rsidP="0015167D">
      <w:pPr>
        <w:pStyle w:val="Retraitcorpsdetexte"/>
      </w:pPr>
    </w:p>
    <w:p w14:paraId="30E6B71D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1E0B933A" w14:textId="77777777" w:rsidR="0015167D" w:rsidRPr="00F664DF" w:rsidRDefault="0015167D" w:rsidP="0015167D">
      <w:pPr>
        <w:pStyle w:val="Retraitcorpsdetexte"/>
      </w:pPr>
    </w:p>
    <w:p w14:paraId="3D1BDAAF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70A13168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72F147B5" w14:textId="77777777" w:rsidR="00920F4E" w:rsidRDefault="00920F4E" w:rsidP="00920F4E">
      <w:pPr>
        <w:pStyle w:val="Retraitcorpsdetexte3"/>
      </w:pPr>
    </w:p>
    <w:p w14:paraId="2D58DE5F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4557A07A" w14:textId="77777777" w:rsidR="0015167D" w:rsidRPr="00920F4E" w:rsidRDefault="0015167D" w:rsidP="00920F4E">
      <w:pPr>
        <w:pStyle w:val="Retraitcorpsdetexte3"/>
      </w:pPr>
    </w:p>
    <w:p w14:paraId="4DB44A7A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189A0237" w14:textId="77777777" w:rsidR="00F664DF" w:rsidRDefault="00F664DF" w:rsidP="00F664DF">
      <w:pPr>
        <w:pStyle w:val="Retraitcorpsdetexte3"/>
      </w:pPr>
    </w:p>
    <w:p w14:paraId="6753ADED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104454E9" w14:textId="77777777" w:rsidR="0015167D" w:rsidRPr="00F664DF" w:rsidRDefault="0015167D" w:rsidP="00F664DF">
      <w:pPr>
        <w:pStyle w:val="Retraitcorpsdetexte3"/>
      </w:pPr>
    </w:p>
    <w:p w14:paraId="287A3321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73085393" w14:textId="77777777" w:rsidR="00F664DF" w:rsidRDefault="00F664DF" w:rsidP="00F664DF">
      <w:pPr>
        <w:pStyle w:val="Retraitcorpsdetexte3"/>
      </w:pPr>
    </w:p>
    <w:p w14:paraId="217B1F65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0B703C3D" w14:textId="77777777" w:rsidR="0015167D" w:rsidRPr="00F664DF" w:rsidRDefault="0015167D" w:rsidP="00F664DF">
      <w:pPr>
        <w:pStyle w:val="Retraitcorpsdetexte3"/>
      </w:pPr>
    </w:p>
    <w:p w14:paraId="6BC39BC4" w14:textId="77777777"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14:paraId="4A3BA377" w14:textId="77777777" w:rsidR="00F664DF" w:rsidRDefault="00F664DF" w:rsidP="00F664DF">
      <w:pPr>
        <w:pStyle w:val="Retraitcorpsdetexte3"/>
      </w:pPr>
    </w:p>
    <w:p w14:paraId="6CFAF068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1E5C05C" w14:textId="77777777" w:rsidR="0015167D" w:rsidRPr="00F664DF" w:rsidRDefault="0015167D" w:rsidP="00F664DF">
      <w:pPr>
        <w:pStyle w:val="Retraitcorpsdetexte3"/>
      </w:pPr>
    </w:p>
    <w:p w14:paraId="16118FEC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3ACB0602" w14:textId="77777777" w:rsidR="00F664DF" w:rsidRDefault="00F664DF" w:rsidP="00F664DF">
      <w:pPr>
        <w:pStyle w:val="Retraitcorpsdetexte3"/>
      </w:pPr>
    </w:p>
    <w:p w14:paraId="19B25A30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6A3AA6A5" w14:textId="77777777" w:rsidR="0015167D" w:rsidRPr="00F664DF" w:rsidRDefault="0015167D" w:rsidP="00F664DF">
      <w:pPr>
        <w:pStyle w:val="Retraitcorpsdetexte3"/>
      </w:pPr>
    </w:p>
    <w:p w14:paraId="67180585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1F98A9A4" w14:textId="77777777" w:rsidR="00F664DF" w:rsidRDefault="00F664DF" w:rsidP="00F664DF">
      <w:pPr>
        <w:pStyle w:val="Retraitcorpsdetexte3"/>
      </w:pPr>
    </w:p>
    <w:p w14:paraId="3EB0C8C0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1F12553A" w14:textId="77777777" w:rsidR="0015167D" w:rsidRPr="00F664DF" w:rsidRDefault="0015167D" w:rsidP="00F664DF">
      <w:pPr>
        <w:pStyle w:val="Retraitcorpsdetexte3"/>
      </w:pPr>
    </w:p>
    <w:p w14:paraId="1D5C65FE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7CC18588" w14:textId="77777777" w:rsidR="00F664DF" w:rsidRDefault="00F664DF" w:rsidP="00F664DF">
      <w:pPr>
        <w:pStyle w:val="Retraitcorpsdetexte3"/>
      </w:pPr>
    </w:p>
    <w:p w14:paraId="272C9E74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75C79F47" w14:textId="77777777" w:rsidR="0015167D" w:rsidRPr="00F664DF" w:rsidRDefault="0015167D" w:rsidP="00F664DF">
      <w:pPr>
        <w:pStyle w:val="Retraitcorpsdetexte3"/>
      </w:pPr>
    </w:p>
    <w:p w14:paraId="06367084" w14:textId="77777777"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71872608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68CAF5F1" w14:textId="77777777" w:rsidR="00A400FD" w:rsidRDefault="00A400FD" w:rsidP="00F16ADE">
      <w:pPr>
        <w:pStyle w:val="Informations"/>
      </w:pPr>
    </w:p>
    <w:p w14:paraId="4D4A1443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2DF835E4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263846B8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57FDC0FB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3CE1499B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29D192C8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67F8C378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4D6FB101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50E6481B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2D691E5C" w14:textId="77777777"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34BE6E23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08940FD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33300D0F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5571D882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0B8BC7D3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0C7D9FE7" w14:textId="77777777" w:rsidR="00F16ADE" w:rsidRDefault="00F16ADE" w:rsidP="0076036D">
      <w:pPr>
        <w:pStyle w:val="Informations"/>
      </w:pPr>
    </w:p>
    <w:p w14:paraId="4A6C27E0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324296BD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3F9DACBF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1EF8FE4B" w14:textId="77777777" w:rsidR="00F16ADE" w:rsidRDefault="00F16ADE" w:rsidP="00F16ADE">
      <w:pPr>
        <w:pStyle w:val="Informations"/>
      </w:pPr>
    </w:p>
    <w:p w14:paraId="51405418" w14:textId="77777777" w:rsidR="007F30AE" w:rsidRP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End w:id="21"/>
    </w:p>
    <w:p w14:paraId="4EE61D84" w14:textId="77777777" w:rsidR="00FC6348" w:rsidRDefault="00FC6348" w:rsidP="006B4D56">
      <w:pPr>
        <w:pStyle w:val="Titre2"/>
      </w:pPr>
      <w:bookmarkStart w:id="22" w:name="_Toc532179959"/>
      <w:bookmarkStart w:id="23" w:name="_Toc165969643"/>
      <w:r>
        <w:t>D13 Salle de classe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FC6348" w14:paraId="488B4DB3" w14:textId="77777777" w:rsidTr="00FC63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350E" w14:textId="77777777" w:rsidR="00FC6348" w:rsidRDefault="00FC6348">
            <w:proofErr w:type="gramStart"/>
            <w:r>
              <w:t>En tant que utilisateur</w:t>
            </w:r>
            <w:proofErr w:type="gramEnd"/>
            <w:r>
              <w:t xml:space="preserve"> du </w:t>
            </w:r>
            <w:proofErr w:type="spellStart"/>
            <w:r>
              <w:t>batiment</w:t>
            </w:r>
            <w:proofErr w:type="spellEnd"/>
            <w:r>
              <w:t xml:space="preserve"> je veux une salle de classe dans la salle D13 Pour apprendre et travailler</w:t>
            </w:r>
          </w:p>
        </w:tc>
      </w:tr>
      <w:tr w:rsidR="00FC6348" w14:paraId="06AED2C0" w14:textId="77777777" w:rsidTr="00FC63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B05C" w14:textId="77777777" w:rsidR="00FC6348" w:rsidRDefault="00FC634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53"/>
              <w:gridCol w:w="7887"/>
            </w:tblGrid>
            <w:tr w:rsidR="00FC6348" w14:paraId="736BC552" w14:textId="77777777">
              <w:tc>
                <w:tcPr>
                  <w:tcW w:w="0" w:type="auto"/>
                  <w:hideMark/>
                </w:tcPr>
                <w:p w14:paraId="1DEA7538" w14:textId="77777777" w:rsidR="00FC6348" w:rsidRDefault="00FC6348">
                  <w:proofErr w:type="gramStart"/>
                  <w:r>
                    <w:t>se</w:t>
                  </w:r>
                  <w:proofErr w:type="gramEnd"/>
                  <w:r>
                    <w:t xml:space="preserve"> situe</w:t>
                  </w:r>
                </w:p>
              </w:tc>
              <w:tc>
                <w:tcPr>
                  <w:tcW w:w="0" w:type="auto"/>
                  <w:hideMark/>
                </w:tcPr>
                <w:p w14:paraId="469F96DF" w14:textId="77777777" w:rsidR="00FC6348" w:rsidRDefault="00FC6348">
                  <w:proofErr w:type="gramStart"/>
                  <w:r>
                    <w:t>la</w:t>
                  </w:r>
                  <w:proofErr w:type="gramEnd"/>
                  <w:r>
                    <w:t xml:space="preserve"> salle se situe en D13</w:t>
                  </w:r>
                </w:p>
              </w:tc>
            </w:tr>
            <w:tr w:rsidR="00FC6348" w14:paraId="0609906C" w14:textId="77777777">
              <w:tc>
                <w:tcPr>
                  <w:tcW w:w="0" w:type="auto"/>
                  <w:hideMark/>
                </w:tcPr>
                <w:p w14:paraId="087DD29A" w14:textId="77777777" w:rsidR="00FC6348" w:rsidRDefault="00FC6348">
                  <w:proofErr w:type="gramStart"/>
                  <w:r>
                    <w:t>crochet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E052281" w14:textId="77777777" w:rsidR="00FC6348" w:rsidRDefault="00FC6348">
                  <w:proofErr w:type="gramStart"/>
                  <w:r>
                    <w:t>sur</w:t>
                  </w:r>
                  <w:proofErr w:type="gramEnd"/>
                  <w:r>
                    <w:t xml:space="preserve"> le mur à coter de la porte il y a 10 crochet pour accrocher des vestes</w:t>
                  </w:r>
                </w:p>
              </w:tc>
            </w:tr>
            <w:tr w:rsidR="00FC6348" w14:paraId="5739CC00" w14:textId="77777777">
              <w:tc>
                <w:tcPr>
                  <w:tcW w:w="0" w:type="auto"/>
                  <w:hideMark/>
                </w:tcPr>
                <w:p w14:paraId="37F645BE" w14:textId="77777777" w:rsidR="00FC6348" w:rsidRDefault="00FC6348">
                  <w:proofErr w:type="gramStart"/>
                  <w:r>
                    <w:lastRenderedPageBreak/>
                    <w:t>tableaux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DDE60F0" w14:textId="77777777" w:rsidR="00FC6348" w:rsidRDefault="00FC6348">
                  <w:proofErr w:type="gramStart"/>
                  <w:r>
                    <w:t>il</w:t>
                  </w:r>
                  <w:proofErr w:type="gramEnd"/>
                  <w:r>
                    <w:t xml:space="preserve"> y a un tableaux interactif de 2 </w:t>
                  </w:r>
                  <w:proofErr w:type="spellStart"/>
                  <w:r>
                    <w:t>mettre</w:t>
                  </w:r>
                  <w:proofErr w:type="spellEnd"/>
                  <w:r>
                    <w:t xml:space="preserve"> de longueur et 1m70 de hauteur, il se trouve pile au </w:t>
                  </w:r>
                  <w:proofErr w:type="spellStart"/>
                  <w:r>
                    <w:t>millieux</w:t>
                  </w:r>
                  <w:proofErr w:type="spellEnd"/>
                  <w:r>
                    <w:t xml:space="preserve"> du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l'est de la salle.</w:t>
                  </w:r>
                </w:p>
              </w:tc>
            </w:tr>
            <w:tr w:rsidR="00FC6348" w14:paraId="6AF75B9F" w14:textId="77777777">
              <w:tc>
                <w:tcPr>
                  <w:tcW w:w="0" w:type="auto"/>
                  <w:hideMark/>
                </w:tcPr>
                <w:p w14:paraId="5F53FCBB" w14:textId="77777777" w:rsidR="00FC6348" w:rsidRDefault="00FC6348">
                  <w:proofErr w:type="gramStart"/>
                  <w:r>
                    <w:t>bureau</w:t>
                  </w:r>
                  <w:proofErr w:type="gramEnd"/>
                  <w:r>
                    <w:t xml:space="preserve"> prof</w:t>
                  </w:r>
                </w:p>
              </w:tc>
              <w:tc>
                <w:tcPr>
                  <w:tcW w:w="0" w:type="auto"/>
                  <w:hideMark/>
                </w:tcPr>
                <w:p w14:paraId="34137EE1" w14:textId="77777777" w:rsidR="00FC6348" w:rsidRDefault="00FC6348">
                  <w:proofErr w:type="gramStart"/>
                  <w:r>
                    <w:t>le</w:t>
                  </w:r>
                  <w:proofErr w:type="gramEnd"/>
                  <w:r>
                    <w:t xml:space="preserve"> bureau du professeur se trouve devant le tableau en sorte que </w:t>
                  </w:r>
                  <w:proofErr w:type="spellStart"/>
                  <w:r>
                    <w:t>quant</w:t>
                  </w:r>
                  <w:proofErr w:type="spellEnd"/>
                  <w:r>
                    <w:t xml:space="preserve"> le </w:t>
                  </w:r>
                  <w:proofErr w:type="spellStart"/>
                  <w:r>
                    <w:t>profeseur</w:t>
                  </w:r>
                  <w:proofErr w:type="spellEnd"/>
                  <w:r>
                    <w:t xml:space="preserve"> est au bureau il soit dos au tableau. Le bureau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1m50 du tableaux</w:t>
                  </w:r>
                </w:p>
              </w:tc>
            </w:tr>
            <w:tr w:rsidR="00FC6348" w14:paraId="7A827C70" w14:textId="77777777">
              <w:tc>
                <w:tcPr>
                  <w:tcW w:w="0" w:type="auto"/>
                  <w:hideMark/>
                </w:tcPr>
                <w:p w14:paraId="2E82D375" w14:textId="77777777" w:rsidR="00FC6348" w:rsidRDefault="00FC6348">
                  <w:proofErr w:type="gramStart"/>
                  <w:r>
                    <w:t>table</w:t>
                  </w:r>
                  <w:proofErr w:type="gramEnd"/>
                  <w:r>
                    <w:t xml:space="preserve"> de réunion</w:t>
                  </w:r>
                </w:p>
              </w:tc>
              <w:tc>
                <w:tcPr>
                  <w:tcW w:w="0" w:type="auto"/>
                  <w:hideMark/>
                </w:tcPr>
                <w:p w14:paraId="6BF6EA2C" w14:textId="77777777" w:rsidR="00FC6348" w:rsidRDefault="00FC6348">
                  <w:proofErr w:type="gramStart"/>
                  <w:r>
                    <w:t>dans</w:t>
                  </w:r>
                  <w:proofErr w:type="gramEnd"/>
                  <w:r>
                    <w:t xml:space="preserve"> le coin de la salle qui se trouve en nord-ouest se trouve une table de 3m sur 3m qui a un écart avec le mur de 1m</w:t>
                  </w:r>
                </w:p>
              </w:tc>
            </w:tr>
            <w:tr w:rsidR="00FC6348" w14:paraId="57F711C4" w14:textId="77777777">
              <w:tc>
                <w:tcPr>
                  <w:tcW w:w="0" w:type="auto"/>
                  <w:hideMark/>
                </w:tcPr>
                <w:p w14:paraId="7AECC899" w14:textId="77777777" w:rsidR="00FC6348" w:rsidRDefault="00FC6348">
                  <w:proofErr w:type="gramStart"/>
                  <w:r>
                    <w:t>bureau</w:t>
                  </w:r>
                  <w:proofErr w:type="gramEnd"/>
                  <w:r>
                    <w:t xml:space="preserve"> élève</w:t>
                  </w:r>
                </w:p>
              </w:tc>
              <w:tc>
                <w:tcPr>
                  <w:tcW w:w="0" w:type="auto"/>
                  <w:hideMark/>
                </w:tcPr>
                <w:p w14:paraId="68D895C8" w14:textId="77777777" w:rsidR="00FC6348" w:rsidRDefault="00FC6348">
                  <w:proofErr w:type="gramStart"/>
                  <w:r>
                    <w:t>il</w:t>
                  </w:r>
                  <w:proofErr w:type="gramEnd"/>
                  <w:r>
                    <w:t xml:space="preserve"> y a dans toute la salle 10 bureau.</w:t>
                  </w:r>
                </w:p>
              </w:tc>
            </w:tr>
            <w:tr w:rsidR="00FC6348" w14:paraId="5656C6FF" w14:textId="77777777">
              <w:tc>
                <w:tcPr>
                  <w:tcW w:w="0" w:type="auto"/>
                  <w:hideMark/>
                </w:tcPr>
                <w:p w14:paraId="3C716C90" w14:textId="77777777" w:rsidR="00FC6348" w:rsidRDefault="00FC6348">
                  <w:proofErr w:type="gramStart"/>
                  <w:r>
                    <w:t>bureau</w:t>
                  </w:r>
                  <w:proofErr w:type="gramEnd"/>
                  <w:r>
                    <w:t xml:space="preserve"> élève</w:t>
                  </w:r>
                </w:p>
              </w:tc>
              <w:tc>
                <w:tcPr>
                  <w:tcW w:w="0" w:type="auto"/>
                  <w:hideMark/>
                </w:tcPr>
                <w:p w14:paraId="665E9A6A" w14:textId="77777777" w:rsidR="00FC6348" w:rsidRDefault="00FC6348">
                  <w:proofErr w:type="gramStart"/>
                  <w:r>
                    <w:t>il</w:t>
                  </w:r>
                  <w:proofErr w:type="gramEnd"/>
                  <w:r>
                    <w:t xml:space="preserve"> y a 2 bureau qui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1m40 du mur qui se trouve au sud de la pièce et deux bureau qui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1m40 du mur qui se trouve au nord de la pièce.</w:t>
                  </w:r>
                </w:p>
              </w:tc>
            </w:tr>
            <w:tr w:rsidR="00FC6348" w14:paraId="5A823E0C" w14:textId="77777777">
              <w:tc>
                <w:tcPr>
                  <w:tcW w:w="0" w:type="auto"/>
                  <w:hideMark/>
                </w:tcPr>
                <w:p w14:paraId="5A1D1374" w14:textId="77777777" w:rsidR="00FC6348" w:rsidRDefault="00FC6348">
                  <w:proofErr w:type="gramStart"/>
                  <w:r>
                    <w:t>bureau</w:t>
                  </w:r>
                  <w:proofErr w:type="gramEnd"/>
                  <w:r>
                    <w:t xml:space="preserve"> élève</w:t>
                  </w:r>
                </w:p>
              </w:tc>
              <w:tc>
                <w:tcPr>
                  <w:tcW w:w="0" w:type="auto"/>
                  <w:hideMark/>
                </w:tcPr>
                <w:p w14:paraId="28803BC8" w14:textId="77777777" w:rsidR="00FC6348" w:rsidRDefault="00FC6348">
                  <w:proofErr w:type="gramStart"/>
                  <w:r>
                    <w:t>pile</w:t>
                  </w:r>
                  <w:proofErr w:type="gramEnd"/>
                  <w:r>
                    <w:t xml:space="preserve"> en face des bureau qui se trouve au nord il y a deux bureau qui sont coller et </w:t>
                  </w:r>
                  <w:proofErr w:type="spellStart"/>
                  <w:r>
                    <w:t>quant</w:t>
                  </w:r>
                  <w:proofErr w:type="spellEnd"/>
                  <w:r>
                    <w:t xml:space="preserve"> les élève sont </w:t>
                  </w:r>
                  <w:proofErr w:type="spellStart"/>
                  <w:r>
                    <w:t>assi</w:t>
                  </w:r>
                  <w:proofErr w:type="spellEnd"/>
                  <w:r>
                    <w:t xml:space="preserve"> ils se retrouvent face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face et pareil pour les bureau qui se situe au sud.</w:t>
                  </w:r>
                </w:p>
              </w:tc>
            </w:tr>
            <w:tr w:rsidR="00FC6348" w14:paraId="35DA51C1" w14:textId="77777777">
              <w:tc>
                <w:tcPr>
                  <w:tcW w:w="0" w:type="auto"/>
                  <w:hideMark/>
                </w:tcPr>
                <w:p w14:paraId="51933CC2" w14:textId="77777777" w:rsidR="00FC6348" w:rsidRDefault="00FC6348">
                  <w:proofErr w:type="gramStart"/>
                  <w:r>
                    <w:t>bureau</w:t>
                  </w:r>
                  <w:proofErr w:type="gramEnd"/>
                  <w:r>
                    <w:t xml:space="preserve"> élève</w:t>
                  </w:r>
                </w:p>
              </w:tc>
              <w:tc>
                <w:tcPr>
                  <w:tcW w:w="0" w:type="auto"/>
                  <w:hideMark/>
                </w:tcPr>
                <w:p w14:paraId="188EB59F" w14:textId="77777777" w:rsidR="00FC6348" w:rsidRDefault="00FC6348">
                  <w:r>
                    <w:t xml:space="preserve">Pour </w:t>
                  </w:r>
                  <w:proofErr w:type="gramStart"/>
                  <w:r>
                    <w:t>les deux dernier bureau</w:t>
                  </w:r>
                  <w:proofErr w:type="gramEnd"/>
                  <w:r>
                    <w:t xml:space="preserve"> il y en a un qui se trouve au sud a coter du bureau le plus loin du prof et le bureau est orienter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45 degrés pareil pour le dernier bureau mais il se trouve a coter des bureau du nord</w:t>
                  </w:r>
                </w:p>
              </w:tc>
            </w:tr>
            <w:tr w:rsidR="00FC6348" w14:paraId="7503168A" w14:textId="77777777">
              <w:tc>
                <w:tcPr>
                  <w:tcW w:w="0" w:type="auto"/>
                  <w:hideMark/>
                </w:tcPr>
                <w:p w14:paraId="137F2D69" w14:textId="77777777" w:rsidR="00FC6348" w:rsidRDefault="00FC6348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0FDD5E3" w14:textId="77777777" w:rsidR="00FC6348" w:rsidRDefault="00FC6348">
                  <w:proofErr w:type="gramStart"/>
                  <w:r>
                    <w:t>sur</w:t>
                  </w:r>
                  <w:proofErr w:type="gramEnd"/>
                  <w:r>
                    <w:t xml:space="preserve"> le mur qui se situe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l'ouest se trouve un lavabo qui se situe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1m50 du mur qui se situe au sud</w:t>
                  </w:r>
                </w:p>
              </w:tc>
            </w:tr>
          </w:tbl>
          <w:p w14:paraId="1284AB5D" w14:textId="77777777" w:rsidR="00FC6348" w:rsidRDefault="00FC6348">
            <w:pPr>
              <w:rPr>
                <w:rFonts w:ascii="Calibri" w:eastAsia="Calibri" w:hAnsi="Calibri" w:cs="Calibri"/>
              </w:rPr>
            </w:pPr>
          </w:p>
        </w:tc>
      </w:tr>
    </w:tbl>
    <w:p w14:paraId="7874B986" w14:textId="77777777" w:rsidR="00FC6348" w:rsidRDefault="00FC6348" w:rsidP="006B4D56">
      <w:pPr>
        <w:pStyle w:val="Titre2"/>
      </w:pPr>
      <w:proofErr w:type="gramStart"/>
      <w:r>
        <w:lastRenderedPageBreak/>
        <w:t>jardin</w:t>
      </w:r>
      <w:proofErr w:type="gramEnd"/>
      <w:r>
        <w:t xml:space="preserve"> d'extérieur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FC6348" w14:paraId="26B2D16F" w14:textId="77777777" w:rsidTr="00FC63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4BE8" w14:textId="77777777" w:rsidR="00FC6348" w:rsidRDefault="00FC6348">
            <w:proofErr w:type="gramStart"/>
            <w:r>
              <w:t>en</w:t>
            </w:r>
            <w:proofErr w:type="gramEnd"/>
            <w:r>
              <w:t xml:space="preserve"> tant qu'élève je veux  un petit jardin aménager  pour pouvoir prendre ma pause</w:t>
            </w:r>
          </w:p>
        </w:tc>
      </w:tr>
      <w:tr w:rsidR="00FC6348" w14:paraId="2F5E0FE2" w14:textId="77777777" w:rsidTr="00FC63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541C" w14:textId="77777777" w:rsidR="00FC6348" w:rsidRDefault="00FC634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02"/>
              <w:gridCol w:w="7938"/>
            </w:tblGrid>
            <w:tr w:rsidR="00FC6348" w14:paraId="40AF1072" w14:textId="77777777">
              <w:tc>
                <w:tcPr>
                  <w:tcW w:w="0" w:type="auto"/>
                  <w:hideMark/>
                </w:tcPr>
                <w:p w14:paraId="27BC8646" w14:textId="77777777" w:rsidR="00FC6348" w:rsidRDefault="00FC6348">
                  <w:proofErr w:type="gramStart"/>
                  <w:r>
                    <w:t>parasol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0677E594" w14:textId="77777777" w:rsidR="00FC6348" w:rsidRDefault="00FC6348">
                  <w:r>
                    <w:t xml:space="preserve">2 </w:t>
                  </w:r>
                  <w:proofErr w:type="gramStart"/>
                  <w:r>
                    <w:t>parasol</w:t>
                  </w:r>
                  <w:proofErr w:type="gramEnd"/>
                  <w:r>
                    <w:t xml:space="preserve"> de 3m2 de diamètre hexagonaux   éloigner de 10 mètre depuis leur pieds</w:t>
                  </w:r>
                </w:p>
              </w:tc>
            </w:tr>
            <w:tr w:rsidR="00FC6348" w14:paraId="01CB81F3" w14:textId="77777777">
              <w:tc>
                <w:tcPr>
                  <w:tcW w:w="0" w:type="auto"/>
                  <w:hideMark/>
                </w:tcPr>
                <w:p w14:paraId="1716A94D" w14:textId="77777777" w:rsidR="00FC6348" w:rsidRDefault="00FC6348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B69B82D" w14:textId="77777777" w:rsidR="00FC6348" w:rsidRDefault="00FC6348">
                  <w:r>
                    <w:t xml:space="preserve">5 banc d'une longueur de 3 </w:t>
                  </w:r>
                  <w:proofErr w:type="gramStart"/>
                  <w:r>
                    <w:t>mètre  espacer</w:t>
                  </w:r>
                  <w:proofErr w:type="gramEnd"/>
                  <w:r>
                    <w:t xml:space="preserve"> autour des parasol</w:t>
                  </w:r>
                </w:p>
              </w:tc>
            </w:tr>
            <w:tr w:rsidR="00FC6348" w14:paraId="140243AD" w14:textId="77777777">
              <w:tc>
                <w:tcPr>
                  <w:tcW w:w="0" w:type="auto"/>
                  <w:hideMark/>
                </w:tcPr>
                <w:p w14:paraId="7744F475" w14:textId="77777777" w:rsidR="00FC6348" w:rsidRDefault="00FC6348">
                  <w:proofErr w:type="gramStart"/>
                  <w:r>
                    <w:t>une</w:t>
                  </w:r>
                  <w:proofErr w:type="gramEnd"/>
                  <w:r>
                    <w:t xml:space="preserve"> table</w:t>
                  </w:r>
                </w:p>
              </w:tc>
              <w:tc>
                <w:tcPr>
                  <w:tcW w:w="0" w:type="auto"/>
                  <w:hideMark/>
                </w:tcPr>
                <w:p w14:paraId="2B631AA7" w14:textId="77777777" w:rsidR="00FC6348" w:rsidRDefault="00FC6348">
                  <w:r>
                    <w:t>1 table de 1m de large sur 2m de longueur</w:t>
                  </w:r>
                </w:p>
              </w:tc>
            </w:tr>
            <w:tr w:rsidR="00FC6348" w14:paraId="16CE5FFF" w14:textId="77777777">
              <w:tc>
                <w:tcPr>
                  <w:tcW w:w="0" w:type="auto"/>
                  <w:hideMark/>
                </w:tcPr>
                <w:p w14:paraId="35EAF082" w14:textId="77777777" w:rsidR="00FC6348" w:rsidRDefault="00FC6348">
                  <w:proofErr w:type="gramStart"/>
                  <w:r>
                    <w:t>banc</w:t>
                  </w:r>
                  <w:proofErr w:type="gramEnd"/>
                  <w:r>
                    <w:t xml:space="preserve"> table</w:t>
                  </w:r>
                </w:p>
              </w:tc>
              <w:tc>
                <w:tcPr>
                  <w:tcW w:w="0" w:type="auto"/>
                  <w:hideMark/>
                </w:tcPr>
                <w:p w14:paraId="11196899" w14:textId="77777777" w:rsidR="00FC6348" w:rsidRDefault="00FC6348">
                  <w:r>
                    <w:t>1 banc de chaque coter de la table le long</w:t>
                  </w:r>
                </w:p>
              </w:tc>
            </w:tr>
          </w:tbl>
          <w:p w14:paraId="064565C6" w14:textId="77777777" w:rsidR="00FC6348" w:rsidRDefault="00FC6348">
            <w:pPr>
              <w:rPr>
                <w:rFonts w:ascii="Calibri" w:eastAsia="Calibri" w:hAnsi="Calibri" w:cs="Calibri"/>
              </w:rPr>
            </w:pPr>
          </w:p>
        </w:tc>
      </w:tr>
    </w:tbl>
    <w:p w14:paraId="135349BD" w14:textId="77777777" w:rsidR="00487BFF" w:rsidRDefault="00487BFF" w:rsidP="00487BFF">
      <w:pPr>
        <w:pStyle w:val="western"/>
        <w:spacing w:after="0" w:line="240" w:lineRule="auto"/>
      </w:pPr>
    </w:p>
    <w:p w14:paraId="2BE6F62F" w14:textId="77777777" w:rsidR="00A400FD" w:rsidRDefault="00A400FD" w:rsidP="00A400FD">
      <w:pPr>
        <w:pStyle w:val="Retraitcorpsdetexte"/>
      </w:pPr>
    </w:p>
    <w:p w14:paraId="4552ED99" w14:textId="77777777" w:rsidR="00446E95" w:rsidRPr="00A400FD" w:rsidRDefault="00446E95" w:rsidP="00446E95">
      <w:pPr>
        <w:pStyle w:val="Titre1"/>
      </w:pPr>
      <w:bookmarkStart w:id="24" w:name="_Toc128323768"/>
      <w:r>
        <w:t>Conception</w:t>
      </w:r>
      <w:bookmarkEnd w:id="24"/>
    </w:p>
    <w:p w14:paraId="1971ED03" w14:textId="77777777"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14:paraId="429E4B2E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4DB6FB4D" w14:textId="77777777"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14:paraId="7FD39FC5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74A550DC" w14:textId="77777777" w:rsidR="00446E95" w:rsidRDefault="00446E95" w:rsidP="00446E95">
      <w:pPr>
        <w:pStyle w:val="Informations"/>
      </w:pPr>
    </w:p>
    <w:p w14:paraId="051BF15A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1C06ACB0" w14:textId="77777777" w:rsidR="00446E95" w:rsidRDefault="00446E95" w:rsidP="00446E95">
      <w:pPr>
        <w:pStyle w:val="Informations"/>
      </w:pPr>
    </w:p>
    <w:p w14:paraId="471BAF1C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0C19907A" w14:textId="77777777" w:rsidR="007F30AE" w:rsidRPr="007F30AE" w:rsidRDefault="005C1848" w:rsidP="008E53F9">
      <w:pPr>
        <w:pStyle w:val="Titre2"/>
      </w:pPr>
      <w:bookmarkStart w:id="27" w:name="_Toc128323771"/>
      <w:bookmarkEnd w:id="22"/>
      <w:bookmarkEnd w:id="23"/>
      <w:r>
        <w:t>Implémentations spécifiques</w:t>
      </w:r>
      <w:bookmarkEnd w:id="27"/>
    </w:p>
    <w:p w14:paraId="4BC860DA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61385E70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4A8BE752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74361F8F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5B65AAEE" w14:textId="77777777"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lastRenderedPageBreak/>
        <w:t>Réalisation</w:t>
      </w:r>
      <w:bookmarkEnd w:id="28"/>
      <w:bookmarkEnd w:id="29"/>
      <w:bookmarkEnd w:id="30"/>
    </w:p>
    <w:p w14:paraId="665B6192" w14:textId="77777777"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14:paraId="5ABB1A92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56F72888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62DACCE9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7EF3E8D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6E39B83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375DAE23" w14:textId="77777777" w:rsidR="00116F07" w:rsidRDefault="00116F07" w:rsidP="00116F07">
      <w:pPr>
        <w:pStyle w:val="Titre2"/>
      </w:pPr>
      <w:bookmarkStart w:id="32" w:name="_Toc128323774"/>
      <w:r>
        <w:t>Installation</w:t>
      </w:r>
    </w:p>
    <w:p w14:paraId="1FEE548D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152E64EA" w14:textId="77777777" w:rsidR="005C1848" w:rsidRPr="007F30AE" w:rsidRDefault="005C1848" w:rsidP="005C1848">
      <w:pPr>
        <w:pStyle w:val="Titre2"/>
      </w:pPr>
      <w:r>
        <w:t>Planification détaillée</w:t>
      </w:r>
      <w:bookmarkEnd w:id="32"/>
    </w:p>
    <w:p w14:paraId="2FE2279F" w14:textId="77777777"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14:paraId="1216C499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0E80E027" w14:textId="77777777"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14:paraId="0123DEFC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582E2078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7CA07AE6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14:paraId="3397D705" w14:textId="77777777"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14:paraId="6320B242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786366D7" w14:textId="77777777" w:rsidR="007F30AE" w:rsidRPr="007F30AE" w:rsidRDefault="007F30AE" w:rsidP="008E53F9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14:paraId="186D3048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FE1FC78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0B9F57EC" w14:textId="77777777"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14:paraId="7AFCA16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48C977E9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740A112A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1416B33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05BA4F95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578BC89D" w14:textId="77777777"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14:paraId="289C25CC" w14:textId="77777777"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0962D921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0308E8C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1D9563E" w14:textId="77777777"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14:paraId="19CE6A02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EC58E45" w14:textId="77777777"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t>Bilan personnel</w:t>
      </w:r>
      <w:bookmarkEnd w:id="50"/>
      <w:bookmarkEnd w:id="51"/>
    </w:p>
    <w:p w14:paraId="1BEFA1BE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531CC419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19BD744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29DF990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217BC316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23F7D831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762DA84A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lastRenderedPageBreak/>
        <w:t>Divers</w:t>
      </w:r>
      <w:bookmarkEnd w:id="52"/>
      <w:bookmarkEnd w:id="53"/>
      <w:bookmarkEnd w:id="54"/>
    </w:p>
    <w:p w14:paraId="509E0C94" w14:textId="77777777"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14:paraId="5A55609B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18680828" w14:textId="77777777" w:rsidR="007F30AE" w:rsidRPr="007F30AE" w:rsidRDefault="00A3107E" w:rsidP="008E53F9">
      <w:pPr>
        <w:pStyle w:val="Titre2"/>
      </w:pPr>
      <w:bookmarkStart w:id="58" w:name="_Toc128323786"/>
      <w:r>
        <w:t>Bibliographie</w:t>
      </w:r>
      <w:bookmarkEnd w:id="58"/>
    </w:p>
    <w:p w14:paraId="6A0DA4F2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287DBD85" w14:textId="77777777"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14:paraId="7ADC567A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71EE8B3E" w14:textId="77777777"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14:paraId="6760AC5A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02C0E904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3DB7FCA5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66416A4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7DB7F" w14:textId="77777777" w:rsidR="00566926" w:rsidRDefault="00566926">
      <w:r>
        <w:separator/>
      </w:r>
    </w:p>
  </w:endnote>
  <w:endnote w:type="continuationSeparator" w:id="0">
    <w:p w14:paraId="6E71855E" w14:textId="77777777" w:rsidR="00566926" w:rsidRDefault="00566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4809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8"/>
      <w:gridCol w:w="2607"/>
      <w:gridCol w:w="3025"/>
    </w:tblGrid>
    <w:tr w:rsidR="00AA4393" w:rsidRPr="00000197" w14:paraId="0720E820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301A787" w14:textId="007C613A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9237B5">
              <w:rPr>
                <w:noProof/>
              </w:rPr>
              <w:t>Mathieu Bamert</w:t>
            </w:r>
          </w:fldSimple>
        </w:p>
        <w:p w14:paraId="3184AD1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9F0933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D4D3CC4" w14:textId="4C38C8EB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237B5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BAC1D3E" w14:textId="77777777" w:rsidTr="00E52B61">
      <w:trPr>
        <w:jc w:val="center"/>
      </w:trPr>
      <w:tc>
        <w:tcPr>
          <w:tcW w:w="3510" w:type="dxa"/>
          <w:vAlign w:val="center"/>
        </w:tcPr>
        <w:p w14:paraId="1475BA97" w14:textId="1842F5D4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9237B5">
            <w:rPr>
              <w:noProof/>
            </w:rPr>
            <w:t>Mathieu Bamert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383F7B8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8C2FE8B" w14:textId="2E8218D5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237B5">
            <w:rPr>
              <w:rFonts w:cs="Arial"/>
              <w:noProof/>
              <w:szCs w:val="16"/>
            </w:rPr>
            <w:t>16.04.2024 15:43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95A89C1" w14:textId="77777777" w:rsidTr="00E52B61">
      <w:trPr>
        <w:jc w:val="center"/>
      </w:trPr>
      <w:tc>
        <w:tcPr>
          <w:tcW w:w="3510" w:type="dxa"/>
          <w:vAlign w:val="center"/>
        </w:tcPr>
        <w:p w14:paraId="44EAD261" w14:textId="50E23261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9237B5" w:rsidRPr="009237B5">
              <w:rPr>
                <w:rFonts w:cs="Arial"/>
                <w:noProof/>
                <w:szCs w:val="16"/>
              </w:rPr>
              <w:t>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237B5">
            <w:rPr>
              <w:rFonts w:cs="Arial"/>
              <w:noProof/>
              <w:szCs w:val="16"/>
            </w:rPr>
            <w:t>16.04.2024 15:43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F959AA4" w14:textId="543ABE4C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9237B5" w:rsidRPr="009237B5">
              <w:rPr>
                <w:rFonts w:cs="Arial"/>
                <w:noProof/>
                <w:szCs w:val="16"/>
              </w:rPr>
              <w:t>Rapport</w:t>
            </w:r>
            <w:r w:rsidR="009237B5">
              <w:rPr>
                <w:noProof/>
              </w:rPr>
              <w:t>.pdf</w:t>
            </w:r>
          </w:fldSimple>
        </w:p>
      </w:tc>
    </w:tr>
  </w:tbl>
  <w:p w14:paraId="1163747A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48934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E5179" w14:textId="77777777" w:rsidR="00566926" w:rsidRDefault="00566926">
      <w:r>
        <w:separator/>
      </w:r>
    </w:p>
  </w:footnote>
  <w:footnote w:type="continuationSeparator" w:id="0">
    <w:p w14:paraId="7E5CB38A" w14:textId="77777777" w:rsidR="00566926" w:rsidRDefault="00566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5A1DE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9836AC4" w14:textId="77777777">
      <w:trPr>
        <w:trHeight w:val="536"/>
        <w:jc w:val="center"/>
      </w:trPr>
      <w:tc>
        <w:tcPr>
          <w:tcW w:w="2445" w:type="dxa"/>
          <w:vAlign w:val="center"/>
        </w:tcPr>
        <w:p w14:paraId="1B3BE7A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432BA7F" w14:textId="77777777" w:rsidR="00AA4393" w:rsidRPr="00B4738A" w:rsidRDefault="00AA4393" w:rsidP="00B4738A"/>
      </w:tc>
      <w:tc>
        <w:tcPr>
          <w:tcW w:w="2283" w:type="dxa"/>
          <w:vAlign w:val="center"/>
        </w:tcPr>
        <w:p w14:paraId="09298942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69D3A7E" wp14:editId="28D9BC8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A3A71C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B341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7C24CEBA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 w:numId="7" w16cid:durableId="18490574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FF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C4B8E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A351E"/>
    <w:rsid w:val="003E018B"/>
    <w:rsid w:val="003E32B9"/>
    <w:rsid w:val="003F1870"/>
    <w:rsid w:val="00407333"/>
    <w:rsid w:val="0040782E"/>
    <w:rsid w:val="004202D8"/>
    <w:rsid w:val="004206A2"/>
    <w:rsid w:val="00435A5F"/>
    <w:rsid w:val="0043666E"/>
    <w:rsid w:val="00436B90"/>
    <w:rsid w:val="00446E95"/>
    <w:rsid w:val="00454074"/>
    <w:rsid w:val="00487BFF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66926"/>
    <w:rsid w:val="00571E4B"/>
    <w:rsid w:val="00574085"/>
    <w:rsid w:val="005926D0"/>
    <w:rsid w:val="005A3FBF"/>
    <w:rsid w:val="005B27EF"/>
    <w:rsid w:val="005C1848"/>
    <w:rsid w:val="005E4538"/>
    <w:rsid w:val="005E6192"/>
    <w:rsid w:val="005E6B56"/>
    <w:rsid w:val="00615583"/>
    <w:rsid w:val="00645760"/>
    <w:rsid w:val="00656974"/>
    <w:rsid w:val="006902A9"/>
    <w:rsid w:val="006966D0"/>
    <w:rsid w:val="006B4D56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5528A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37B5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  <w:rsid w:val="00FC6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8109712"/>
  <w15:docId w15:val="{E14D21DD-F1A5-4916-B8C0-6ADEC1C4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western">
    <w:name w:val="western"/>
    <w:basedOn w:val="Normal"/>
    <w:rsid w:val="00487BFF"/>
    <w:pPr>
      <w:spacing w:before="100" w:beforeAutospacing="1" w:after="142" w:line="276" w:lineRule="auto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TML\Modules\306-PetitProjet%20-%20Copie\ICT-306\Personn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0</TotalTime>
  <Pages>1</Pages>
  <Words>1825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11841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Mathieu Bamert</dc:creator>
  <cp:lastModifiedBy>Mathieu Bamert</cp:lastModifiedBy>
  <cp:revision>4</cp:revision>
  <cp:lastPrinted>2024-04-16T13:43:00Z</cp:lastPrinted>
  <dcterms:created xsi:type="dcterms:W3CDTF">2024-04-16T13:42:00Z</dcterms:created>
  <dcterms:modified xsi:type="dcterms:W3CDTF">2024-04-16T13:43:00Z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